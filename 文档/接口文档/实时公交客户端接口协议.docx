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宋体" w:eastAsia="宋体" w:hAnsi="宋体" w:cstheme="majorBidi"/>
          <w:caps/>
          <w:color w:val="000000" w:themeColor="text1"/>
          <w:kern w:val="2"/>
          <w:sz w:val="21"/>
          <w:szCs w:val="24"/>
        </w:rPr>
        <w:id w:val="17506679"/>
        <w:docPartObj>
          <w:docPartGallery w:val="Cover Pages"/>
          <w:docPartUnique/>
        </w:docPartObj>
      </w:sdtPr>
      <w:sdtEndPr>
        <w:rPr>
          <w:rFonts w:cs="Times New Roman"/>
          <w:caps w:val="0"/>
        </w:rPr>
      </w:sdtEndPr>
      <w:sdtContent>
        <w:tbl>
          <w:tblPr>
            <w:tblW w:w="5000" w:type="pct"/>
            <w:jc w:val="center"/>
            <w:tblLook w:val="04A0"/>
          </w:tblPr>
          <w:tblGrid>
            <w:gridCol w:w="8522"/>
          </w:tblGrid>
          <w:tr w:rsidR="00582EDB" w:rsidRPr="00F245BB">
            <w:trPr>
              <w:trHeight w:val="2880"/>
              <w:jc w:val="center"/>
            </w:trPr>
            <w:tc>
              <w:tcPr>
                <w:tcW w:w="5000" w:type="pct"/>
              </w:tcPr>
              <w:p w:rsidR="00582EDB" w:rsidRPr="00F245BB" w:rsidRDefault="00582EDB" w:rsidP="00B836DD">
                <w:pPr>
                  <w:pStyle w:val="ac"/>
                  <w:snapToGrid w:val="0"/>
                  <w:jc w:val="center"/>
                  <w:rPr>
                    <w:rFonts w:ascii="宋体" w:eastAsia="宋体" w:hAnsi="宋体" w:cstheme="majorBidi"/>
                    <w:caps/>
                    <w:color w:val="000000" w:themeColor="text1"/>
                  </w:rPr>
                </w:pPr>
              </w:p>
            </w:tc>
          </w:tr>
          <w:tr w:rsidR="00582EDB" w:rsidRPr="00F245BB">
            <w:trPr>
              <w:trHeight w:val="1440"/>
              <w:jc w:val="center"/>
            </w:trPr>
            <w:sdt>
              <w:sdtPr>
                <w:rPr>
                  <w:rFonts w:ascii="宋体" w:eastAsia="宋体" w:hAnsi="宋体" w:cstheme="majorBidi"/>
                  <w:color w:val="000000" w:themeColor="text1"/>
                  <w:sz w:val="56"/>
                  <w:szCs w:val="56"/>
                </w:rPr>
                <w:alias w:val="标题"/>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94B6D2" w:themeColor="accent1"/>
                    </w:tcBorders>
                    <w:vAlign w:val="center"/>
                  </w:tcPr>
                  <w:p w:rsidR="00582EDB" w:rsidRPr="00F245BB" w:rsidRDefault="00A436E4" w:rsidP="00A75D54">
                    <w:pPr>
                      <w:pStyle w:val="ac"/>
                      <w:snapToGrid w:val="0"/>
                      <w:jc w:val="center"/>
                      <w:rPr>
                        <w:rFonts w:ascii="宋体" w:eastAsia="宋体" w:hAnsi="宋体" w:cstheme="majorBidi"/>
                        <w:color w:val="000000" w:themeColor="text1"/>
                        <w:sz w:val="80"/>
                        <w:szCs w:val="80"/>
                      </w:rPr>
                    </w:pPr>
                    <w:r>
                      <w:rPr>
                        <w:rFonts w:ascii="宋体" w:eastAsia="宋体" w:hAnsi="宋体" w:cstheme="majorBidi" w:hint="eastAsia"/>
                        <w:color w:val="000000" w:themeColor="text1"/>
                        <w:sz w:val="56"/>
                        <w:szCs w:val="56"/>
                      </w:rPr>
                      <w:t>实时公交</w:t>
                    </w:r>
                    <w:r w:rsidR="00713217" w:rsidRPr="00F245BB">
                      <w:rPr>
                        <w:rFonts w:ascii="宋体" w:eastAsia="宋体" w:hAnsi="宋体" w:cstheme="majorBidi" w:hint="eastAsia"/>
                        <w:color w:val="000000" w:themeColor="text1"/>
                        <w:sz w:val="56"/>
                        <w:szCs w:val="56"/>
                      </w:rPr>
                      <w:t>接口</w:t>
                    </w:r>
                    <w:r w:rsidR="00D94937" w:rsidRPr="00F245BB">
                      <w:rPr>
                        <w:rFonts w:ascii="宋体" w:eastAsia="宋体" w:hAnsi="宋体" w:cstheme="majorBidi" w:hint="eastAsia"/>
                        <w:color w:val="000000" w:themeColor="text1"/>
                        <w:sz w:val="56"/>
                        <w:szCs w:val="56"/>
                      </w:rPr>
                      <w:t>协议</w:t>
                    </w:r>
                  </w:p>
                </w:tc>
              </w:sdtContent>
            </w:sdt>
          </w:tr>
          <w:tr w:rsidR="00582EDB" w:rsidRPr="00F245BB">
            <w:trPr>
              <w:trHeight w:val="720"/>
              <w:jc w:val="center"/>
            </w:trPr>
            <w:tc>
              <w:tcPr>
                <w:tcW w:w="5000" w:type="pct"/>
                <w:tcBorders>
                  <w:top w:val="single" w:sz="4" w:space="0" w:color="94B6D2" w:themeColor="accent1"/>
                </w:tcBorders>
                <w:vAlign w:val="center"/>
              </w:tcPr>
              <w:p w:rsidR="00582EDB" w:rsidRPr="00F245BB" w:rsidRDefault="00582EDB" w:rsidP="00E24267">
                <w:pPr>
                  <w:pStyle w:val="ac"/>
                  <w:snapToGrid w:val="0"/>
                  <w:jc w:val="center"/>
                  <w:rPr>
                    <w:rFonts w:ascii="宋体" w:eastAsia="宋体" w:hAnsi="宋体" w:cstheme="majorBidi"/>
                    <w:color w:val="000000" w:themeColor="text1"/>
                    <w:sz w:val="44"/>
                    <w:szCs w:val="44"/>
                  </w:rPr>
                </w:pPr>
              </w:p>
            </w:tc>
          </w:tr>
          <w:tr w:rsidR="00582EDB" w:rsidRPr="00F245BB">
            <w:trPr>
              <w:trHeight w:val="360"/>
              <w:jc w:val="center"/>
            </w:trPr>
            <w:tc>
              <w:tcPr>
                <w:tcW w:w="5000" w:type="pct"/>
                <w:vAlign w:val="center"/>
              </w:tcPr>
              <w:p w:rsidR="00582EDB" w:rsidRPr="00F245BB" w:rsidRDefault="00582EDB" w:rsidP="00B836DD">
                <w:pPr>
                  <w:pStyle w:val="ac"/>
                  <w:snapToGrid w:val="0"/>
                  <w:jc w:val="center"/>
                  <w:rPr>
                    <w:rFonts w:ascii="宋体" w:eastAsia="宋体" w:hAnsi="宋体"/>
                    <w:color w:val="000000" w:themeColor="text1"/>
                  </w:rPr>
                </w:pPr>
              </w:p>
            </w:tc>
          </w:tr>
          <w:tr w:rsidR="00582EDB" w:rsidRPr="00F245BB">
            <w:trPr>
              <w:trHeight w:val="360"/>
              <w:jc w:val="center"/>
            </w:trPr>
            <w:tc>
              <w:tcPr>
                <w:tcW w:w="5000" w:type="pct"/>
                <w:vAlign w:val="center"/>
              </w:tcPr>
              <w:p w:rsidR="00582EDB" w:rsidRPr="00F245BB" w:rsidRDefault="00582EDB" w:rsidP="00A436E4">
                <w:pPr>
                  <w:pStyle w:val="ac"/>
                  <w:snapToGrid w:val="0"/>
                  <w:rPr>
                    <w:rFonts w:ascii="宋体" w:eastAsia="宋体" w:hAnsi="宋体"/>
                    <w:b/>
                    <w:bCs/>
                    <w:color w:val="000000" w:themeColor="text1"/>
                  </w:rPr>
                </w:pPr>
              </w:p>
              <w:p w:rsidR="001D2AB7" w:rsidRPr="00F245BB" w:rsidRDefault="001D2AB7" w:rsidP="00B836DD">
                <w:pPr>
                  <w:pStyle w:val="ac"/>
                  <w:snapToGrid w:val="0"/>
                  <w:jc w:val="center"/>
                  <w:rPr>
                    <w:rFonts w:ascii="宋体" w:eastAsia="宋体" w:hAnsi="宋体"/>
                    <w:b/>
                    <w:bCs/>
                    <w:color w:val="000000" w:themeColor="text1"/>
                  </w:rPr>
                </w:pPr>
              </w:p>
            </w:tc>
          </w:tr>
          <w:tr w:rsidR="00582EDB" w:rsidRPr="00F245BB">
            <w:trPr>
              <w:trHeight w:val="360"/>
              <w:jc w:val="center"/>
            </w:trPr>
            <w:sdt>
              <w:sdtPr>
                <w:rPr>
                  <w:rFonts w:ascii="宋体" w:eastAsia="宋体" w:hAnsi="宋体"/>
                  <w:b/>
                  <w:bCs/>
                  <w:color w:val="000000" w:themeColor="text1"/>
                </w:rPr>
                <w:alias w:val="日期"/>
                <w:id w:val="516659546"/>
                <w:dataBinding w:prefixMappings="xmlns:ns0='http://schemas.microsoft.com/office/2006/coverPageProps'" w:xpath="/ns0:CoverPageProperties[1]/ns0:PublishDate[1]" w:storeItemID="{55AF091B-3C7A-41E3-B477-F2FDAA23CFDA}"/>
                <w:date w:fullDate="2012-12-21T00:00:00Z">
                  <w:dateFormat w:val="yyyy-M-d"/>
                  <w:lid w:val="zh-CN"/>
                  <w:storeMappedDataAs w:val="dateTime"/>
                  <w:calendar w:val="gregorian"/>
                </w:date>
              </w:sdtPr>
              <w:sdtContent>
                <w:tc>
                  <w:tcPr>
                    <w:tcW w:w="5000" w:type="pct"/>
                    <w:vAlign w:val="center"/>
                  </w:tcPr>
                  <w:p w:rsidR="00582EDB" w:rsidRPr="00F245BB" w:rsidRDefault="00A173FA" w:rsidP="000B0B54">
                    <w:pPr>
                      <w:pStyle w:val="ac"/>
                      <w:snapToGrid w:val="0"/>
                      <w:jc w:val="center"/>
                      <w:rPr>
                        <w:rFonts w:ascii="宋体" w:eastAsia="宋体" w:hAnsi="宋体"/>
                        <w:b/>
                        <w:bCs/>
                        <w:color w:val="000000" w:themeColor="text1"/>
                      </w:rPr>
                    </w:pPr>
                    <w:r w:rsidRPr="00F245BB">
                      <w:rPr>
                        <w:rFonts w:ascii="宋体" w:eastAsia="宋体" w:hAnsi="宋体"/>
                        <w:b/>
                        <w:bCs/>
                        <w:color w:val="000000" w:themeColor="text1"/>
                      </w:rPr>
                      <w:t>201</w:t>
                    </w:r>
                    <w:r w:rsidR="000B0B54">
                      <w:rPr>
                        <w:rFonts w:ascii="宋体" w:eastAsia="宋体" w:hAnsi="宋体" w:hint="eastAsia"/>
                        <w:b/>
                        <w:bCs/>
                        <w:color w:val="000000" w:themeColor="text1"/>
                      </w:rPr>
                      <w:t>2</w:t>
                    </w:r>
                    <w:r w:rsidRPr="00F245BB">
                      <w:rPr>
                        <w:rFonts w:ascii="宋体" w:eastAsia="宋体" w:hAnsi="宋体"/>
                        <w:b/>
                        <w:bCs/>
                        <w:color w:val="000000" w:themeColor="text1"/>
                      </w:rPr>
                      <w:t>-12-</w:t>
                    </w:r>
                    <w:r w:rsidR="000B0B54">
                      <w:rPr>
                        <w:rFonts w:ascii="宋体" w:eastAsia="宋体" w:hAnsi="宋体" w:hint="eastAsia"/>
                        <w:b/>
                        <w:bCs/>
                        <w:color w:val="000000" w:themeColor="text1"/>
                      </w:rPr>
                      <w:t>2</w:t>
                    </w:r>
                    <w:r w:rsidR="00BE7669" w:rsidRPr="00F245BB">
                      <w:rPr>
                        <w:rFonts w:ascii="宋体" w:eastAsia="宋体" w:hAnsi="宋体" w:hint="eastAsia"/>
                        <w:b/>
                        <w:bCs/>
                        <w:color w:val="000000" w:themeColor="text1"/>
                      </w:rPr>
                      <w:t>1</w:t>
                    </w:r>
                  </w:p>
                </w:tc>
              </w:sdtContent>
            </w:sdt>
          </w:tr>
        </w:tbl>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ind w:firstLine="420"/>
            <w:rPr>
              <w:rFonts w:ascii="宋体" w:eastAsia="宋体" w:hAnsi="宋体"/>
              <w:color w:val="000000" w:themeColor="text1"/>
            </w:rPr>
          </w:pPr>
        </w:p>
        <w:p w:rsidR="00582EDB" w:rsidRPr="00F245BB" w:rsidRDefault="00582EDB" w:rsidP="00CC7DDC">
          <w:pPr>
            <w:widowControl/>
            <w:ind w:firstLine="420"/>
            <w:jc w:val="left"/>
            <w:rPr>
              <w:rFonts w:ascii="宋体" w:eastAsia="宋体" w:hAnsi="宋体"/>
              <w:color w:val="000000" w:themeColor="text1"/>
            </w:rPr>
          </w:pPr>
          <w:r w:rsidRPr="00F245BB">
            <w:rPr>
              <w:rFonts w:ascii="宋体" w:eastAsia="宋体" w:hAnsi="宋体"/>
              <w:color w:val="000000" w:themeColor="text1"/>
            </w:rPr>
            <w:br w:type="page"/>
          </w:r>
        </w:p>
      </w:sdtContent>
    </w:sdt>
    <w:p w:rsidR="006678A9" w:rsidRPr="00F245BB" w:rsidRDefault="006678A9" w:rsidP="00236E6B">
      <w:pPr>
        <w:pStyle w:val="af1"/>
        <w:jc w:val="center"/>
        <w:rPr>
          <w:rFonts w:ascii="宋体" w:eastAsia="宋体" w:hAnsi="宋体"/>
          <w:color w:val="000000" w:themeColor="text1"/>
        </w:rPr>
      </w:pPr>
      <w:r w:rsidRPr="00F245BB">
        <w:rPr>
          <w:rFonts w:ascii="宋体" w:eastAsia="宋体" w:hAnsi="宋体" w:hint="eastAsia"/>
          <w:color w:val="000000" w:themeColor="text1"/>
        </w:rPr>
        <w:lastRenderedPageBreak/>
        <w:t>修订记录</w:t>
      </w:r>
    </w:p>
    <w:tbl>
      <w:tblPr>
        <w:tblStyle w:val="1-1"/>
        <w:tblW w:w="8295" w:type="dxa"/>
        <w:jc w:val="center"/>
        <w:tblLook w:val="04A0"/>
      </w:tblPr>
      <w:tblGrid>
        <w:gridCol w:w="816"/>
        <w:gridCol w:w="816"/>
        <w:gridCol w:w="1311"/>
        <w:gridCol w:w="1383"/>
        <w:gridCol w:w="3969"/>
      </w:tblGrid>
      <w:tr w:rsidR="006678A9" w:rsidRPr="00F245BB" w:rsidTr="00293773">
        <w:trPr>
          <w:cnfStyle w:val="100000000000"/>
          <w:trHeight w:val="20"/>
          <w:jc w:val="center"/>
        </w:trPr>
        <w:tc>
          <w:tcPr>
            <w:cnfStyle w:val="001000000000"/>
            <w:tcW w:w="816" w:type="dxa"/>
          </w:tcPr>
          <w:p w:rsidR="006678A9" w:rsidRPr="00F245BB" w:rsidRDefault="006678A9" w:rsidP="004C482A">
            <w:pPr>
              <w:pStyle w:val="af2"/>
              <w:rPr>
                <w:color w:val="000000" w:themeColor="text1"/>
              </w:rPr>
            </w:pPr>
            <w:r w:rsidRPr="00F245BB">
              <w:rPr>
                <w:rFonts w:hint="eastAsia"/>
                <w:color w:val="000000" w:themeColor="text1"/>
              </w:rPr>
              <w:t>序号</w:t>
            </w:r>
          </w:p>
        </w:tc>
        <w:tc>
          <w:tcPr>
            <w:tcW w:w="816" w:type="dxa"/>
          </w:tcPr>
          <w:p w:rsidR="006678A9" w:rsidRPr="00F245BB" w:rsidRDefault="006678A9" w:rsidP="004C482A">
            <w:pPr>
              <w:pStyle w:val="af2"/>
              <w:cnfStyle w:val="100000000000"/>
              <w:rPr>
                <w:color w:val="000000" w:themeColor="text1"/>
              </w:rPr>
            </w:pPr>
            <w:r w:rsidRPr="00F245BB">
              <w:rPr>
                <w:rFonts w:hint="eastAsia"/>
                <w:color w:val="000000" w:themeColor="text1"/>
              </w:rPr>
              <w:t>版本</w:t>
            </w:r>
          </w:p>
        </w:tc>
        <w:tc>
          <w:tcPr>
            <w:tcW w:w="1311" w:type="dxa"/>
          </w:tcPr>
          <w:p w:rsidR="006678A9" w:rsidRPr="00F245BB" w:rsidRDefault="006678A9" w:rsidP="004C482A">
            <w:pPr>
              <w:pStyle w:val="af2"/>
              <w:cnfStyle w:val="100000000000"/>
              <w:rPr>
                <w:color w:val="000000" w:themeColor="text1"/>
              </w:rPr>
            </w:pPr>
            <w:r w:rsidRPr="00F245BB">
              <w:rPr>
                <w:rFonts w:hint="eastAsia"/>
                <w:color w:val="000000" w:themeColor="text1"/>
              </w:rPr>
              <w:t>编写人</w:t>
            </w:r>
          </w:p>
        </w:tc>
        <w:tc>
          <w:tcPr>
            <w:tcW w:w="1383" w:type="dxa"/>
          </w:tcPr>
          <w:p w:rsidR="006678A9" w:rsidRPr="00F245BB" w:rsidRDefault="006678A9" w:rsidP="004C482A">
            <w:pPr>
              <w:pStyle w:val="af2"/>
              <w:cnfStyle w:val="100000000000"/>
              <w:rPr>
                <w:color w:val="000000" w:themeColor="text1"/>
              </w:rPr>
            </w:pPr>
            <w:r w:rsidRPr="00F245BB">
              <w:rPr>
                <w:rFonts w:hint="eastAsia"/>
                <w:color w:val="000000" w:themeColor="text1"/>
              </w:rPr>
              <w:t>日期</w:t>
            </w:r>
          </w:p>
        </w:tc>
        <w:tc>
          <w:tcPr>
            <w:tcW w:w="3969" w:type="dxa"/>
          </w:tcPr>
          <w:p w:rsidR="006678A9" w:rsidRPr="00F245BB" w:rsidRDefault="006678A9" w:rsidP="004C482A">
            <w:pPr>
              <w:pStyle w:val="af2"/>
              <w:cnfStyle w:val="100000000000"/>
              <w:rPr>
                <w:color w:val="000000" w:themeColor="text1"/>
              </w:rPr>
            </w:pPr>
            <w:r w:rsidRPr="00F245BB">
              <w:rPr>
                <w:rFonts w:hint="eastAsia"/>
                <w:color w:val="000000" w:themeColor="text1"/>
              </w:rPr>
              <w:t>备注</w:t>
            </w:r>
          </w:p>
        </w:tc>
      </w:tr>
      <w:tr w:rsidR="00DD5C5A" w:rsidRPr="00F245BB" w:rsidTr="000126B3">
        <w:trPr>
          <w:cnfStyle w:val="000000100000"/>
          <w:trHeight w:val="20"/>
          <w:jc w:val="center"/>
        </w:trPr>
        <w:tc>
          <w:tcPr>
            <w:cnfStyle w:val="001000000000"/>
            <w:tcW w:w="816" w:type="dxa"/>
            <w:vAlign w:val="center"/>
          </w:tcPr>
          <w:p w:rsidR="00DD5C5A" w:rsidRPr="00F245BB" w:rsidRDefault="00DD5C5A" w:rsidP="004C482A">
            <w:pPr>
              <w:pStyle w:val="af2"/>
              <w:rPr>
                <w:color w:val="000000" w:themeColor="text1"/>
              </w:rPr>
            </w:pPr>
            <w:r w:rsidRPr="00F245BB">
              <w:rPr>
                <w:rFonts w:hint="eastAsia"/>
                <w:color w:val="000000" w:themeColor="text1"/>
              </w:rPr>
              <w:t>1</w:t>
            </w:r>
          </w:p>
        </w:tc>
        <w:tc>
          <w:tcPr>
            <w:tcW w:w="816" w:type="dxa"/>
            <w:vAlign w:val="center"/>
          </w:tcPr>
          <w:p w:rsidR="00DD5C5A" w:rsidRPr="00F245BB" w:rsidRDefault="00DD5C5A" w:rsidP="005E207C">
            <w:pPr>
              <w:pStyle w:val="af2"/>
              <w:cnfStyle w:val="000000100000"/>
              <w:rPr>
                <w:color w:val="000000" w:themeColor="text1"/>
              </w:rPr>
            </w:pPr>
            <w:r w:rsidRPr="00F245BB">
              <w:rPr>
                <w:rFonts w:hint="eastAsia"/>
                <w:color w:val="000000" w:themeColor="text1"/>
              </w:rPr>
              <w:t>V</w:t>
            </w:r>
            <w:r w:rsidR="005E207C" w:rsidRPr="00F245BB">
              <w:rPr>
                <w:rFonts w:hint="eastAsia"/>
                <w:color w:val="000000" w:themeColor="text1"/>
              </w:rPr>
              <w:t>0.1</w:t>
            </w:r>
          </w:p>
        </w:tc>
        <w:tc>
          <w:tcPr>
            <w:tcW w:w="1311" w:type="dxa"/>
            <w:vAlign w:val="center"/>
          </w:tcPr>
          <w:p w:rsidR="00DD5C5A" w:rsidRPr="00F245BB" w:rsidRDefault="0058535A" w:rsidP="004C482A">
            <w:pPr>
              <w:pStyle w:val="af2"/>
              <w:cnfStyle w:val="000000100000"/>
              <w:rPr>
                <w:color w:val="000000" w:themeColor="text1"/>
              </w:rPr>
            </w:pPr>
            <w:r w:rsidRPr="00F245BB">
              <w:rPr>
                <w:rFonts w:hint="eastAsia"/>
                <w:color w:val="000000" w:themeColor="text1"/>
              </w:rPr>
              <w:t>程冬</w:t>
            </w:r>
          </w:p>
        </w:tc>
        <w:tc>
          <w:tcPr>
            <w:tcW w:w="1383" w:type="dxa"/>
            <w:vAlign w:val="center"/>
          </w:tcPr>
          <w:p w:rsidR="00DD5C5A" w:rsidRPr="00F245BB" w:rsidRDefault="00C54D42" w:rsidP="0092433B">
            <w:pPr>
              <w:pStyle w:val="af2"/>
              <w:cnfStyle w:val="000000100000"/>
              <w:rPr>
                <w:color w:val="000000" w:themeColor="text1"/>
              </w:rPr>
            </w:pPr>
            <w:r w:rsidRPr="00F245BB">
              <w:rPr>
                <w:rFonts w:hint="eastAsia"/>
                <w:color w:val="000000" w:themeColor="text1"/>
              </w:rPr>
              <w:t>201</w:t>
            </w:r>
            <w:r w:rsidR="0092433B">
              <w:rPr>
                <w:rFonts w:hint="eastAsia"/>
                <w:color w:val="000000" w:themeColor="text1"/>
              </w:rPr>
              <w:t>3</w:t>
            </w:r>
            <w:r w:rsidRPr="00F245BB">
              <w:rPr>
                <w:rFonts w:hint="eastAsia"/>
                <w:color w:val="000000" w:themeColor="text1"/>
              </w:rPr>
              <w:t>-</w:t>
            </w:r>
            <w:r w:rsidR="0092433B">
              <w:rPr>
                <w:rFonts w:hint="eastAsia"/>
                <w:color w:val="000000" w:themeColor="text1"/>
              </w:rPr>
              <w:t>01</w:t>
            </w:r>
            <w:r w:rsidR="00DD5C5A" w:rsidRPr="00F245BB">
              <w:rPr>
                <w:rFonts w:hint="eastAsia"/>
                <w:color w:val="000000" w:themeColor="text1"/>
              </w:rPr>
              <w:t>-</w:t>
            </w:r>
            <w:r w:rsidR="0092433B">
              <w:rPr>
                <w:rFonts w:hint="eastAsia"/>
                <w:color w:val="000000" w:themeColor="text1"/>
              </w:rPr>
              <w:t>16</w:t>
            </w:r>
          </w:p>
        </w:tc>
        <w:tc>
          <w:tcPr>
            <w:tcW w:w="3969" w:type="dxa"/>
            <w:vAlign w:val="center"/>
          </w:tcPr>
          <w:p w:rsidR="00DD5C5A" w:rsidRPr="00F245BB" w:rsidRDefault="00DD5C5A" w:rsidP="004C482A">
            <w:pPr>
              <w:pStyle w:val="af2"/>
              <w:cnfStyle w:val="000000100000"/>
              <w:rPr>
                <w:color w:val="000000" w:themeColor="text1"/>
              </w:rPr>
            </w:pPr>
            <w:r w:rsidRPr="00F245BB">
              <w:rPr>
                <w:rFonts w:hint="eastAsia"/>
                <w:color w:val="000000" w:themeColor="text1"/>
              </w:rPr>
              <w:t>初稿</w:t>
            </w:r>
          </w:p>
        </w:tc>
      </w:tr>
      <w:tr w:rsidR="005E207C" w:rsidRPr="00F245BB" w:rsidTr="000A08B7">
        <w:trPr>
          <w:trHeight w:val="20"/>
          <w:jc w:val="center"/>
        </w:trPr>
        <w:tc>
          <w:tcPr>
            <w:cnfStyle w:val="001000000000"/>
            <w:tcW w:w="816" w:type="dxa"/>
            <w:vAlign w:val="center"/>
          </w:tcPr>
          <w:p w:rsidR="005E207C" w:rsidRPr="00F245BB" w:rsidRDefault="005E207C" w:rsidP="000A08B7">
            <w:pPr>
              <w:pStyle w:val="af2"/>
              <w:rPr>
                <w:color w:val="000000" w:themeColor="text1"/>
              </w:rPr>
            </w:pPr>
          </w:p>
        </w:tc>
        <w:tc>
          <w:tcPr>
            <w:tcW w:w="816" w:type="dxa"/>
            <w:vAlign w:val="center"/>
          </w:tcPr>
          <w:p w:rsidR="005E207C" w:rsidRPr="00F245BB" w:rsidRDefault="005E207C" w:rsidP="005E207C">
            <w:pPr>
              <w:pStyle w:val="af2"/>
              <w:cnfStyle w:val="000000000000"/>
              <w:rPr>
                <w:color w:val="000000" w:themeColor="text1"/>
              </w:rPr>
            </w:pPr>
          </w:p>
        </w:tc>
        <w:tc>
          <w:tcPr>
            <w:tcW w:w="1311" w:type="dxa"/>
            <w:vAlign w:val="center"/>
          </w:tcPr>
          <w:p w:rsidR="005E207C" w:rsidRPr="00F245BB" w:rsidRDefault="005E207C" w:rsidP="000A08B7">
            <w:pPr>
              <w:pStyle w:val="af2"/>
              <w:cnfStyle w:val="000000000000"/>
              <w:rPr>
                <w:color w:val="000000" w:themeColor="text1"/>
              </w:rPr>
            </w:pPr>
          </w:p>
        </w:tc>
        <w:tc>
          <w:tcPr>
            <w:tcW w:w="1383" w:type="dxa"/>
            <w:vAlign w:val="center"/>
          </w:tcPr>
          <w:p w:rsidR="005E207C" w:rsidRPr="00F245BB" w:rsidRDefault="005E207C" w:rsidP="000A08B7">
            <w:pPr>
              <w:pStyle w:val="af2"/>
              <w:cnfStyle w:val="000000000000"/>
              <w:rPr>
                <w:color w:val="000000" w:themeColor="text1"/>
              </w:rPr>
            </w:pPr>
          </w:p>
        </w:tc>
        <w:tc>
          <w:tcPr>
            <w:tcW w:w="3969" w:type="dxa"/>
            <w:vAlign w:val="center"/>
          </w:tcPr>
          <w:p w:rsidR="005E207C" w:rsidRPr="00F245BB" w:rsidRDefault="005E207C" w:rsidP="000A08B7">
            <w:pPr>
              <w:pStyle w:val="af2"/>
              <w:cnfStyle w:val="000000000000"/>
              <w:rPr>
                <w:color w:val="000000" w:themeColor="text1"/>
              </w:rPr>
            </w:pPr>
          </w:p>
        </w:tc>
      </w:tr>
    </w:tbl>
    <w:p w:rsidR="00B93F34" w:rsidRPr="00F245BB" w:rsidRDefault="00B93F34" w:rsidP="004C482A">
      <w:pPr>
        <w:widowControl/>
        <w:ind w:firstLine="420"/>
        <w:jc w:val="center"/>
        <w:rPr>
          <w:rFonts w:ascii="宋体" w:eastAsia="宋体" w:hAnsi="宋体" w:cs="Segoe UI"/>
          <w:color w:val="000000" w:themeColor="text1"/>
          <w:kern w:val="0"/>
          <w:szCs w:val="21"/>
        </w:rPr>
      </w:pPr>
      <w:r w:rsidRPr="00F245BB">
        <w:rPr>
          <w:rFonts w:ascii="宋体" w:eastAsia="宋体" w:hAnsi="宋体" w:cs="Segoe UI"/>
          <w:color w:val="000000" w:themeColor="text1"/>
          <w:kern w:val="0"/>
          <w:szCs w:val="21"/>
        </w:rPr>
        <w:br w:type="page"/>
      </w:r>
    </w:p>
    <w:p w:rsidR="00C46239" w:rsidRPr="00F245BB" w:rsidRDefault="00C46239" w:rsidP="00293773">
      <w:pPr>
        <w:pStyle w:val="a5"/>
        <w:rPr>
          <w:rFonts w:ascii="Arial" w:eastAsia="宋体" w:hAnsi="Arial" w:cs="Arial"/>
          <w:color w:val="000000" w:themeColor="text1"/>
          <w:sz w:val="52"/>
          <w:szCs w:val="52"/>
        </w:rPr>
      </w:pPr>
      <w:bookmarkStart w:id="0" w:name="_Toc344397336"/>
      <w:r w:rsidRPr="00F245BB">
        <w:rPr>
          <w:rFonts w:ascii="Arial" w:eastAsia="宋体" w:hAnsi="Arial" w:cs="Arial"/>
          <w:color w:val="000000" w:themeColor="text1"/>
          <w:sz w:val="52"/>
          <w:szCs w:val="52"/>
        </w:rPr>
        <w:lastRenderedPageBreak/>
        <w:t>目录</w:t>
      </w:r>
      <w:bookmarkEnd w:id="0"/>
    </w:p>
    <w:p w:rsidR="00A50A7E" w:rsidRDefault="000F5517">
      <w:pPr>
        <w:pStyle w:val="11"/>
        <w:tabs>
          <w:tab w:val="right" w:leader="dot" w:pos="8296"/>
        </w:tabs>
        <w:rPr>
          <w:rFonts w:eastAsiaTheme="minorEastAsia" w:cstheme="minorBidi"/>
          <w:b w:val="0"/>
          <w:bCs w:val="0"/>
          <w:caps w:val="0"/>
          <w:noProof/>
          <w:sz w:val="21"/>
          <w:szCs w:val="22"/>
        </w:rPr>
      </w:pPr>
      <w:r w:rsidRPr="000F5517">
        <w:rPr>
          <w:color w:val="000000" w:themeColor="text1"/>
          <w:u w:color="0070C0"/>
        </w:rPr>
        <w:fldChar w:fldCharType="begin"/>
      </w:r>
      <w:r w:rsidR="0085745F" w:rsidRPr="00F245BB">
        <w:rPr>
          <w:color w:val="000000" w:themeColor="text1"/>
          <w:u w:color="0070C0"/>
        </w:rPr>
        <w:instrText xml:space="preserve"> TOC \o "1-3" \h \z \u </w:instrText>
      </w:r>
      <w:r w:rsidRPr="000F5517">
        <w:rPr>
          <w:color w:val="000000" w:themeColor="text1"/>
          <w:u w:color="0070C0"/>
        </w:rPr>
        <w:fldChar w:fldCharType="separate"/>
      </w:r>
      <w:hyperlink w:anchor="_Toc344397336" w:history="1">
        <w:r w:rsidR="00A50A7E" w:rsidRPr="00BA003D">
          <w:rPr>
            <w:rStyle w:val="af3"/>
            <w:rFonts w:ascii="Arial" w:eastAsia="宋体" w:hAnsi="Arial" w:cs="Arial" w:hint="eastAsia"/>
            <w:noProof/>
          </w:rPr>
          <w:t>目录</w:t>
        </w:r>
        <w:r w:rsidR="00A50A7E">
          <w:rPr>
            <w:noProof/>
            <w:webHidden/>
          </w:rPr>
          <w:tab/>
        </w:r>
        <w:r>
          <w:rPr>
            <w:noProof/>
            <w:webHidden/>
          </w:rPr>
          <w:fldChar w:fldCharType="begin"/>
        </w:r>
        <w:r w:rsidR="00A50A7E">
          <w:rPr>
            <w:noProof/>
            <w:webHidden/>
          </w:rPr>
          <w:instrText xml:space="preserve"> PAGEREF _Toc344397336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37" w:history="1">
        <w:r w:rsidR="00A50A7E" w:rsidRPr="00BA003D">
          <w:rPr>
            <w:rStyle w:val="af3"/>
            <w:noProof/>
          </w:rPr>
          <w:t>1</w:t>
        </w:r>
        <w:r w:rsidR="00A50A7E">
          <w:rPr>
            <w:rFonts w:eastAsiaTheme="minorEastAsia" w:cstheme="minorBidi"/>
            <w:b w:val="0"/>
            <w:bCs w:val="0"/>
            <w:caps w:val="0"/>
            <w:noProof/>
            <w:sz w:val="21"/>
            <w:szCs w:val="22"/>
          </w:rPr>
          <w:tab/>
        </w:r>
        <w:r w:rsidR="00A50A7E" w:rsidRPr="00BA003D">
          <w:rPr>
            <w:rStyle w:val="af3"/>
            <w:rFonts w:hint="eastAsia"/>
            <w:noProof/>
          </w:rPr>
          <w:t>通用定义</w:t>
        </w:r>
        <w:r w:rsidR="00A50A7E">
          <w:rPr>
            <w:noProof/>
            <w:webHidden/>
          </w:rPr>
          <w:tab/>
        </w:r>
        <w:r>
          <w:rPr>
            <w:noProof/>
            <w:webHidden/>
          </w:rPr>
          <w:fldChar w:fldCharType="begin"/>
        </w:r>
        <w:r w:rsidR="00A50A7E">
          <w:rPr>
            <w:noProof/>
            <w:webHidden/>
          </w:rPr>
          <w:instrText xml:space="preserve"> PAGEREF _Toc344397337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38" w:history="1">
        <w:r w:rsidR="00A50A7E" w:rsidRPr="00BA003D">
          <w:rPr>
            <w:rStyle w:val="af3"/>
            <w:noProof/>
          </w:rPr>
          <w:t>2</w:t>
        </w:r>
        <w:r w:rsidR="00A50A7E">
          <w:rPr>
            <w:rFonts w:eastAsiaTheme="minorEastAsia" w:cstheme="minorBidi"/>
            <w:b w:val="0"/>
            <w:bCs w:val="0"/>
            <w:caps w:val="0"/>
            <w:noProof/>
            <w:sz w:val="21"/>
            <w:szCs w:val="22"/>
          </w:rPr>
          <w:tab/>
        </w:r>
        <w:r w:rsidR="00A50A7E" w:rsidRPr="00BA003D">
          <w:rPr>
            <w:rStyle w:val="af3"/>
            <w:noProof/>
          </w:rPr>
          <w:t>CconfirmServer</w:t>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_Toc344397338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39" w:history="1">
        <w:r w:rsidR="00A50A7E" w:rsidRPr="00BA003D">
          <w:rPr>
            <w:rStyle w:val="af3"/>
            <w:noProof/>
          </w:rPr>
          <w:t>2.1</w:t>
        </w:r>
        <w:r w:rsidR="00A50A7E">
          <w:rPr>
            <w:rFonts w:eastAsiaTheme="minorEastAsia" w:cstheme="minorBidi"/>
            <w:smallCaps w:val="0"/>
            <w:noProof/>
            <w:sz w:val="21"/>
            <w:szCs w:val="22"/>
          </w:rPr>
          <w:tab/>
        </w:r>
        <w:r w:rsidR="00A50A7E" w:rsidRPr="00BA003D">
          <w:rPr>
            <w:rStyle w:val="af3"/>
            <w:rFonts w:hint="eastAsia"/>
            <w:noProof/>
          </w:rPr>
          <w:t>参数说明</w:t>
        </w:r>
        <w:r w:rsidR="00A50A7E">
          <w:rPr>
            <w:noProof/>
            <w:webHidden/>
          </w:rPr>
          <w:tab/>
        </w:r>
        <w:r>
          <w:rPr>
            <w:noProof/>
            <w:webHidden/>
          </w:rPr>
          <w:fldChar w:fldCharType="begin"/>
        </w:r>
        <w:r w:rsidR="00A50A7E">
          <w:rPr>
            <w:noProof/>
            <w:webHidden/>
          </w:rPr>
          <w:instrText xml:space="preserve"> PAGEREF _Toc344397339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40" w:history="1">
        <w:r w:rsidR="00A50A7E" w:rsidRPr="00BA003D">
          <w:rPr>
            <w:rStyle w:val="af3"/>
            <w:noProof/>
          </w:rPr>
          <w:t>2.1.1</w:t>
        </w:r>
        <w:r w:rsidR="00A50A7E">
          <w:rPr>
            <w:rFonts w:eastAsiaTheme="minorEastAsia" w:cstheme="minorBidi"/>
            <w:iCs w:val="0"/>
            <w:noProof/>
            <w:sz w:val="21"/>
            <w:szCs w:val="22"/>
          </w:rPr>
          <w:tab/>
        </w:r>
        <w:r w:rsidR="00A50A7E" w:rsidRPr="00BA003D">
          <w:rPr>
            <w:rStyle w:val="af3"/>
            <w:rFonts w:hint="eastAsia"/>
            <w:noProof/>
          </w:rPr>
          <w:t>公共返回参数</w:t>
        </w:r>
        <w:r w:rsidR="00A50A7E">
          <w:rPr>
            <w:noProof/>
            <w:webHidden/>
          </w:rPr>
          <w:tab/>
        </w:r>
        <w:r>
          <w:rPr>
            <w:noProof/>
            <w:webHidden/>
          </w:rPr>
          <w:fldChar w:fldCharType="begin"/>
        </w:r>
        <w:r w:rsidR="00A50A7E">
          <w:rPr>
            <w:noProof/>
            <w:webHidden/>
          </w:rPr>
          <w:instrText xml:space="preserve"> PAGEREF _Toc344397340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41" w:history="1">
        <w:r w:rsidR="00A50A7E" w:rsidRPr="00BA003D">
          <w:rPr>
            <w:rStyle w:val="af3"/>
            <w:noProof/>
          </w:rPr>
          <w:t>2.2</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_Toc344397341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42" w:history="1">
        <w:r w:rsidR="00A50A7E" w:rsidRPr="00BA003D">
          <w:rPr>
            <w:rStyle w:val="af3"/>
            <w:noProof/>
          </w:rPr>
          <w:t>2.2.1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Pr>
            <w:noProof/>
            <w:webHidden/>
          </w:rPr>
          <w:tab/>
        </w:r>
        <w:r>
          <w:rPr>
            <w:noProof/>
            <w:webHidden/>
          </w:rPr>
          <w:fldChar w:fldCharType="begin"/>
        </w:r>
        <w:r w:rsidR="00A50A7E">
          <w:rPr>
            <w:noProof/>
            <w:webHidden/>
          </w:rPr>
          <w:instrText xml:space="preserve"> PAGEREF _Toc344397342 \h </w:instrText>
        </w:r>
        <w:r>
          <w:rPr>
            <w:noProof/>
            <w:webHidden/>
          </w:rPr>
        </w:r>
        <w:r>
          <w:rPr>
            <w:noProof/>
            <w:webHidden/>
          </w:rPr>
          <w:fldChar w:fldCharType="separate"/>
        </w:r>
        <w:r w:rsidR="00A50A7E">
          <w:rPr>
            <w:noProof/>
            <w:webHidden/>
          </w:rPr>
          <w:t>1</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43" w:history="1">
        <w:r w:rsidR="00A50A7E" w:rsidRPr="00BA003D">
          <w:rPr>
            <w:rStyle w:val="af3"/>
            <w:noProof/>
          </w:rPr>
          <w:t>2.2.2</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Pr>
            <w:noProof/>
            <w:webHidden/>
          </w:rPr>
          <w:tab/>
        </w:r>
        <w:r>
          <w:rPr>
            <w:noProof/>
            <w:webHidden/>
          </w:rPr>
          <w:fldChar w:fldCharType="begin"/>
        </w:r>
        <w:r w:rsidR="00A50A7E">
          <w:rPr>
            <w:noProof/>
            <w:webHidden/>
          </w:rPr>
          <w:instrText xml:space="preserve"> PAGEREF _Toc344397343 \h </w:instrText>
        </w:r>
        <w:r>
          <w:rPr>
            <w:noProof/>
            <w:webHidden/>
          </w:rPr>
        </w:r>
        <w:r>
          <w:rPr>
            <w:noProof/>
            <w:webHidden/>
          </w:rPr>
          <w:fldChar w:fldCharType="separate"/>
        </w:r>
        <w:r w:rsidR="00A50A7E">
          <w:rPr>
            <w:noProof/>
            <w:webHidden/>
          </w:rPr>
          <w:t>2</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44" w:history="1">
        <w:r w:rsidR="00A50A7E" w:rsidRPr="00BA003D">
          <w:rPr>
            <w:rStyle w:val="af3"/>
            <w:noProof/>
          </w:rPr>
          <w:t>2.2.3</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Pr>
            <w:noProof/>
            <w:webHidden/>
          </w:rPr>
          <w:tab/>
        </w:r>
        <w:r>
          <w:rPr>
            <w:noProof/>
            <w:webHidden/>
          </w:rPr>
          <w:fldChar w:fldCharType="begin"/>
        </w:r>
        <w:r w:rsidR="00A50A7E">
          <w:rPr>
            <w:noProof/>
            <w:webHidden/>
          </w:rPr>
          <w:instrText xml:space="preserve"> PAGEREF _Toc344397344 \h </w:instrText>
        </w:r>
        <w:r>
          <w:rPr>
            <w:noProof/>
            <w:webHidden/>
          </w:rPr>
        </w:r>
        <w:r>
          <w:rPr>
            <w:noProof/>
            <w:webHidden/>
          </w:rPr>
          <w:fldChar w:fldCharType="separate"/>
        </w:r>
        <w:r w:rsidR="00A50A7E">
          <w:rPr>
            <w:noProof/>
            <w:webHidden/>
          </w:rPr>
          <w:t>3</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45" w:history="1">
        <w:r w:rsidR="00A50A7E" w:rsidRPr="00BA003D">
          <w:rPr>
            <w:rStyle w:val="af3"/>
            <w:noProof/>
          </w:rPr>
          <w:t>2.3</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_Toc344397345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46" w:history="1">
        <w:r w:rsidR="00A50A7E" w:rsidRPr="00BA003D">
          <w:rPr>
            <w:rStyle w:val="af3"/>
            <w:noProof/>
          </w:rPr>
          <w:t>3</w:t>
        </w:r>
        <w:r w:rsidR="00A50A7E">
          <w:rPr>
            <w:rFonts w:eastAsiaTheme="minorEastAsia" w:cstheme="minorBidi"/>
            <w:b w:val="0"/>
            <w:bCs w:val="0"/>
            <w:caps w:val="0"/>
            <w:noProof/>
            <w:sz w:val="21"/>
            <w:szCs w:val="22"/>
          </w:rPr>
          <w:tab/>
        </w:r>
        <w:r w:rsidR="00A50A7E" w:rsidRPr="00BA003D">
          <w:rPr>
            <w:rStyle w:val="af3"/>
            <w:noProof/>
          </w:rPr>
          <w:t>WebServer</w:t>
        </w:r>
        <w:r w:rsidR="00A50A7E">
          <w:rPr>
            <w:noProof/>
            <w:webHidden/>
          </w:rPr>
          <w:tab/>
        </w:r>
        <w:r>
          <w:rPr>
            <w:noProof/>
            <w:webHidden/>
          </w:rPr>
          <w:fldChar w:fldCharType="begin"/>
        </w:r>
        <w:r w:rsidR="00A50A7E">
          <w:rPr>
            <w:noProof/>
            <w:webHidden/>
          </w:rPr>
          <w:instrText xml:space="preserve"> PAGEREF _Toc344397346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47" w:history="1">
        <w:r w:rsidR="00A50A7E" w:rsidRPr="00BA003D">
          <w:rPr>
            <w:rStyle w:val="af3"/>
            <w:noProof/>
          </w:rPr>
          <w:t>3.1</w:t>
        </w:r>
        <w:r w:rsidR="00A50A7E">
          <w:rPr>
            <w:rFonts w:eastAsiaTheme="minorEastAsia" w:cstheme="minorBidi"/>
            <w:smallCaps w:val="0"/>
            <w:noProof/>
            <w:sz w:val="21"/>
            <w:szCs w:val="22"/>
          </w:rPr>
          <w:tab/>
        </w:r>
        <w:r w:rsidR="00A50A7E" w:rsidRPr="00BA003D">
          <w:rPr>
            <w:rStyle w:val="af3"/>
            <w:rFonts w:hint="eastAsia"/>
            <w:noProof/>
          </w:rPr>
          <w:t>角色锁初始认证请求接口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_Toc344397347 \h </w:instrText>
        </w:r>
        <w:r>
          <w:rPr>
            <w:noProof/>
            <w:webHidden/>
          </w:rPr>
        </w:r>
        <w:r>
          <w:rPr>
            <w:noProof/>
            <w:webHidden/>
          </w:rPr>
          <w:fldChar w:fldCharType="separate"/>
        </w:r>
        <w:r w:rsidR="00A50A7E">
          <w:rPr>
            <w:noProof/>
            <w:webHidden/>
          </w:rPr>
          <w:t>4</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48" w:history="1">
        <w:r w:rsidR="00A50A7E" w:rsidRPr="00BA003D">
          <w:rPr>
            <w:rStyle w:val="af3"/>
            <w:noProof/>
          </w:rPr>
          <w:t>3.2</w:t>
        </w:r>
        <w:r w:rsidR="00A50A7E">
          <w:rPr>
            <w:rFonts w:eastAsiaTheme="minorEastAsia" w:cstheme="minorBidi"/>
            <w:smallCaps w:val="0"/>
            <w:noProof/>
            <w:sz w:val="21"/>
            <w:szCs w:val="22"/>
          </w:rPr>
          <w:tab/>
        </w:r>
        <w:r w:rsidR="00A50A7E" w:rsidRPr="00BA003D">
          <w:rPr>
            <w:rStyle w:val="af3"/>
            <w:rFonts w:hint="eastAsia"/>
            <w:noProof/>
          </w:rPr>
          <w:t>细分接口</w:t>
        </w:r>
        <w:r w:rsidR="00A50A7E" w:rsidRPr="00BA003D">
          <w:rPr>
            <w:rStyle w:val="af3"/>
            <w:noProof/>
          </w:rPr>
          <w:t>(</w:t>
        </w:r>
        <w:r w:rsidR="00A50A7E" w:rsidRPr="00BA003D">
          <w:rPr>
            <w:rStyle w:val="af3"/>
            <w:rFonts w:hint="eastAsia"/>
            <w:noProof/>
          </w:rPr>
          <w:t>可能需要的</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_Toc344397348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49" w:history="1">
        <w:r w:rsidR="00A50A7E" w:rsidRPr="00BA003D">
          <w:rPr>
            <w:rStyle w:val="af3"/>
            <w:noProof/>
          </w:rPr>
          <w:t>3.2.1</w:t>
        </w:r>
        <w:r w:rsidR="00A50A7E">
          <w:rPr>
            <w:rFonts w:eastAsiaTheme="minorEastAsia" w:cstheme="minorBidi"/>
            <w:iCs w:val="0"/>
            <w:noProof/>
            <w:sz w:val="21"/>
            <w:szCs w:val="22"/>
          </w:rPr>
          <w:tab/>
        </w:r>
        <w:r w:rsidR="00A50A7E" w:rsidRPr="00BA003D">
          <w:rPr>
            <w:rStyle w:val="af3"/>
            <w:rFonts w:hint="eastAsia"/>
            <w:noProof/>
          </w:rPr>
          <w:t>角色锁初始认证接口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_Toc344397349 \h </w:instrText>
        </w:r>
        <w:r>
          <w:rPr>
            <w:noProof/>
            <w:webHidden/>
          </w:rPr>
        </w:r>
        <w:r>
          <w:rPr>
            <w:noProof/>
            <w:webHidden/>
          </w:rPr>
          <w:fldChar w:fldCharType="separate"/>
        </w:r>
        <w:r w:rsidR="00A50A7E">
          <w:rPr>
            <w:noProof/>
            <w:webHidden/>
          </w:rPr>
          <w:t>5</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0" w:history="1">
        <w:r w:rsidR="00A50A7E" w:rsidRPr="00BA003D">
          <w:rPr>
            <w:rStyle w:val="af3"/>
            <w:noProof/>
          </w:rPr>
          <w:t>3.2.2</w:t>
        </w:r>
        <w:r w:rsidR="00A50A7E">
          <w:rPr>
            <w:rFonts w:eastAsiaTheme="minorEastAsia" w:cstheme="minorBidi"/>
            <w:iCs w:val="0"/>
            <w:noProof/>
            <w:sz w:val="21"/>
            <w:szCs w:val="22"/>
          </w:rPr>
          <w:tab/>
        </w:r>
        <w:r w:rsidR="00A50A7E" w:rsidRPr="00BA003D">
          <w:rPr>
            <w:rStyle w:val="af3"/>
            <w:rFonts w:hint="eastAsia"/>
            <w:noProof/>
          </w:rPr>
          <w:t>查询角色锁认证状态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_Toc344397350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1" w:history="1">
        <w:r w:rsidR="00A50A7E" w:rsidRPr="00BA003D">
          <w:rPr>
            <w:rStyle w:val="af3"/>
            <w:rFonts w:cs="宋体"/>
            <w:noProof/>
          </w:rPr>
          <w:t>3.2.3</w:t>
        </w:r>
        <w:r w:rsidR="00A50A7E">
          <w:rPr>
            <w:rFonts w:eastAsiaTheme="minorEastAsia" w:cstheme="minorBidi"/>
            <w:iCs w:val="0"/>
            <w:noProof/>
            <w:sz w:val="21"/>
            <w:szCs w:val="22"/>
          </w:rPr>
          <w:tab/>
        </w:r>
        <w:r w:rsidR="00A50A7E" w:rsidRPr="00BA003D">
          <w:rPr>
            <w:rStyle w:val="af3"/>
            <w:rFonts w:hint="eastAsia"/>
            <w:noProof/>
          </w:rPr>
          <w:t>角色锁认证状态设置接口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_Toc344397351 \h </w:instrText>
        </w:r>
        <w:r>
          <w:rPr>
            <w:noProof/>
            <w:webHidden/>
          </w:rPr>
        </w:r>
        <w:r>
          <w:rPr>
            <w:noProof/>
            <w:webHidden/>
          </w:rPr>
          <w:fldChar w:fldCharType="separate"/>
        </w:r>
        <w:r w:rsidR="00A50A7E">
          <w:rPr>
            <w:noProof/>
            <w:webHidden/>
          </w:rPr>
          <w:t>6</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2" w:history="1">
        <w:r w:rsidR="00A50A7E" w:rsidRPr="00BA003D">
          <w:rPr>
            <w:rStyle w:val="af3"/>
            <w:rFonts w:cs="宋体"/>
            <w:noProof/>
          </w:rPr>
          <w:t>3.2.4</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查询手机号接口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_Toc344397352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3" w:history="1">
        <w:r w:rsidR="00A50A7E" w:rsidRPr="00BA003D">
          <w:rPr>
            <w:rStyle w:val="af3"/>
            <w:rFonts w:cs="宋体"/>
            <w:noProof/>
          </w:rPr>
          <w:t>3.2.5</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查询是否安装手机版通行证</w:t>
        </w:r>
        <w:r w:rsidR="00A50A7E" w:rsidRPr="00BA003D">
          <w:rPr>
            <w:rStyle w:val="af3"/>
            <w:noProof/>
          </w:rPr>
          <w:t>APP.</w:t>
        </w:r>
        <w:r w:rsidR="00A50A7E">
          <w:rPr>
            <w:noProof/>
            <w:webHidden/>
          </w:rPr>
          <w:tab/>
        </w:r>
        <w:r>
          <w:rPr>
            <w:noProof/>
            <w:webHidden/>
          </w:rPr>
          <w:fldChar w:fldCharType="begin"/>
        </w:r>
        <w:r w:rsidR="00A50A7E">
          <w:rPr>
            <w:noProof/>
            <w:webHidden/>
          </w:rPr>
          <w:instrText xml:space="preserve"> PAGEREF _Toc344397353 \h </w:instrText>
        </w:r>
        <w:r>
          <w:rPr>
            <w:noProof/>
            <w:webHidden/>
          </w:rPr>
        </w:r>
        <w:r>
          <w:rPr>
            <w:noProof/>
            <w:webHidden/>
          </w:rPr>
          <w:fldChar w:fldCharType="separate"/>
        </w:r>
        <w:r w:rsidR="00A50A7E">
          <w:rPr>
            <w:noProof/>
            <w:webHidden/>
          </w:rPr>
          <w:t>7</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54" w:history="1">
        <w:r w:rsidR="00A50A7E" w:rsidRPr="00BA003D">
          <w:rPr>
            <w:rStyle w:val="af3"/>
            <w:noProof/>
          </w:rPr>
          <w:t>4</w:t>
        </w:r>
        <w:r w:rsidR="00A50A7E">
          <w:rPr>
            <w:rFonts w:eastAsiaTheme="minorEastAsia" w:cstheme="minorBidi"/>
            <w:b w:val="0"/>
            <w:bCs w:val="0"/>
            <w:caps w:val="0"/>
            <w:noProof/>
            <w:sz w:val="21"/>
            <w:szCs w:val="22"/>
          </w:rPr>
          <w:tab/>
        </w:r>
        <w:r w:rsidR="00A50A7E" w:rsidRPr="00BA003D">
          <w:rPr>
            <w:rStyle w:val="af3"/>
            <w:rFonts w:hint="eastAsia"/>
            <w:noProof/>
          </w:rPr>
          <w:t>安全后台</w:t>
        </w:r>
        <w:r w:rsidR="00A50A7E">
          <w:rPr>
            <w:noProof/>
            <w:webHidden/>
          </w:rPr>
          <w:tab/>
        </w:r>
        <w:r>
          <w:rPr>
            <w:noProof/>
            <w:webHidden/>
          </w:rPr>
          <w:fldChar w:fldCharType="begin"/>
        </w:r>
        <w:r w:rsidR="00A50A7E">
          <w:rPr>
            <w:noProof/>
            <w:webHidden/>
          </w:rPr>
          <w:instrText xml:space="preserve"> PAGEREF _Toc344397354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55" w:history="1">
        <w:r w:rsidR="00A50A7E" w:rsidRPr="00BA003D">
          <w:rPr>
            <w:rStyle w:val="af3"/>
            <w:noProof/>
          </w:rPr>
          <w:t>4.1</w:t>
        </w:r>
        <w:r w:rsidR="00A50A7E">
          <w:rPr>
            <w:rFonts w:eastAsiaTheme="minorEastAsia" w:cstheme="minorBidi"/>
            <w:smallCaps w:val="0"/>
            <w:noProof/>
            <w:sz w:val="21"/>
            <w:szCs w:val="22"/>
          </w:rPr>
          <w:tab/>
        </w:r>
        <w:r w:rsidR="00A50A7E" w:rsidRPr="00BA003D">
          <w:rPr>
            <w:rStyle w:val="af3"/>
            <w:rFonts w:hint="eastAsia"/>
            <w:noProof/>
          </w:rPr>
          <w:t>接口定义</w:t>
        </w:r>
        <w:r w:rsidR="00A50A7E">
          <w:rPr>
            <w:noProof/>
            <w:webHidden/>
          </w:rPr>
          <w:tab/>
        </w:r>
        <w:r>
          <w:rPr>
            <w:noProof/>
            <w:webHidden/>
          </w:rPr>
          <w:fldChar w:fldCharType="begin"/>
        </w:r>
        <w:r w:rsidR="00A50A7E">
          <w:rPr>
            <w:noProof/>
            <w:webHidden/>
          </w:rPr>
          <w:instrText xml:space="preserve"> PAGEREF _Toc344397355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6" w:history="1">
        <w:r w:rsidR="00A50A7E" w:rsidRPr="00BA003D">
          <w:rPr>
            <w:rStyle w:val="af3"/>
            <w:noProof/>
          </w:rPr>
          <w:t>4.1.1</w:t>
        </w:r>
        <w:r w:rsidR="00A50A7E">
          <w:rPr>
            <w:rFonts w:eastAsiaTheme="minorEastAsia" w:cstheme="minorBidi"/>
            <w:iCs w:val="0"/>
            <w:noProof/>
            <w:sz w:val="21"/>
            <w:szCs w:val="22"/>
          </w:rPr>
          <w:tab/>
        </w:r>
        <w:r w:rsidR="00A50A7E" w:rsidRPr="00BA003D">
          <w:rPr>
            <w:rStyle w:val="af3"/>
            <w:rFonts w:hint="eastAsia"/>
            <w:noProof/>
            <w:kern w:val="0"/>
            <w:lang w:val="zh-CN"/>
          </w:rPr>
          <w:t>查询手机是否安装</w:t>
        </w:r>
        <w:r w:rsidR="00A50A7E" w:rsidRPr="00BA003D">
          <w:rPr>
            <w:rStyle w:val="af3"/>
            <w:noProof/>
            <w:kern w:val="0"/>
            <w:lang w:val="zh-CN"/>
          </w:rPr>
          <w:t>app</w:t>
        </w:r>
        <w:r w:rsidR="00A50A7E" w:rsidRPr="00BA003D">
          <w:rPr>
            <w:rStyle w:val="af3"/>
            <w:rFonts w:cs="微软雅黑"/>
            <w:noProof/>
          </w:rPr>
          <w:t xml:space="preserve">. </w:t>
        </w:r>
        <w:r w:rsidR="00A50A7E" w:rsidRPr="00BA003D">
          <w:rPr>
            <w:rStyle w:val="af3"/>
            <w:noProof/>
            <w:kern w:val="0"/>
            <w:lang w:val="zh-CN"/>
          </w:rPr>
          <w:t>app</w:t>
        </w:r>
        <w:r w:rsidR="00A50A7E" w:rsidRPr="00BA003D">
          <w:rPr>
            <w:rStyle w:val="af3"/>
            <w:rFonts w:hint="eastAsia"/>
            <w:noProof/>
            <w:kern w:val="0"/>
            <w:lang w:val="zh-CN"/>
          </w:rPr>
          <w:t>版本是否过低接口</w:t>
        </w:r>
        <w:r w:rsidR="00A50A7E" w:rsidRPr="00BA003D">
          <w:rPr>
            <w:rStyle w:val="af3"/>
            <w:noProof/>
            <w:kern w:val="0"/>
            <w:lang w:val="zh-CN"/>
          </w:rPr>
          <w:t>.</w:t>
        </w:r>
        <w:r w:rsidR="00A50A7E" w:rsidRPr="00BA003D">
          <w:rPr>
            <w:rStyle w:val="af3"/>
            <w:rFonts w:hint="eastAsia"/>
            <w:noProof/>
            <w:kern w:val="0"/>
            <w:lang w:val="zh-CN"/>
          </w:rPr>
          <w:t>通道检测接口</w:t>
        </w:r>
        <w:r w:rsidR="00A50A7E" w:rsidRPr="00BA003D">
          <w:rPr>
            <w:rStyle w:val="af3"/>
            <w:rFonts w:cs="微软雅黑"/>
            <w:noProof/>
          </w:rPr>
          <w:t>.</w:t>
        </w:r>
        <w:r w:rsidR="00A50A7E">
          <w:rPr>
            <w:noProof/>
            <w:webHidden/>
          </w:rPr>
          <w:tab/>
        </w:r>
        <w:r>
          <w:rPr>
            <w:noProof/>
            <w:webHidden/>
          </w:rPr>
          <w:fldChar w:fldCharType="begin"/>
        </w:r>
        <w:r w:rsidR="00A50A7E">
          <w:rPr>
            <w:noProof/>
            <w:webHidden/>
          </w:rPr>
          <w:instrText xml:space="preserve"> PAGEREF _Toc344397356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7" w:history="1">
        <w:r w:rsidR="00A50A7E" w:rsidRPr="00BA003D">
          <w:rPr>
            <w:rStyle w:val="af3"/>
            <w:noProof/>
          </w:rPr>
          <w:t>4.1.2</w:t>
        </w:r>
        <w:r w:rsidR="00A50A7E">
          <w:rPr>
            <w:rFonts w:eastAsiaTheme="minorEastAsia" w:cstheme="minorBidi"/>
            <w:iCs w:val="0"/>
            <w:noProof/>
            <w:sz w:val="21"/>
            <w:szCs w:val="22"/>
          </w:rPr>
          <w:tab/>
        </w:r>
        <w:r w:rsidR="00A50A7E" w:rsidRPr="00BA003D">
          <w:rPr>
            <w:rStyle w:val="af3"/>
            <w:rFonts w:hint="eastAsia"/>
            <w:noProof/>
            <w:kern w:val="0"/>
            <w:lang w:val="zh-CN"/>
          </w:rPr>
          <w:t>消息推送接口</w:t>
        </w:r>
        <w:r w:rsidR="00A50A7E">
          <w:rPr>
            <w:noProof/>
            <w:webHidden/>
          </w:rPr>
          <w:tab/>
        </w:r>
        <w:r>
          <w:rPr>
            <w:noProof/>
            <w:webHidden/>
          </w:rPr>
          <w:fldChar w:fldCharType="begin"/>
        </w:r>
        <w:r w:rsidR="00A50A7E">
          <w:rPr>
            <w:noProof/>
            <w:webHidden/>
          </w:rPr>
          <w:instrText xml:space="preserve"> PAGEREF _Toc344397357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58" w:history="1">
        <w:r w:rsidR="00A50A7E" w:rsidRPr="00BA003D">
          <w:rPr>
            <w:rStyle w:val="af3"/>
            <w:noProof/>
            <w:kern w:val="0"/>
            <w:lang w:val="zh-CN"/>
          </w:rPr>
          <w:t>4.1.3</w:t>
        </w:r>
        <w:r w:rsidR="00A50A7E">
          <w:rPr>
            <w:rFonts w:eastAsiaTheme="minorEastAsia" w:cstheme="minorBidi"/>
            <w:iCs w:val="0"/>
            <w:noProof/>
            <w:sz w:val="21"/>
            <w:szCs w:val="22"/>
          </w:rPr>
          <w:tab/>
        </w:r>
        <w:r w:rsidR="00A50A7E" w:rsidRPr="00BA003D">
          <w:rPr>
            <w:rStyle w:val="af3"/>
            <w:rFonts w:hint="eastAsia"/>
            <w:noProof/>
            <w:kern w:val="0"/>
            <w:lang w:val="zh-CN"/>
          </w:rPr>
          <w:t>验证接口</w:t>
        </w:r>
        <w:r w:rsidR="00A50A7E">
          <w:rPr>
            <w:noProof/>
            <w:webHidden/>
          </w:rPr>
          <w:tab/>
        </w:r>
        <w:r>
          <w:rPr>
            <w:noProof/>
            <w:webHidden/>
          </w:rPr>
          <w:fldChar w:fldCharType="begin"/>
        </w:r>
        <w:r w:rsidR="00A50A7E">
          <w:rPr>
            <w:noProof/>
            <w:webHidden/>
          </w:rPr>
          <w:instrText xml:space="preserve"> PAGEREF _Toc344397358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59" w:history="1">
        <w:r w:rsidR="00A50A7E" w:rsidRPr="00BA003D">
          <w:rPr>
            <w:rStyle w:val="af3"/>
            <w:noProof/>
          </w:rPr>
          <w:t>4.2</w:t>
        </w:r>
        <w:r w:rsidR="00A50A7E">
          <w:rPr>
            <w:rFonts w:eastAsiaTheme="minorEastAsia" w:cstheme="minorBidi"/>
            <w:smallCaps w:val="0"/>
            <w:noProof/>
            <w:sz w:val="21"/>
            <w:szCs w:val="22"/>
          </w:rPr>
          <w:tab/>
        </w:r>
        <w:r w:rsidR="00A50A7E" w:rsidRPr="00BA003D">
          <w:rPr>
            <w:rStyle w:val="af3"/>
            <w:rFonts w:hint="eastAsia"/>
            <w:noProof/>
          </w:rPr>
          <w:t>错误码定义</w:t>
        </w:r>
        <w:r w:rsidR="00A50A7E">
          <w:rPr>
            <w:noProof/>
            <w:webHidden/>
          </w:rPr>
          <w:tab/>
        </w:r>
        <w:r>
          <w:rPr>
            <w:noProof/>
            <w:webHidden/>
          </w:rPr>
          <w:fldChar w:fldCharType="begin"/>
        </w:r>
        <w:r w:rsidR="00A50A7E">
          <w:rPr>
            <w:noProof/>
            <w:webHidden/>
          </w:rPr>
          <w:instrText xml:space="preserve"> PAGEREF _Toc344397359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60" w:history="1">
        <w:r w:rsidR="00A50A7E" w:rsidRPr="00BA003D">
          <w:rPr>
            <w:rStyle w:val="af3"/>
            <w:noProof/>
          </w:rPr>
          <w:t>5</w:t>
        </w:r>
        <w:r w:rsidR="00A50A7E">
          <w:rPr>
            <w:rFonts w:eastAsiaTheme="minorEastAsia" w:cstheme="minorBidi"/>
            <w:b w:val="0"/>
            <w:bCs w:val="0"/>
            <w:caps w:val="0"/>
            <w:noProof/>
            <w:sz w:val="21"/>
            <w:szCs w:val="22"/>
          </w:rPr>
          <w:tab/>
        </w:r>
        <w:r w:rsidR="00A50A7E" w:rsidRPr="00BA003D">
          <w:rPr>
            <w:rStyle w:val="af3"/>
            <w:rFonts w:hint="eastAsia"/>
            <w:noProof/>
          </w:rPr>
          <w:t>认证服务</w:t>
        </w:r>
        <w:r w:rsidR="00A50A7E">
          <w:rPr>
            <w:noProof/>
            <w:webHidden/>
          </w:rPr>
          <w:tab/>
        </w:r>
        <w:r>
          <w:rPr>
            <w:noProof/>
            <w:webHidden/>
          </w:rPr>
          <w:fldChar w:fldCharType="begin"/>
        </w:r>
        <w:r w:rsidR="00A50A7E">
          <w:rPr>
            <w:noProof/>
            <w:webHidden/>
          </w:rPr>
          <w:instrText xml:space="preserve"> PAGEREF _Toc344397360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61" w:history="1">
        <w:r w:rsidR="00A50A7E" w:rsidRPr="00BA003D">
          <w:rPr>
            <w:rStyle w:val="af3"/>
            <w:noProof/>
          </w:rPr>
          <w:t>5.1</w:t>
        </w:r>
        <w:r w:rsidR="00A50A7E">
          <w:rPr>
            <w:rFonts w:eastAsiaTheme="minorEastAsia" w:cstheme="minorBidi"/>
            <w:smallCaps w:val="0"/>
            <w:noProof/>
            <w:sz w:val="21"/>
            <w:szCs w:val="22"/>
          </w:rPr>
          <w:tab/>
        </w:r>
        <w:r w:rsidR="00A50A7E" w:rsidRPr="00BA003D">
          <w:rPr>
            <w:rStyle w:val="af3"/>
            <w:rFonts w:hint="eastAsia"/>
            <w:noProof/>
          </w:rPr>
          <w:t>接口定义</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_Toc344397361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62" w:history="1">
        <w:r w:rsidR="00A50A7E" w:rsidRPr="00BA003D">
          <w:rPr>
            <w:rStyle w:val="af3"/>
            <w:noProof/>
          </w:rPr>
          <w:t>5.1.1</w:t>
        </w:r>
        <w:r w:rsidR="00A50A7E">
          <w:rPr>
            <w:rFonts w:eastAsiaTheme="minorEastAsia" w:cstheme="minorBidi"/>
            <w:iCs w:val="0"/>
            <w:noProof/>
            <w:sz w:val="21"/>
            <w:szCs w:val="22"/>
          </w:rPr>
          <w:tab/>
        </w:r>
        <w:r w:rsidR="00A50A7E" w:rsidRPr="00BA003D">
          <w:rPr>
            <w:rStyle w:val="af3"/>
            <w:rFonts w:hint="eastAsia"/>
            <w:noProof/>
          </w:rPr>
          <w:t>根据</w:t>
        </w:r>
        <w:r w:rsidR="00A50A7E" w:rsidRPr="00BA003D">
          <w:rPr>
            <w:rStyle w:val="af3"/>
            <w:noProof/>
          </w:rPr>
          <w:t>sndaId</w:t>
        </w:r>
        <w:r w:rsidR="00A50A7E" w:rsidRPr="00BA003D">
          <w:rPr>
            <w:rStyle w:val="af3"/>
            <w:rFonts w:hint="eastAsia"/>
            <w:noProof/>
          </w:rPr>
          <w:t>查询安全手机接口</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_Toc344397362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31"/>
        <w:rPr>
          <w:rFonts w:eastAsiaTheme="minorEastAsia" w:cstheme="minorBidi"/>
          <w:iCs w:val="0"/>
          <w:noProof/>
          <w:sz w:val="21"/>
          <w:szCs w:val="22"/>
        </w:rPr>
      </w:pPr>
      <w:hyperlink w:anchor="_Toc344397363" w:history="1">
        <w:r w:rsidR="00A50A7E" w:rsidRPr="00BA003D">
          <w:rPr>
            <w:rStyle w:val="af3"/>
            <w:noProof/>
          </w:rPr>
          <w:t>5.1.2</w:t>
        </w:r>
        <w:r w:rsidR="00A50A7E">
          <w:rPr>
            <w:rFonts w:eastAsiaTheme="minorEastAsia" w:cstheme="minorBidi"/>
            <w:iCs w:val="0"/>
            <w:noProof/>
            <w:sz w:val="21"/>
            <w:szCs w:val="22"/>
          </w:rPr>
          <w:tab/>
        </w:r>
        <w:r w:rsidR="00A50A7E" w:rsidRPr="00BA003D">
          <w:rPr>
            <w:rStyle w:val="af3"/>
            <w:rFonts w:hint="eastAsia"/>
            <w:noProof/>
            <w:kern w:val="0"/>
            <w:lang w:val="zh-CN"/>
          </w:rPr>
          <w:t>下发下载</w:t>
        </w:r>
        <w:r w:rsidR="00A50A7E" w:rsidRPr="00BA003D">
          <w:rPr>
            <w:rStyle w:val="af3"/>
            <w:noProof/>
            <w:kern w:val="0"/>
            <w:lang w:val="zh-CN"/>
          </w:rPr>
          <w:t>app</w:t>
        </w:r>
        <w:r w:rsidR="00A50A7E" w:rsidRPr="00BA003D">
          <w:rPr>
            <w:rStyle w:val="af3"/>
            <w:rFonts w:hint="eastAsia"/>
            <w:noProof/>
            <w:kern w:val="0"/>
            <w:lang w:val="zh-CN"/>
          </w:rPr>
          <w:t>短信接口</w:t>
        </w:r>
        <w:r w:rsidR="00A50A7E">
          <w:rPr>
            <w:noProof/>
            <w:webHidden/>
          </w:rPr>
          <w:tab/>
        </w:r>
        <w:r>
          <w:rPr>
            <w:noProof/>
            <w:webHidden/>
          </w:rPr>
          <w:fldChar w:fldCharType="begin"/>
        </w:r>
        <w:r w:rsidR="00A50A7E">
          <w:rPr>
            <w:noProof/>
            <w:webHidden/>
          </w:rPr>
          <w:instrText xml:space="preserve"> PAGEREF _Toc344397363 \h </w:instrText>
        </w:r>
        <w:r>
          <w:rPr>
            <w:noProof/>
            <w:webHidden/>
          </w:rPr>
        </w:r>
        <w:r>
          <w:rPr>
            <w:noProof/>
            <w:webHidden/>
          </w:rPr>
          <w:fldChar w:fldCharType="separate"/>
        </w:r>
        <w:r w:rsidR="00A50A7E">
          <w:rPr>
            <w:noProof/>
            <w:webHidden/>
          </w:rPr>
          <w:t>8</w:t>
        </w:r>
        <w:r>
          <w:rPr>
            <w:noProof/>
            <w:webHidden/>
          </w:rPr>
          <w:fldChar w:fldCharType="end"/>
        </w:r>
      </w:hyperlink>
    </w:p>
    <w:p w:rsidR="00A50A7E" w:rsidRDefault="000F5517">
      <w:pPr>
        <w:pStyle w:val="21"/>
        <w:tabs>
          <w:tab w:val="left" w:pos="840"/>
          <w:tab w:val="right" w:leader="dot" w:pos="8296"/>
        </w:tabs>
        <w:rPr>
          <w:rFonts w:eastAsiaTheme="minorEastAsia" w:cstheme="minorBidi"/>
          <w:smallCaps w:val="0"/>
          <w:noProof/>
          <w:sz w:val="21"/>
          <w:szCs w:val="22"/>
        </w:rPr>
      </w:pPr>
      <w:hyperlink w:anchor="_Toc344397364" w:history="1">
        <w:r w:rsidR="00A50A7E" w:rsidRPr="00BA003D">
          <w:rPr>
            <w:rStyle w:val="af3"/>
            <w:noProof/>
          </w:rPr>
          <w:t>5.2</w:t>
        </w:r>
        <w:r w:rsidR="00A50A7E">
          <w:rPr>
            <w:rFonts w:eastAsiaTheme="minorEastAsia" w:cstheme="minorBidi"/>
            <w:smallCaps w:val="0"/>
            <w:noProof/>
            <w:sz w:val="21"/>
            <w:szCs w:val="22"/>
          </w:rPr>
          <w:tab/>
        </w:r>
        <w:r w:rsidR="00A50A7E" w:rsidRPr="00BA003D">
          <w:rPr>
            <w:rStyle w:val="af3"/>
            <w:rFonts w:hint="eastAsia"/>
            <w:noProof/>
          </w:rPr>
          <w:t>错误码</w:t>
        </w:r>
        <w:r w:rsidR="00A50A7E" w:rsidRPr="00BA003D">
          <w:rPr>
            <w:rStyle w:val="af3"/>
            <w:noProof/>
          </w:rPr>
          <w:t>.</w:t>
        </w:r>
        <w:r w:rsidR="00A50A7E">
          <w:rPr>
            <w:noProof/>
            <w:webHidden/>
          </w:rPr>
          <w:tab/>
        </w:r>
        <w:r>
          <w:rPr>
            <w:noProof/>
            <w:webHidden/>
          </w:rPr>
          <w:fldChar w:fldCharType="begin"/>
        </w:r>
        <w:r w:rsidR="00A50A7E">
          <w:rPr>
            <w:noProof/>
            <w:webHidden/>
          </w:rPr>
          <w:instrText xml:space="preserve"> PAGEREF _Toc344397364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65" w:history="1">
        <w:r w:rsidR="00A50A7E" w:rsidRPr="00BA003D">
          <w:rPr>
            <w:rStyle w:val="af3"/>
            <w:noProof/>
          </w:rPr>
          <w:t>6</w:t>
        </w:r>
        <w:r w:rsidR="00A50A7E">
          <w:rPr>
            <w:rFonts w:eastAsiaTheme="minorEastAsia" w:cstheme="minorBidi"/>
            <w:b w:val="0"/>
            <w:bCs w:val="0"/>
            <w:caps w:val="0"/>
            <w:noProof/>
            <w:sz w:val="21"/>
            <w:szCs w:val="22"/>
          </w:rPr>
          <w:tab/>
        </w:r>
        <w:r w:rsidR="00A50A7E" w:rsidRPr="00BA003D">
          <w:rPr>
            <w:rStyle w:val="af3"/>
            <w:rFonts w:hint="eastAsia"/>
            <w:noProof/>
          </w:rPr>
          <w:t>问题</w:t>
        </w:r>
        <w:r w:rsidR="00A50A7E">
          <w:rPr>
            <w:noProof/>
            <w:webHidden/>
          </w:rPr>
          <w:tab/>
        </w:r>
        <w:r>
          <w:rPr>
            <w:noProof/>
            <w:webHidden/>
          </w:rPr>
          <w:fldChar w:fldCharType="begin"/>
        </w:r>
        <w:r w:rsidR="00A50A7E">
          <w:rPr>
            <w:noProof/>
            <w:webHidden/>
          </w:rPr>
          <w:instrText xml:space="preserve"> PAGEREF _Toc344397365 \h </w:instrText>
        </w:r>
        <w:r>
          <w:rPr>
            <w:noProof/>
            <w:webHidden/>
          </w:rPr>
        </w:r>
        <w:r>
          <w:rPr>
            <w:noProof/>
            <w:webHidden/>
          </w:rPr>
          <w:fldChar w:fldCharType="separate"/>
        </w:r>
        <w:r w:rsidR="00A50A7E">
          <w:rPr>
            <w:noProof/>
            <w:webHidden/>
          </w:rPr>
          <w:t>9</w:t>
        </w:r>
        <w:r>
          <w:rPr>
            <w:noProof/>
            <w:webHidden/>
          </w:rPr>
          <w:fldChar w:fldCharType="end"/>
        </w:r>
      </w:hyperlink>
    </w:p>
    <w:p w:rsidR="00A50A7E" w:rsidRDefault="000F5517">
      <w:pPr>
        <w:pStyle w:val="11"/>
        <w:tabs>
          <w:tab w:val="left" w:pos="420"/>
          <w:tab w:val="right" w:leader="dot" w:pos="8296"/>
        </w:tabs>
        <w:rPr>
          <w:rFonts w:eastAsiaTheme="minorEastAsia" w:cstheme="minorBidi"/>
          <w:b w:val="0"/>
          <w:bCs w:val="0"/>
          <w:caps w:val="0"/>
          <w:noProof/>
          <w:sz w:val="21"/>
          <w:szCs w:val="22"/>
        </w:rPr>
      </w:pPr>
      <w:hyperlink w:anchor="_Toc344397366" w:history="1">
        <w:r w:rsidR="00A50A7E" w:rsidRPr="00BA003D">
          <w:rPr>
            <w:rStyle w:val="af3"/>
            <w:noProof/>
          </w:rPr>
          <w:t>7</w:t>
        </w:r>
        <w:r w:rsidR="00A50A7E">
          <w:rPr>
            <w:rFonts w:eastAsiaTheme="minorEastAsia" w:cstheme="minorBidi"/>
            <w:b w:val="0"/>
            <w:bCs w:val="0"/>
            <w:caps w:val="0"/>
            <w:noProof/>
            <w:sz w:val="21"/>
            <w:szCs w:val="22"/>
          </w:rPr>
          <w:tab/>
        </w:r>
        <w:r w:rsidR="00A50A7E" w:rsidRPr="00BA003D">
          <w:rPr>
            <w:rStyle w:val="af3"/>
            <w:rFonts w:hint="eastAsia"/>
            <w:noProof/>
          </w:rPr>
          <w:t>附录</w:t>
        </w:r>
        <w:r w:rsidR="00A50A7E">
          <w:rPr>
            <w:noProof/>
            <w:webHidden/>
          </w:rPr>
          <w:tab/>
        </w:r>
        <w:r>
          <w:rPr>
            <w:noProof/>
            <w:webHidden/>
          </w:rPr>
          <w:fldChar w:fldCharType="begin"/>
        </w:r>
        <w:r w:rsidR="00A50A7E">
          <w:rPr>
            <w:noProof/>
            <w:webHidden/>
          </w:rPr>
          <w:instrText xml:space="preserve"> PAGEREF _Toc344397366 \h </w:instrText>
        </w:r>
        <w:r>
          <w:rPr>
            <w:noProof/>
            <w:webHidden/>
          </w:rPr>
        </w:r>
        <w:r>
          <w:rPr>
            <w:noProof/>
            <w:webHidden/>
          </w:rPr>
          <w:fldChar w:fldCharType="separate"/>
        </w:r>
        <w:r w:rsidR="00A50A7E">
          <w:rPr>
            <w:noProof/>
            <w:webHidden/>
          </w:rPr>
          <w:t>9</w:t>
        </w:r>
        <w:r>
          <w:rPr>
            <w:noProof/>
            <w:webHidden/>
          </w:rPr>
          <w:fldChar w:fldCharType="end"/>
        </w:r>
      </w:hyperlink>
    </w:p>
    <w:p w:rsidR="006303DB" w:rsidRPr="00F245BB" w:rsidRDefault="000F5517" w:rsidP="006303DB">
      <w:pPr>
        <w:rPr>
          <w:color w:val="000000" w:themeColor="text1"/>
          <w:u w:color="0070C0"/>
        </w:rPr>
      </w:pPr>
      <w:r w:rsidRPr="00F245BB">
        <w:rPr>
          <w:color w:val="000000" w:themeColor="text1"/>
          <w:u w:color="0070C0"/>
        </w:rPr>
        <w:fldChar w:fldCharType="end"/>
      </w:r>
    </w:p>
    <w:p w:rsidR="00C46239" w:rsidRPr="00F245BB" w:rsidRDefault="00C46239" w:rsidP="00293773">
      <w:pPr>
        <w:widowControl/>
        <w:jc w:val="left"/>
        <w:rPr>
          <w:rFonts w:ascii="Arial" w:eastAsia="宋体" w:hAnsi="Arial" w:cs="Arial"/>
          <w:color w:val="000000" w:themeColor="text1"/>
          <w:sz w:val="52"/>
          <w:szCs w:val="52"/>
          <w:u w:color="0070C0"/>
        </w:rPr>
        <w:sectPr w:rsidR="00C46239" w:rsidRPr="00F245BB" w:rsidSect="00ED6375">
          <w:headerReference w:type="even" r:id="rId9"/>
          <w:headerReference w:type="default" r:id="rId10"/>
          <w:footerReference w:type="default" r:id="rId11"/>
          <w:headerReference w:type="first" r:id="rId12"/>
          <w:pgSz w:w="11906" w:h="16838"/>
          <w:pgMar w:top="1440" w:right="1800" w:bottom="1440" w:left="1800" w:header="851" w:footer="992" w:gutter="0"/>
          <w:pgNumType w:start="1"/>
          <w:cols w:space="425"/>
          <w:titlePg/>
          <w:docGrid w:type="lines" w:linePitch="312"/>
        </w:sectPr>
      </w:pPr>
      <w:bookmarkStart w:id="1" w:name="_Toc267407719"/>
    </w:p>
    <w:bookmarkEnd w:id="1"/>
    <w:p w:rsidR="0051377B" w:rsidRPr="00F245BB" w:rsidRDefault="0051377B" w:rsidP="0051377B">
      <w:pPr>
        <w:pStyle w:val="a1"/>
        <w:ind w:firstLineChars="0" w:firstLine="0"/>
        <w:rPr>
          <w:rFonts w:ascii="宋体" w:eastAsia="宋体" w:hAnsi="宋体"/>
          <w:color w:val="000000" w:themeColor="text1"/>
          <w:szCs w:val="21"/>
        </w:rPr>
      </w:pPr>
    </w:p>
    <w:p w:rsidR="004C685E" w:rsidRPr="00F245BB" w:rsidRDefault="004453C8" w:rsidP="00C135D4">
      <w:pPr>
        <w:pStyle w:val="1"/>
      </w:pPr>
      <w:bookmarkStart w:id="2" w:name="_Toc344397337"/>
      <w:r>
        <w:rPr>
          <w:rFonts w:hint="eastAsia"/>
        </w:rPr>
        <w:t>通用定义</w:t>
      </w:r>
      <w:bookmarkEnd w:id="2"/>
    </w:p>
    <w:p w:rsidR="004453C8" w:rsidRPr="00F245BB" w:rsidRDefault="004453C8" w:rsidP="004453C8">
      <w:pPr>
        <w:rPr>
          <w:rFonts w:ascii="宋体" w:eastAsia="宋体" w:hAnsi="宋体"/>
          <w:color w:val="000000" w:themeColor="text1"/>
        </w:rPr>
      </w:pPr>
    </w:p>
    <w:tbl>
      <w:tblPr>
        <w:tblW w:w="8080"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843"/>
        <w:gridCol w:w="2409"/>
        <w:gridCol w:w="3828"/>
      </w:tblGrid>
      <w:tr w:rsidR="004453C8" w:rsidRPr="00F245BB" w:rsidTr="00C01DA8">
        <w:tc>
          <w:tcPr>
            <w:tcW w:w="1843"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命名</w:t>
            </w:r>
          </w:p>
        </w:tc>
        <w:tc>
          <w:tcPr>
            <w:tcW w:w="2409"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含义</w:t>
            </w:r>
          </w:p>
        </w:tc>
        <w:tc>
          <w:tcPr>
            <w:tcW w:w="3828" w:type="dxa"/>
            <w:shd w:val="clear" w:color="auto" w:fill="B3B3B3"/>
          </w:tcPr>
          <w:p w:rsidR="004453C8" w:rsidRPr="00F245BB" w:rsidRDefault="004453C8"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值</w:t>
            </w:r>
          </w:p>
        </w:tc>
      </w:tr>
      <w:tr w:rsidR="004453C8" w:rsidRPr="00F245BB" w:rsidTr="00C01DA8">
        <w:tc>
          <w:tcPr>
            <w:tcW w:w="1843" w:type="dxa"/>
          </w:tcPr>
          <w:p w:rsidR="004453C8" w:rsidRPr="00F245BB" w:rsidRDefault="005A206E" w:rsidP="00C01DA8">
            <w:pPr>
              <w:rPr>
                <w:rFonts w:ascii="宋体" w:eastAsia="宋体" w:hAnsi="宋体"/>
                <w:color w:val="000000" w:themeColor="text1"/>
              </w:rPr>
            </w:pPr>
            <w:r w:rsidRPr="00F245BB">
              <w:rPr>
                <w:rFonts w:ascii="宋体" w:eastAsia="宋体" w:hAnsi="宋体" w:cs="Courier New" w:hint="eastAsia"/>
                <w:noProof/>
                <w:color w:val="000000" w:themeColor="text1"/>
              </w:rPr>
              <w:t>resultCode</w:t>
            </w:r>
          </w:p>
        </w:tc>
        <w:tc>
          <w:tcPr>
            <w:tcW w:w="2409" w:type="dxa"/>
          </w:tcPr>
          <w:p w:rsidR="004453C8" w:rsidRPr="000C4484" w:rsidRDefault="00DB58E6" w:rsidP="00C01DA8">
            <w:pPr>
              <w:rPr>
                <w:rFonts w:ascii="宋体" w:eastAsia="宋体" w:hAnsi="宋体"/>
                <w:color w:val="000000" w:themeColor="text1"/>
                <w:szCs w:val="21"/>
              </w:rPr>
            </w:pPr>
            <w:r>
              <w:rPr>
                <w:rFonts w:ascii="宋体" w:eastAsia="宋体" w:hAnsi="宋体" w:hint="eastAsia"/>
                <w:color w:val="000000" w:themeColor="text1"/>
                <w:szCs w:val="21"/>
              </w:rPr>
              <w:t>响应状态码</w:t>
            </w:r>
          </w:p>
        </w:tc>
        <w:tc>
          <w:tcPr>
            <w:tcW w:w="3828" w:type="dxa"/>
          </w:tcPr>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5A206E" w:rsidRPr="00F245BB" w:rsidRDefault="005A206E" w:rsidP="005A206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A912B2" w:rsidRPr="00F245BB" w:rsidRDefault="005A206E" w:rsidP="005A206E">
            <w:pPr>
              <w:jc w:val="left"/>
              <w:rPr>
                <w:rFonts w:ascii="宋体" w:eastAsia="宋体" w:hAnsi="宋体"/>
                <w:color w:val="000000" w:themeColor="text1"/>
              </w:rPr>
            </w:pPr>
            <w:r w:rsidRPr="00F245BB">
              <w:rPr>
                <w:rFonts w:ascii="宋体" w:eastAsia="宋体" w:hAnsi="宋体" w:hint="eastAsia"/>
                <w:color w:val="000000" w:themeColor="text1"/>
                <w:szCs w:val="21"/>
              </w:rPr>
              <w:t>&lt;0各种失败状态</w:t>
            </w:r>
          </w:p>
        </w:tc>
      </w:tr>
      <w:tr w:rsidR="000C4484" w:rsidRPr="00F245BB" w:rsidTr="00C01DA8">
        <w:tc>
          <w:tcPr>
            <w:tcW w:w="1843" w:type="dxa"/>
          </w:tcPr>
          <w:p w:rsidR="000C4484" w:rsidRDefault="004D0E1E" w:rsidP="00C01DA8">
            <w:pPr>
              <w:rPr>
                <w:rFonts w:ascii="宋体" w:eastAsia="宋体" w:hAnsi="宋体"/>
                <w:color w:val="000000" w:themeColor="text1"/>
              </w:rPr>
            </w:pPr>
            <w:r>
              <w:rPr>
                <w:rFonts w:ascii="宋体" w:eastAsia="宋体" w:hAnsi="宋体" w:cs="Courier New" w:hint="eastAsia"/>
                <w:color w:val="000000" w:themeColor="text1"/>
                <w:kern w:val="0"/>
                <w:sz w:val="20"/>
                <w:szCs w:val="20"/>
              </w:rPr>
              <w:t>resultMessage</w:t>
            </w:r>
          </w:p>
        </w:tc>
        <w:tc>
          <w:tcPr>
            <w:tcW w:w="2409" w:type="dxa"/>
          </w:tcPr>
          <w:p w:rsidR="000C4484" w:rsidRDefault="00760525" w:rsidP="000C4484">
            <w:pPr>
              <w:rPr>
                <w:rFonts w:ascii="宋体" w:eastAsia="宋体" w:hAnsi="宋体"/>
                <w:color w:val="000000" w:themeColor="text1"/>
              </w:rPr>
            </w:pPr>
            <w:r>
              <w:rPr>
                <w:rFonts w:ascii="宋体" w:eastAsia="宋体" w:hAnsi="宋体" w:cs="Courier New" w:hint="eastAsia"/>
                <w:noProof/>
                <w:color w:val="000000" w:themeColor="text1"/>
              </w:rPr>
              <w:t>响应提示</w:t>
            </w:r>
          </w:p>
        </w:tc>
        <w:tc>
          <w:tcPr>
            <w:tcW w:w="3828" w:type="dxa"/>
          </w:tcPr>
          <w:p w:rsidR="000C4484" w:rsidRDefault="000C4484" w:rsidP="005F3F0C">
            <w:pPr>
              <w:ind w:firstLineChars="50" w:firstLine="105"/>
              <w:jc w:val="left"/>
              <w:rPr>
                <w:rFonts w:ascii="宋体" w:eastAsia="宋体" w:hAnsi="宋体"/>
                <w:color w:val="000000" w:themeColor="text1"/>
              </w:rPr>
            </w:pPr>
          </w:p>
        </w:tc>
      </w:tr>
    </w:tbl>
    <w:p w:rsidR="00B3123B" w:rsidRPr="004453C8" w:rsidRDefault="00B3123B" w:rsidP="00414C3B">
      <w:pPr>
        <w:rPr>
          <w:rFonts w:ascii="宋体" w:eastAsia="宋体" w:hAnsi="宋体" w:cs="Courier New"/>
          <w:noProof/>
          <w:color w:val="000000" w:themeColor="text1"/>
        </w:rPr>
      </w:pPr>
    </w:p>
    <w:p w:rsidR="00B42B8C" w:rsidRPr="00F245BB" w:rsidRDefault="00952630" w:rsidP="00C135D4">
      <w:pPr>
        <w:pStyle w:val="1"/>
      </w:pPr>
      <w:bookmarkStart w:id="3" w:name="_Toc344397338"/>
      <w:r w:rsidRPr="00F245BB">
        <w:rPr>
          <w:rFonts w:hint="eastAsia"/>
        </w:rPr>
        <w:t>接口</w:t>
      </w:r>
      <w:r w:rsidR="00022C0E" w:rsidRPr="00F245BB">
        <w:rPr>
          <w:rFonts w:hint="eastAsia"/>
        </w:rPr>
        <w:t>定义</w:t>
      </w:r>
      <w:bookmarkEnd w:id="3"/>
    </w:p>
    <w:p w:rsidR="00B42B8C" w:rsidRPr="00F245BB" w:rsidRDefault="00B42B8C" w:rsidP="00B20118">
      <w:pPr>
        <w:rPr>
          <w:rFonts w:ascii="宋体" w:eastAsia="宋体" w:hAnsi="宋体"/>
          <w:b/>
          <w:color w:val="000000" w:themeColor="text1"/>
        </w:rPr>
      </w:pPr>
    </w:p>
    <w:p w:rsidR="009055BE" w:rsidRPr="00F245BB" w:rsidRDefault="00E205DA" w:rsidP="003139C2">
      <w:pPr>
        <w:pStyle w:val="2"/>
      </w:pPr>
      <w:bookmarkStart w:id="4" w:name="_Toc344397339"/>
      <w:r w:rsidRPr="00F245BB">
        <w:rPr>
          <w:rFonts w:hint="eastAsia"/>
        </w:rPr>
        <w:t>参数</w:t>
      </w:r>
      <w:r w:rsidR="00BB0C73" w:rsidRPr="00F245BB">
        <w:rPr>
          <w:rFonts w:hint="eastAsia"/>
        </w:rPr>
        <w:t>说明</w:t>
      </w:r>
      <w:bookmarkEnd w:id="4"/>
    </w:p>
    <w:p w:rsidR="00980BC8" w:rsidRPr="00F245BB" w:rsidRDefault="00980BC8" w:rsidP="00980BC8">
      <w:pPr>
        <w:rPr>
          <w:color w:val="000000" w:themeColor="text1"/>
        </w:rPr>
      </w:pPr>
    </w:p>
    <w:p w:rsidR="00980BC8" w:rsidRPr="00F245BB" w:rsidRDefault="00980BC8" w:rsidP="00E23B3E">
      <w:pPr>
        <w:pStyle w:val="3"/>
      </w:pPr>
      <w:bookmarkStart w:id="5" w:name="_Toc344397340"/>
      <w:r w:rsidRPr="00F245BB">
        <w:rPr>
          <w:rFonts w:hint="eastAsia"/>
        </w:rPr>
        <w:t>公共返回参数</w:t>
      </w:r>
      <w:bookmarkEnd w:id="5"/>
    </w:p>
    <w:p w:rsidR="00980BC8" w:rsidRPr="00F245BB" w:rsidRDefault="00980BC8" w:rsidP="00980BC8">
      <w:pPr>
        <w:rPr>
          <w:rFonts w:ascii="宋体" w:eastAsia="宋体" w:hAnsi="宋体"/>
          <w:color w:val="000000" w:themeColor="text1"/>
        </w:rPr>
      </w:pPr>
    </w:p>
    <w:p w:rsidR="004555D9" w:rsidRPr="00F245BB" w:rsidRDefault="004555D9" w:rsidP="004555D9">
      <w:pPr>
        <w:rPr>
          <w:color w:val="000000" w:themeColor="text1"/>
        </w:rPr>
      </w:pPr>
      <w:r w:rsidRPr="00F245BB">
        <w:rPr>
          <w:rFonts w:hint="eastAsia"/>
          <w:color w:val="000000" w:themeColor="text1"/>
        </w:rPr>
        <w:t>所有</w:t>
      </w:r>
      <w:r w:rsidR="006D1FE3" w:rsidRPr="00F245BB">
        <w:rPr>
          <w:rFonts w:hint="eastAsia"/>
          <w:color w:val="000000" w:themeColor="text1"/>
        </w:rPr>
        <w:t>接口的</w:t>
      </w:r>
      <w:r w:rsidRPr="00F245BB">
        <w:rPr>
          <w:rFonts w:hint="eastAsia"/>
          <w:color w:val="000000" w:themeColor="text1"/>
        </w:rPr>
        <w:t>响应结果都必须带如下参数</w:t>
      </w:r>
      <w:r w:rsidR="00A66F53" w:rsidRPr="00F245BB">
        <w:rPr>
          <w:rFonts w:hint="eastAsia"/>
          <w:color w:val="000000" w:themeColor="text1"/>
        </w:rPr>
        <w:t xml:space="preserve">, </w:t>
      </w:r>
      <w:r w:rsidR="00A66F53" w:rsidRPr="00F245BB">
        <w:rPr>
          <w:rFonts w:hint="eastAsia"/>
          <w:color w:val="000000" w:themeColor="text1"/>
        </w:rPr>
        <w:t>在每个消息的协议定义中</w:t>
      </w:r>
      <w:r w:rsidR="00802881" w:rsidRPr="00F245BB">
        <w:rPr>
          <w:rFonts w:hint="eastAsia"/>
          <w:color w:val="000000" w:themeColor="text1"/>
        </w:rPr>
        <w:t>不再额外说明</w:t>
      </w:r>
    </w:p>
    <w:p w:rsidR="00802881" w:rsidRPr="00F245BB" w:rsidRDefault="00802881" w:rsidP="004555D9">
      <w:pPr>
        <w:rPr>
          <w:color w:val="000000" w:themeColor="text1"/>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76"/>
        <w:gridCol w:w="1085"/>
        <w:gridCol w:w="1316"/>
        <w:gridCol w:w="3745"/>
      </w:tblGrid>
      <w:tr w:rsidR="00980BC8" w:rsidRPr="00F245BB" w:rsidTr="00524F04">
        <w:tc>
          <w:tcPr>
            <w:tcW w:w="2376" w:type="dxa"/>
            <w:shd w:val="clear" w:color="auto" w:fill="B3B3B3"/>
          </w:tcPr>
          <w:p w:rsidR="00980BC8" w:rsidRPr="00F245BB" w:rsidRDefault="00980BC8" w:rsidP="00082234">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参数</w:t>
            </w:r>
          </w:p>
        </w:tc>
        <w:tc>
          <w:tcPr>
            <w:tcW w:w="108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316"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745" w:type="dxa"/>
            <w:shd w:val="clear" w:color="auto" w:fill="B3B3B3"/>
          </w:tcPr>
          <w:p w:rsidR="00980BC8" w:rsidRPr="00F245BB" w:rsidRDefault="00980BC8" w:rsidP="003B367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980BC8" w:rsidRPr="00F245BB" w:rsidTr="00524F04">
        <w:tc>
          <w:tcPr>
            <w:tcW w:w="2376" w:type="dxa"/>
          </w:tcPr>
          <w:p w:rsidR="00980BC8" w:rsidRPr="00F245BB" w:rsidRDefault="001A4A80" w:rsidP="00E23B3E">
            <w:pPr>
              <w:jc w:val="left"/>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resultCode</w:t>
            </w:r>
          </w:p>
        </w:tc>
        <w:tc>
          <w:tcPr>
            <w:tcW w:w="1085"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int</w:t>
            </w:r>
          </w:p>
        </w:tc>
        <w:tc>
          <w:tcPr>
            <w:tcW w:w="1316" w:type="dxa"/>
          </w:tcPr>
          <w:p w:rsidR="00980BC8" w:rsidRPr="00F245BB" w:rsidRDefault="00980BC8" w:rsidP="00E23B3E">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980BC8" w:rsidRPr="00F245BB" w:rsidRDefault="00980BC8" w:rsidP="00FC10D7">
            <w:pPr>
              <w:rPr>
                <w:rFonts w:ascii="宋体" w:eastAsia="宋体" w:hAnsi="宋体" w:cs="宋体"/>
                <w:color w:val="000000" w:themeColor="text1"/>
                <w:kern w:val="0"/>
                <w:sz w:val="20"/>
                <w:szCs w:val="20"/>
              </w:rPr>
            </w:pPr>
            <w:r w:rsidRPr="00F245BB">
              <w:rPr>
                <w:rFonts w:ascii="宋体" w:eastAsia="宋体" w:hAnsi="宋体" w:cs="Courier New" w:hint="eastAsia"/>
                <w:noProof/>
                <w:color w:val="000000" w:themeColor="text1"/>
              </w:rPr>
              <w:t>状态码</w:t>
            </w:r>
          </w:p>
          <w:p w:rsidR="00980BC8" w:rsidRPr="00F245BB" w:rsidRDefault="00980BC8" w:rsidP="00E23B3E">
            <w:pPr>
              <w:rPr>
                <w:rFonts w:ascii="宋体" w:eastAsia="宋体" w:hAnsi="宋体" w:cs="宋体"/>
                <w:color w:val="000000" w:themeColor="text1"/>
                <w:kern w:val="0"/>
                <w:sz w:val="20"/>
                <w:szCs w:val="20"/>
              </w:rPr>
            </w:pPr>
            <w:r w:rsidRPr="00F245BB">
              <w:rPr>
                <w:rFonts w:ascii="宋体" w:eastAsia="宋体" w:hAnsi="宋体" w:cs="宋体" w:hint="eastAsia"/>
                <w:color w:val="000000" w:themeColor="text1"/>
                <w:kern w:val="0"/>
                <w:sz w:val="20"/>
                <w:szCs w:val="20"/>
              </w:rPr>
              <w:t>0：成功</w:t>
            </w:r>
          </w:p>
          <w:p w:rsidR="008A5EA6" w:rsidRPr="00C37316" w:rsidRDefault="00980BC8" w:rsidP="00CC7BA6">
            <w:pPr>
              <w:rPr>
                <w:rFonts w:ascii="宋体" w:eastAsia="宋体" w:hAnsi="宋体"/>
                <w:color w:val="000000" w:themeColor="text1"/>
                <w:szCs w:val="21"/>
              </w:rPr>
            </w:pPr>
            <w:r w:rsidRPr="00F245BB">
              <w:rPr>
                <w:rFonts w:ascii="宋体" w:eastAsia="宋体" w:hAnsi="宋体" w:hint="eastAsia"/>
                <w:color w:val="000000" w:themeColor="text1"/>
                <w:szCs w:val="21"/>
              </w:rPr>
              <w:t>&lt;0各种失败状态</w:t>
            </w:r>
          </w:p>
        </w:tc>
      </w:tr>
      <w:tr w:rsidR="00524F04" w:rsidRPr="00F245BB" w:rsidTr="00524F04">
        <w:tc>
          <w:tcPr>
            <w:tcW w:w="2376" w:type="dxa"/>
          </w:tcPr>
          <w:p w:rsidR="00524F04" w:rsidRPr="00F245BB" w:rsidRDefault="002E1C28" w:rsidP="005F3C56">
            <w:pPr>
              <w:jc w:val="left"/>
              <w:rPr>
                <w:rFonts w:ascii="宋体" w:eastAsia="宋体" w:hAnsi="宋体" w:cs="Courier New"/>
                <w:noProof/>
                <w:color w:val="000000" w:themeColor="text1"/>
              </w:rPr>
            </w:pPr>
            <w:r>
              <w:rPr>
                <w:rFonts w:ascii="宋体" w:eastAsia="宋体" w:hAnsi="宋体" w:cs="Courier New" w:hint="eastAsia"/>
                <w:color w:val="000000" w:themeColor="text1"/>
                <w:kern w:val="0"/>
                <w:sz w:val="20"/>
                <w:szCs w:val="20"/>
              </w:rPr>
              <w:t>resultMessage</w:t>
            </w:r>
          </w:p>
        </w:tc>
        <w:tc>
          <w:tcPr>
            <w:tcW w:w="1085" w:type="dxa"/>
          </w:tcPr>
          <w:p w:rsidR="00524F04" w:rsidRPr="00F245BB" w:rsidRDefault="00524F04" w:rsidP="005F3C56">
            <w:pPr>
              <w:jc w:val="center"/>
              <w:rPr>
                <w:rFonts w:ascii="宋体" w:eastAsia="宋体" w:hAnsi="宋体" w:cs="Courier New"/>
                <w:noProof/>
                <w:color w:val="000000" w:themeColor="text1"/>
              </w:rPr>
            </w:pPr>
            <w:r w:rsidRPr="00F245BB">
              <w:rPr>
                <w:color w:val="000000" w:themeColor="text1"/>
              </w:rPr>
              <w:t>I</w:t>
            </w:r>
            <w:r w:rsidRPr="00F245BB">
              <w:rPr>
                <w:rFonts w:hint="eastAsia"/>
                <w:color w:val="000000" w:themeColor="text1"/>
              </w:rPr>
              <w:t>nt</w:t>
            </w:r>
          </w:p>
        </w:tc>
        <w:tc>
          <w:tcPr>
            <w:tcW w:w="1316" w:type="dxa"/>
          </w:tcPr>
          <w:p w:rsidR="00524F04" w:rsidRPr="00F245BB" w:rsidRDefault="00524F04" w:rsidP="005F3C5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745" w:type="dxa"/>
          </w:tcPr>
          <w:p w:rsidR="00524F04" w:rsidRPr="00F245BB" w:rsidRDefault="002E1C28" w:rsidP="005F3C56">
            <w:pPr>
              <w:rPr>
                <w:rFonts w:ascii="宋体" w:eastAsia="宋体" w:hAnsi="宋体" w:cs="Courier New"/>
                <w:noProof/>
                <w:color w:val="000000" w:themeColor="text1"/>
              </w:rPr>
            </w:pPr>
            <w:r>
              <w:rPr>
                <w:rFonts w:ascii="宋体" w:eastAsia="宋体" w:hAnsi="宋体" w:cs="Courier New" w:hint="eastAsia"/>
                <w:noProof/>
                <w:color w:val="000000" w:themeColor="text1"/>
              </w:rPr>
              <w:t>响应</w:t>
            </w:r>
            <w:r w:rsidR="00637F0F">
              <w:rPr>
                <w:rFonts w:ascii="宋体" w:eastAsia="宋体" w:hAnsi="宋体" w:cs="Courier New" w:hint="eastAsia"/>
                <w:noProof/>
                <w:color w:val="000000" w:themeColor="text1"/>
              </w:rPr>
              <w:t>提示</w:t>
            </w:r>
          </w:p>
        </w:tc>
      </w:tr>
    </w:tbl>
    <w:p w:rsidR="00DB6022" w:rsidRPr="00F245BB" w:rsidRDefault="00DB6022" w:rsidP="00050D3E">
      <w:pPr>
        <w:pStyle w:val="a1"/>
        <w:ind w:firstLineChars="0" w:firstLine="0"/>
        <w:rPr>
          <w:rFonts w:ascii="宋体" w:eastAsia="宋体" w:hAnsi="宋体"/>
          <w:color w:val="000000" w:themeColor="text1"/>
        </w:rPr>
      </w:pPr>
    </w:p>
    <w:p w:rsidR="006633E6" w:rsidRPr="00F245BB" w:rsidRDefault="006633E6" w:rsidP="006633E6">
      <w:pPr>
        <w:pStyle w:val="2"/>
      </w:pPr>
      <w:bookmarkStart w:id="6" w:name="_Toc344397341"/>
      <w:r>
        <w:rPr>
          <w:rFonts w:hint="eastAsia"/>
        </w:rPr>
        <w:t>接口定义</w:t>
      </w:r>
      <w:bookmarkEnd w:id="6"/>
    </w:p>
    <w:p w:rsidR="00EA7DD1" w:rsidRPr="00F245BB" w:rsidRDefault="00EA7DD1" w:rsidP="00323E7F">
      <w:pPr>
        <w:rPr>
          <w:rFonts w:ascii="宋体" w:eastAsia="宋体" w:hAnsi="宋体"/>
          <w:color w:val="000000" w:themeColor="text1"/>
        </w:rPr>
      </w:pPr>
    </w:p>
    <w:p w:rsidR="00FA6B5A" w:rsidRPr="00237B3E" w:rsidRDefault="006929B0" w:rsidP="0013034E">
      <w:pPr>
        <w:pStyle w:val="3"/>
      </w:pPr>
      <w:bookmarkStart w:id="7" w:name="_Toc344397342"/>
      <w:r>
        <w:rPr>
          <w:rFonts w:hint="eastAsia"/>
        </w:rPr>
        <w:t>查询线路编号对应的车次</w:t>
      </w:r>
      <w:bookmarkEnd w:id="7"/>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FA6B5A" w:rsidRPr="00F245BB" w:rsidTr="00BD7AAA">
        <w:tc>
          <w:tcPr>
            <w:tcW w:w="2107" w:type="dxa"/>
            <w:shd w:val="clear" w:color="auto" w:fill="B3B3B3"/>
          </w:tcPr>
          <w:p w:rsidR="00FA6B5A" w:rsidRPr="00F245BB" w:rsidRDefault="00FA6B5A" w:rsidP="00DA36D6">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C01DA8" w:rsidRPr="00C01DA8" w:rsidRDefault="005F5ECA" w:rsidP="00C01DA8">
            <w:pPr>
              <w:rPr>
                <w:rFonts w:ascii="宋体" w:eastAsia="宋体" w:hAnsi="宋体" w:cs="Courier New"/>
                <w:noProof/>
                <w:color w:val="000000" w:themeColor="text1"/>
              </w:rPr>
            </w:pPr>
            <w:r w:rsidRPr="00C01DA8">
              <w:rPr>
                <w:rFonts w:ascii="宋体" w:eastAsia="宋体" w:hAnsi="宋体" w:cs="Courier New" w:hint="eastAsia"/>
                <w:noProof/>
                <w:color w:val="000000" w:themeColor="text1"/>
              </w:rPr>
              <w:t>联调环境地址</w:t>
            </w:r>
          </w:p>
          <w:p w:rsidR="005F5ECA" w:rsidRDefault="005F5ECA" w:rsidP="00737A31">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线上环境地址</w:t>
            </w:r>
          </w:p>
          <w:p w:rsidR="005F5ECA" w:rsidRPr="009D5D0C" w:rsidRDefault="000F5517" w:rsidP="00B154E1">
            <w:pPr>
              <w:rPr>
                <w:color w:val="000000" w:themeColor="text1"/>
              </w:rPr>
            </w:pPr>
            <w:hyperlink r:id="rId13" w:history="1">
              <w:r w:rsidR="00C01DA8" w:rsidRPr="00C01DA8">
                <w:rPr>
                  <w:color w:val="000000" w:themeColor="text1"/>
                </w:rPr>
                <w:t>http://42.121.117.61:6068/bustime/api/queryLine</w:t>
              </w:r>
            </w:hyperlink>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7F100D" w:rsidRPr="00F245BB" w:rsidTr="00FA6B5A">
        <w:tc>
          <w:tcPr>
            <w:tcW w:w="2107" w:type="dxa"/>
          </w:tcPr>
          <w:p w:rsidR="007F100D" w:rsidRPr="00F245BB" w:rsidRDefault="006D46F4" w:rsidP="00E23B3E">
            <w:pPr>
              <w:jc w:val="left"/>
              <w:rPr>
                <w:rFonts w:ascii="宋体" w:eastAsia="宋体" w:hAnsi="宋体" w:cs="Courier New"/>
                <w:noProof/>
                <w:color w:val="000000" w:themeColor="text1"/>
              </w:rPr>
            </w:pPr>
            <w:r w:rsidRPr="006D46F4">
              <w:rPr>
                <w:rFonts w:ascii="宋体" w:eastAsia="宋体" w:hAnsi="宋体"/>
                <w:color w:val="000000" w:themeColor="text1"/>
              </w:rPr>
              <w:t>lineNumber</w:t>
            </w:r>
          </w:p>
        </w:tc>
        <w:tc>
          <w:tcPr>
            <w:tcW w:w="1384" w:type="dxa"/>
          </w:tcPr>
          <w:p w:rsidR="007F100D" w:rsidRPr="00F245BB" w:rsidRDefault="006D46F4" w:rsidP="00E23B3E">
            <w:pPr>
              <w:jc w:val="center"/>
              <w:rPr>
                <w:rFonts w:ascii="宋体" w:eastAsia="宋体" w:hAnsi="宋体" w:cs="Courier New"/>
                <w:noProof/>
                <w:color w:val="000000" w:themeColor="text1"/>
              </w:rPr>
            </w:pPr>
            <w:r>
              <w:rPr>
                <w:rFonts w:ascii="宋体" w:eastAsia="宋体" w:hAnsi="宋体" w:cs="Courier New"/>
                <w:noProof/>
                <w:color w:val="000000" w:themeColor="text1"/>
              </w:rPr>
              <w:t>I</w:t>
            </w:r>
            <w:r>
              <w:rPr>
                <w:rFonts w:ascii="宋体" w:eastAsia="宋体" w:hAnsi="宋体" w:cs="Courier New" w:hint="eastAsia"/>
                <w:noProof/>
                <w:color w:val="000000" w:themeColor="text1"/>
              </w:rPr>
              <w:t>nt</w:t>
            </w:r>
          </w:p>
        </w:tc>
        <w:tc>
          <w:tcPr>
            <w:tcW w:w="1226" w:type="dxa"/>
          </w:tcPr>
          <w:p w:rsidR="007F100D" w:rsidRPr="00F245BB" w:rsidRDefault="00420B5C" w:rsidP="00E23B3E">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7F100D" w:rsidRPr="00F245BB" w:rsidRDefault="006D46F4" w:rsidP="0071238D">
            <w:pPr>
              <w:rPr>
                <w:rFonts w:ascii="宋体" w:eastAsia="宋体" w:hAnsi="宋体" w:cs="Courier New"/>
                <w:noProof/>
                <w:color w:val="000000" w:themeColor="text1"/>
              </w:rPr>
            </w:pPr>
            <w:r>
              <w:rPr>
                <w:rFonts w:ascii="宋体" w:eastAsia="宋体" w:hAnsi="宋体" w:cs="Courier New" w:hint="eastAsia"/>
                <w:noProof/>
                <w:color w:val="000000" w:themeColor="text1"/>
              </w:rPr>
              <w:t>公交线路</w:t>
            </w:r>
          </w:p>
        </w:tc>
      </w:tr>
      <w:tr w:rsidR="0013034E" w:rsidRPr="00F245BB" w:rsidTr="00FA6B5A">
        <w:tc>
          <w:tcPr>
            <w:tcW w:w="2107"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3034E" w:rsidRPr="00F245BB" w:rsidRDefault="0065062C" w:rsidP="00DA36D6">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3034E" w:rsidRPr="00F245BB" w:rsidTr="00FA6B5A">
        <w:tc>
          <w:tcPr>
            <w:tcW w:w="2107" w:type="dxa"/>
          </w:tcPr>
          <w:p w:rsidR="0013034E" w:rsidRPr="00F245BB" w:rsidRDefault="00945FA2" w:rsidP="00FB4514">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w:t>
            </w:r>
            <w:r w:rsidR="007604E8">
              <w:rPr>
                <w:rFonts w:ascii="宋体" w:eastAsia="宋体" w:hAnsi="宋体" w:cs="Courier New" w:hint="eastAsia"/>
                <w:noProof/>
                <w:color w:val="000000" w:themeColor="text1"/>
              </w:rPr>
              <w:t>esult</w:t>
            </w:r>
            <w:r w:rsidR="00E443B4">
              <w:rPr>
                <w:rFonts w:ascii="宋体" w:eastAsia="宋体" w:hAnsi="宋体" w:cs="Courier New" w:hint="eastAsia"/>
                <w:noProof/>
                <w:color w:val="000000" w:themeColor="text1"/>
              </w:rPr>
              <w:t>Code</w:t>
            </w:r>
          </w:p>
        </w:tc>
        <w:tc>
          <w:tcPr>
            <w:tcW w:w="1384" w:type="dxa"/>
          </w:tcPr>
          <w:p w:rsidR="00C96CF2" w:rsidRPr="00F245BB" w:rsidRDefault="00C96CF2" w:rsidP="00C96CF2">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42593C" w:rsidRDefault="0042593C" w:rsidP="0042593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563B43">
              <w:rPr>
                <w:rFonts w:ascii="宋体" w:eastAsia="宋体" w:hAnsi="宋体" w:cs="Courier New" w:hint="eastAsia"/>
                <w:noProof/>
                <w:color w:val="000000" w:themeColor="text1"/>
              </w:rPr>
              <w:t>设置成功</w:t>
            </w:r>
          </w:p>
          <w:p w:rsidR="00562B10" w:rsidRDefault="00562B10" w:rsidP="0042593C">
            <w:pPr>
              <w:rPr>
                <w:rFonts w:ascii="宋体" w:eastAsia="宋体" w:hAnsi="宋体" w:cs="Courier New"/>
                <w:noProof/>
                <w:color w:val="000000" w:themeColor="text1"/>
              </w:rPr>
            </w:pPr>
            <w:r w:rsidRPr="00562B10">
              <w:rPr>
                <w:rFonts w:ascii="宋体" w:eastAsia="宋体" w:hAnsi="宋体" w:cs="Courier New"/>
                <w:noProof/>
                <w:color w:val="000000" w:themeColor="text1"/>
              </w:rPr>
              <w:t>-14002001</w:t>
            </w:r>
            <w:r>
              <w:rPr>
                <w:rFonts w:ascii="宋体" w:eastAsia="宋体" w:hAnsi="宋体" w:cs="Courier New" w:hint="eastAsia"/>
                <w:noProof/>
                <w:color w:val="000000" w:themeColor="text1"/>
              </w:rPr>
              <w:t>:参数不正确</w:t>
            </w:r>
          </w:p>
          <w:p w:rsidR="00C96CF2" w:rsidRPr="00F245BB" w:rsidRDefault="003E178A" w:rsidP="003E178A">
            <w:pPr>
              <w:rPr>
                <w:rFonts w:ascii="宋体" w:eastAsia="宋体" w:hAnsi="宋体" w:cs="Courier New"/>
                <w:noProof/>
                <w:color w:val="000000" w:themeColor="text1"/>
              </w:rPr>
            </w:pPr>
            <w:r w:rsidRPr="003E178A">
              <w:rPr>
                <w:rFonts w:ascii="宋体" w:eastAsia="宋体" w:hAnsi="宋体" w:cs="宋体"/>
                <w:color w:val="000000" w:themeColor="text1"/>
                <w:sz w:val="20"/>
                <w:szCs w:val="20"/>
              </w:rPr>
              <w:t>-14002055</w:t>
            </w:r>
            <w:r w:rsidR="0042593C">
              <w:rPr>
                <w:rFonts w:ascii="宋体" w:eastAsia="宋体" w:hAnsi="宋体" w:cs="Courier New" w:hint="eastAsia"/>
                <w:noProof/>
                <w:color w:val="000000" w:themeColor="text1"/>
              </w:rPr>
              <w:t>:</w:t>
            </w:r>
            <w:r>
              <w:rPr>
                <w:rFonts w:ascii="宋体" w:eastAsia="宋体" w:hAnsi="宋体" w:cs="Courier New" w:hint="eastAsia"/>
                <w:noProof/>
                <w:color w:val="000000" w:themeColor="text1"/>
              </w:rPr>
              <w:t>服务端异常</w:t>
            </w:r>
          </w:p>
        </w:tc>
      </w:tr>
      <w:tr w:rsidR="0013034E" w:rsidRPr="00F245BB" w:rsidTr="00FA6B5A">
        <w:tc>
          <w:tcPr>
            <w:tcW w:w="2107" w:type="dxa"/>
          </w:tcPr>
          <w:p w:rsidR="0013034E" w:rsidRPr="00F245BB" w:rsidRDefault="00495E5F" w:rsidP="00FB4514">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13034E" w:rsidRPr="00F245BB" w:rsidRDefault="0013034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13034E" w:rsidRPr="00F245BB" w:rsidRDefault="002A51BE" w:rsidP="00FB4514">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13034E" w:rsidRPr="00F245BB" w:rsidRDefault="0041623B" w:rsidP="00FB4514">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C0662" w:rsidRPr="00F245BB" w:rsidTr="00FA6B5A">
        <w:tc>
          <w:tcPr>
            <w:tcW w:w="2107" w:type="dxa"/>
          </w:tcPr>
          <w:p w:rsidR="003C0662" w:rsidRDefault="004136F8" w:rsidP="00C01DA8">
            <w:pPr>
              <w:jc w:val="left"/>
              <w:rPr>
                <w:rFonts w:ascii="宋体" w:eastAsia="宋体" w:hAnsi="宋体" w:cs="Courier New"/>
                <w:noProof/>
                <w:color w:val="000000" w:themeColor="text1"/>
              </w:rPr>
            </w:pPr>
            <w:r w:rsidRPr="004136F8">
              <w:rPr>
                <w:rFonts w:ascii="宋体" w:eastAsia="宋体" w:hAnsi="宋体" w:cs="Courier New"/>
                <w:noProof/>
                <w:color w:val="000000" w:themeColor="text1"/>
              </w:rPr>
              <w:t>data</w:t>
            </w:r>
          </w:p>
        </w:tc>
        <w:tc>
          <w:tcPr>
            <w:tcW w:w="1384" w:type="dxa"/>
          </w:tcPr>
          <w:p w:rsidR="003C0662" w:rsidRPr="00F245BB" w:rsidRDefault="004136F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jsonArray</w:t>
            </w:r>
          </w:p>
        </w:tc>
        <w:tc>
          <w:tcPr>
            <w:tcW w:w="1226" w:type="dxa"/>
          </w:tcPr>
          <w:p w:rsidR="003C0662" w:rsidRPr="00F245BB" w:rsidRDefault="003C0662"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C0662" w:rsidRDefault="005A122C"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车次数据</w:t>
            </w:r>
          </w:p>
        </w:tc>
      </w:tr>
      <w:tr w:rsidR="003C0662" w:rsidRPr="00F245BB" w:rsidTr="00E23B3E">
        <w:tc>
          <w:tcPr>
            <w:tcW w:w="8680" w:type="dxa"/>
            <w:gridSpan w:val="4"/>
            <w:shd w:val="clear" w:color="auto" w:fill="A6A6A6" w:themeFill="background1" w:themeFillShade="A6"/>
          </w:tcPr>
          <w:p w:rsidR="003C0662" w:rsidRPr="00F245BB" w:rsidRDefault="003C0662" w:rsidP="00E23B3E">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C0662" w:rsidRPr="00F245BB" w:rsidTr="00E23B3E">
        <w:trPr>
          <w:trHeight w:val="359"/>
        </w:trPr>
        <w:tc>
          <w:tcPr>
            <w:tcW w:w="8680" w:type="dxa"/>
            <w:gridSpan w:val="4"/>
            <w:shd w:val="clear" w:color="auto" w:fill="FFFFFF" w:themeFill="background1"/>
          </w:tcPr>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D83EE7" w:rsidRDefault="00D83EE7" w:rsidP="00D83EE7">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"resultCode": 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"timestamp": 1358332668214,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"resultMsg": "success",</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"data":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lastRenderedPageBreak/>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"9d090af5-c5c6-4db8-b34e-2e8af4f63216",</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18,</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"5:00-23:00"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"lineNumber": "1",</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"5b056a72-5eae-4f82-89bf-7f0a71668194",</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15,</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"公交一路新村",</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"火车站",</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"5:00-22:30"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"921f91ad-757e-49d6-86ae-8e5f205117be",</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"6:00-21:00"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"lineNumber": "快线1号",</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"lineGuid": "af9b209b-f99d-4184-af7d-e6ac105d8e7f",</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"totalStation": 17,</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"startStation": "星塘公交中心",</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hint="eastAsia"/>
                <w:color w:val="000000" w:themeColor="text1"/>
                <w:sz w:val="20"/>
                <w:szCs w:val="20"/>
              </w:rPr>
              <w:t xml:space="preserve">            "endStation": "新升新苑南",</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"runTime": "6:00-22:00"</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F32BA4" w:rsidRPr="00F32BA4"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 xml:space="preserve">    ]</w:t>
            </w:r>
          </w:p>
          <w:p w:rsidR="003C0662" w:rsidRPr="00F245BB" w:rsidRDefault="00F32BA4" w:rsidP="00F32BA4">
            <w:pPr>
              <w:shd w:val="clear" w:color="auto" w:fill="FFFFFF"/>
              <w:snapToGrid/>
              <w:textAlignment w:val="baseline"/>
              <w:rPr>
                <w:rFonts w:ascii="宋体" w:eastAsia="宋体" w:hAnsi="宋体" w:cs="宋体"/>
                <w:color w:val="000000" w:themeColor="text1"/>
                <w:sz w:val="20"/>
                <w:szCs w:val="20"/>
              </w:rPr>
            </w:pPr>
            <w:r w:rsidRPr="00F32BA4">
              <w:rPr>
                <w:rFonts w:ascii="宋体" w:eastAsia="宋体" w:hAnsi="宋体" w:cs="宋体"/>
                <w:color w:val="000000" w:themeColor="text1"/>
                <w:sz w:val="20"/>
                <w:szCs w:val="20"/>
              </w:rPr>
              <w:t>}</w:t>
            </w:r>
          </w:p>
        </w:tc>
      </w:tr>
    </w:tbl>
    <w:p w:rsidR="000E45CE" w:rsidRDefault="000E45CE" w:rsidP="000E45CE">
      <w:pPr>
        <w:rPr>
          <w:rFonts w:ascii="宋体" w:eastAsia="宋体" w:hAnsi="宋体"/>
          <w:color w:val="000000" w:themeColor="text1"/>
        </w:rPr>
      </w:pPr>
    </w:p>
    <w:p w:rsidR="008713A8" w:rsidRPr="00F550E7" w:rsidRDefault="00F550E7" w:rsidP="008713A8">
      <w:pPr>
        <w:pStyle w:val="3"/>
      </w:pPr>
      <w:r>
        <w:rPr>
          <w:rFonts w:hint="eastAsia"/>
        </w:rPr>
        <w:t>查询指定车次的运行信息(所有站台及车辆进站信息)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9D5D0C" w:rsidRDefault="009D5D0C" w:rsidP="005B0674">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B65D4" w:rsidRDefault="003B65D4" w:rsidP="003B65D4">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B65D4" w:rsidRPr="003B65D4" w:rsidRDefault="008D1395" w:rsidP="003B65D4">
            <w:pPr>
              <w:rPr>
                <w:rFonts w:ascii="宋体" w:eastAsia="宋体" w:hAnsi="宋体" w:cs="Courier New"/>
                <w:noProof/>
                <w:color w:val="000000" w:themeColor="text1"/>
                <w:sz w:val="18"/>
                <w:szCs w:val="18"/>
              </w:rPr>
            </w:pPr>
            <w:r w:rsidRPr="008D1395">
              <w:t>http://42.121.117.61:6068/bustime/api/querySingleLine</w:t>
            </w:r>
          </w:p>
        </w:tc>
      </w:tr>
      <w:tr w:rsidR="008713A8" w:rsidRPr="00F245BB" w:rsidTr="00C01DA8">
        <w:tc>
          <w:tcPr>
            <w:tcW w:w="2107"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8713A8" w:rsidRPr="00F245BB" w:rsidTr="00C01DA8">
        <w:tc>
          <w:tcPr>
            <w:tcW w:w="2107" w:type="dxa"/>
          </w:tcPr>
          <w:p w:rsidR="008713A8" w:rsidRPr="0052157C" w:rsidRDefault="006B0F8E" w:rsidP="00C01DA8">
            <w:pPr>
              <w:jc w:val="left"/>
              <w:rPr>
                <w:rFonts w:ascii="宋体" w:eastAsia="宋体" w:hAnsi="宋体"/>
                <w:color w:val="000000" w:themeColor="text1"/>
              </w:rPr>
            </w:pPr>
            <w:r w:rsidRPr="006B0F8E">
              <w:rPr>
                <w:rFonts w:ascii="宋体" w:eastAsia="宋体" w:hAnsi="宋体"/>
                <w:color w:val="000000" w:themeColor="text1"/>
              </w:rPr>
              <w:t>lineCode</w:t>
            </w:r>
          </w:p>
        </w:tc>
        <w:tc>
          <w:tcPr>
            <w:tcW w:w="1384" w:type="dxa"/>
          </w:tcPr>
          <w:p w:rsidR="008713A8" w:rsidRPr="00F245BB" w:rsidRDefault="008713A8"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8713A8" w:rsidRPr="00F245BB" w:rsidRDefault="008713A8"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8713A8" w:rsidRPr="00F245BB" w:rsidRDefault="006B0F8E" w:rsidP="003B2CD6">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3F0407" w:rsidRPr="00F245BB" w:rsidTr="00C01DA8">
        <w:tc>
          <w:tcPr>
            <w:tcW w:w="2107"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F0407" w:rsidRPr="00F245BB" w:rsidTr="00C01DA8">
        <w:tc>
          <w:tcPr>
            <w:tcW w:w="2107" w:type="dxa"/>
          </w:tcPr>
          <w:p w:rsidR="003F0407" w:rsidRPr="00F245BB" w:rsidRDefault="003F0407"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F0407" w:rsidRPr="00F245BB" w:rsidRDefault="003F0407"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F0407" w:rsidRPr="00F245BB" w:rsidRDefault="003F0407" w:rsidP="002A1BE1">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2A1BE1">
              <w:rPr>
                <w:rFonts w:ascii="宋体" w:eastAsia="宋体" w:hAnsi="宋体" w:cs="Courier New" w:hint="eastAsia"/>
                <w:noProof/>
                <w:color w:val="000000" w:themeColor="text1"/>
              </w:rPr>
              <w:t>成功</w:t>
            </w:r>
          </w:p>
        </w:tc>
      </w:tr>
      <w:tr w:rsidR="003F0407" w:rsidRPr="00F245BB" w:rsidTr="00C01DA8">
        <w:tc>
          <w:tcPr>
            <w:tcW w:w="2107" w:type="dxa"/>
          </w:tcPr>
          <w:p w:rsidR="003F0407" w:rsidRPr="00F245BB" w:rsidRDefault="007B6494" w:rsidP="00C01DA8">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F0407" w:rsidRPr="00F245BB" w:rsidRDefault="003F0407"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F0407" w:rsidRPr="00F245BB" w:rsidRDefault="003F0407"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F346D1" w:rsidRPr="00F245BB" w:rsidTr="00C01DA8">
        <w:tc>
          <w:tcPr>
            <w:tcW w:w="2107" w:type="dxa"/>
          </w:tcPr>
          <w:p w:rsidR="00F346D1" w:rsidRPr="00884261" w:rsidRDefault="00F346D1" w:rsidP="00C01DA8">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F346D1" w:rsidRPr="00F245BB" w:rsidRDefault="00F346D1"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F346D1" w:rsidRDefault="00F346D1"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指定车辆运行数据</w:t>
            </w:r>
          </w:p>
        </w:tc>
      </w:tr>
      <w:tr w:rsidR="003F0407" w:rsidRPr="00F245BB" w:rsidTr="00C01DA8">
        <w:tc>
          <w:tcPr>
            <w:tcW w:w="8680" w:type="dxa"/>
            <w:gridSpan w:val="4"/>
            <w:shd w:val="clear" w:color="auto" w:fill="A6A6A6" w:themeFill="background1" w:themeFillShade="A6"/>
          </w:tcPr>
          <w:p w:rsidR="003F0407" w:rsidRPr="00F245BB" w:rsidRDefault="003F0407"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F0407" w:rsidRPr="00F245BB" w:rsidTr="00C01DA8">
        <w:trPr>
          <w:trHeight w:val="359"/>
        </w:trPr>
        <w:tc>
          <w:tcPr>
            <w:tcW w:w="8680" w:type="dxa"/>
            <w:gridSpan w:val="4"/>
            <w:shd w:val="clear" w:color="auto" w:fill="FFFFFF" w:themeFill="background1"/>
          </w:tcPr>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lastRenderedPageBreak/>
              <w:t>返回值为JSON格式：包含输出参数说描述的值</w:t>
            </w:r>
          </w:p>
          <w:p w:rsidR="003F0407" w:rsidRDefault="003F0407" w:rsidP="00C01DA8">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"resultCode": 0,</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"resultMsg": "success",</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"timestamp": 1358836687106,</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"data":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"RAZ",</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"火车站"</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"14:37:27",</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"DEX",</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"平门"</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"CHC",</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"北寺塔"</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"14:36:13",</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"AHA",</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"接驾桥"</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"GYT",</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"乐桥北"</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"EAH",</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"饮马桥"</w:t>
            </w:r>
          </w:p>
          <w:p w:rsidR="00884261" w:rsidRPr="00884261" w:rsidRDefault="00884261" w:rsidP="007B6494">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"time": "14:32:39",</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"standCode": "FAN",</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hint="eastAsia"/>
                <w:color w:val="000000" w:themeColor="text1"/>
                <w:sz w:val="20"/>
                <w:szCs w:val="20"/>
              </w:rPr>
              <w:t xml:space="preserve">            "standName": "公交一路新村"</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884261" w:rsidRPr="00884261"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 xml:space="preserve">    ]</w:t>
            </w:r>
          </w:p>
          <w:p w:rsidR="003F0407" w:rsidRPr="00F245BB" w:rsidRDefault="00884261" w:rsidP="00884261">
            <w:pPr>
              <w:shd w:val="clear" w:color="auto" w:fill="FFFFFF"/>
              <w:snapToGrid/>
              <w:textAlignment w:val="baseline"/>
              <w:rPr>
                <w:rFonts w:ascii="宋体" w:eastAsia="宋体" w:hAnsi="宋体" w:cs="宋体"/>
                <w:color w:val="000000" w:themeColor="text1"/>
                <w:sz w:val="20"/>
                <w:szCs w:val="20"/>
              </w:rPr>
            </w:pPr>
            <w:r w:rsidRPr="00884261">
              <w:rPr>
                <w:rFonts w:ascii="宋体" w:eastAsia="宋体" w:hAnsi="宋体" w:cs="宋体"/>
                <w:color w:val="000000" w:themeColor="text1"/>
                <w:sz w:val="20"/>
                <w:szCs w:val="20"/>
              </w:rPr>
              <w:t>}</w:t>
            </w:r>
          </w:p>
        </w:tc>
      </w:tr>
    </w:tbl>
    <w:p w:rsidR="008713A8" w:rsidRPr="00F245BB" w:rsidRDefault="008713A8" w:rsidP="000E45CE">
      <w:pPr>
        <w:rPr>
          <w:rFonts w:ascii="宋体" w:eastAsia="宋体" w:hAnsi="宋体"/>
          <w:color w:val="000000" w:themeColor="text1"/>
        </w:rPr>
      </w:pPr>
    </w:p>
    <w:p w:rsidR="00D35C46" w:rsidRPr="00554155" w:rsidRDefault="00771794" w:rsidP="00D35C46">
      <w:pPr>
        <w:pStyle w:val="3"/>
      </w:pPr>
      <w:r>
        <w:rPr>
          <w:rFonts w:hint="eastAsia"/>
        </w:rPr>
        <w:t>查询知道车次的运行信息(只包括动态运行的站台、与上一个接口结合使用)</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237E2D" w:rsidRDefault="00237E2D" w:rsidP="00237E2D">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E23CE9" w:rsidRPr="003B12F7" w:rsidRDefault="0025150E" w:rsidP="00237E2D">
            <w:pPr>
              <w:jc w:val="left"/>
              <w:rPr>
                <w:rFonts w:ascii="宋体" w:eastAsia="宋体" w:hAnsi="宋体" w:cs="Courier New"/>
                <w:noProof/>
                <w:color w:val="000000" w:themeColor="text1"/>
                <w:sz w:val="18"/>
                <w:szCs w:val="18"/>
              </w:rPr>
            </w:pPr>
            <w:r w:rsidRPr="0025150E">
              <w:t>http://42.121.117.61:6068/bustime/api/queryRunSingleLine</w:t>
            </w:r>
          </w:p>
        </w:tc>
      </w:tr>
      <w:tr w:rsidR="001A3136" w:rsidRPr="00F245BB" w:rsidTr="00C01DA8">
        <w:tc>
          <w:tcPr>
            <w:tcW w:w="2107"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1A3136" w:rsidRPr="00F245BB" w:rsidTr="00C01DA8">
        <w:tc>
          <w:tcPr>
            <w:tcW w:w="2107" w:type="dxa"/>
          </w:tcPr>
          <w:p w:rsidR="001A3136" w:rsidRPr="00F245BB" w:rsidRDefault="001F3234" w:rsidP="00C01DA8">
            <w:pPr>
              <w:jc w:val="left"/>
              <w:rPr>
                <w:rFonts w:ascii="宋体" w:eastAsia="宋体" w:hAnsi="宋体" w:cs="Courier New"/>
                <w:noProof/>
                <w:color w:val="000000" w:themeColor="text1"/>
              </w:rPr>
            </w:pPr>
            <w:r w:rsidRPr="006B0F8E">
              <w:rPr>
                <w:rFonts w:ascii="宋体" w:eastAsia="宋体" w:hAnsi="宋体"/>
                <w:color w:val="000000" w:themeColor="text1"/>
              </w:rPr>
              <w:t>lineCode</w:t>
            </w:r>
          </w:p>
        </w:tc>
        <w:tc>
          <w:tcPr>
            <w:tcW w:w="1384" w:type="dxa"/>
          </w:tcPr>
          <w:p w:rsidR="001A3136" w:rsidRPr="00F245BB" w:rsidRDefault="001A3136"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1A3136" w:rsidRPr="00F245BB" w:rsidRDefault="001A3136"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1A3136" w:rsidRPr="00F245BB" w:rsidRDefault="00714026"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车次编号</w:t>
            </w:r>
          </w:p>
        </w:tc>
      </w:tr>
      <w:tr w:rsidR="00E23CE9" w:rsidRPr="00F245BB" w:rsidTr="00C01DA8">
        <w:tc>
          <w:tcPr>
            <w:tcW w:w="2107"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E23CE9" w:rsidRPr="00F245BB" w:rsidTr="00C01DA8">
        <w:tc>
          <w:tcPr>
            <w:tcW w:w="2107" w:type="dxa"/>
          </w:tcPr>
          <w:p w:rsidR="00E23CE9" w:rsidRPr="00F245BB" w:rsidRDefault="00E23CE9" w:rsidP="00C01DA8">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E23CE9" w:rsidRPr="005B7037" w:rsidRDefault="00E23CE9" w:rsidP="00C472DC">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w:t>
            </w:r>
            <w:r w:rsidR="00C472DC">
              <w:rPr>
                <w:rFonts w:ascii="宋体" w:eastAsia="宋体" w:hAnsi="宋体" w:cs="Courier New" w:hint="eastAsia"/>
                <w:noProof/>
                <w:color w:val="000000" w:themeColor="text1"/>
              </w:rPr>
              <w:t>成功</w:t>
            </w:r>
          </w:p>
        </w:tc>
      </w:tr>
      <w:tr w:rsidR="00E23CE9" w:rsidRPr="00F245BB" w:rsidTr="00C01DA8">
        <w:tc>
          <w:tcPr>
            <w:tcW w:w="2107" w:type="dxa"/>
          </w:tcPr>
          <w:p w:rsidR="00E23CE9" w:rsidRPr="00F245BB" w:rsidRDefault="00F23F45" w:rsidP="00C01DA8">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E23CE9" w:rsidRPr="00F245BB" w:rsidRDefault="00E23CE9" w:rsidP="00C01DA8">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E23CE9" w:rsidRPr="00F245BB" w:rsidRDefault="00E23CE9" w:rsidP="00C01DA8">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E23CE9" w:rsidRPr="00F245BB" w:rsidTr="00C01DA8">
        <w:tc>
          <w:tcPr>
            <w:tcW w:w="2107" w:type="dxa"/>
          </w:tcPr>
          <w:p w:rsidR="00E23CE9" w:rsidRDefault="002E4275" w:rsidP="00C01DA8">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E23CE9" w:rsidRPr="00F245BB" w:rsidRDefault="006C5F0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E23CE9" w:rsidRPr="00F245BB" w:rsidRDefault="00E23CE9" w:rsidP="00C01DA8">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E23CE9" w:rsidRDefault="006C5F09" w:rsidP="0094323B">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E23CE9" w:rsidRPr="00F245BB" w:rsidTr="00C01DA8">
        <w:tc>
          <w:tcPr>
            <w:tcW w:w="8680" w:type="dxa"/>
            <w:gridSpan w:val="4"/>
            <w:shd w:val="clear" w:color="auto" w:fill="A6A6A6" w:themeFill="background1" w:themeFillShade="A6"/>
          </w:tcPr>
          <w:p w:rsidR="00E23CE9" w:rsidRPr="00F245BB" w:rsidRDefault="00E23CE9" w:rsidP="00C01DA8">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E23CE9" w:rsidRPr="00F245BB" w:rsidTr="00C01DA8">
        <w:trPr>
          <w:trHeight w:val="359"/>
        </w:trPr>
        <w:tc>
          <w:tcPr>
            <w:tcW w:w="8680" w:type="dxa"/>
            <w:gridSpan w:val="4"/>
            <w:shd w:val="clear" w:color="auto" w:fill="FFFFFF" w:themeFill="background1"/>
          </w:tcPr>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E23CE9" w:rsidRDefault="00E23CE9" w:rsidP="00FB093A">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"resultCode": 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"resultMsg": "success",</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"timestamp": 1358836899370,</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"data":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"RAZ"</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"AHA"</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"14:40:44",</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"GYT"</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"14:39:59",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"EAH"</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"14:41:08",</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"AUG"</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"CEM"</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lastRenderedPageBreak/>
              <w:t xml:space="preserve">            "value": "14:40:16",</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"HDX"</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"14:41:15",</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"GRN"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"value": "14:32:39",</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"code": "FAN"</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FB72A3" w:rsidRPr="00FB72A3"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 xml:space="preserve">    ]</w:t>
            </w:r>
          </w:p>
          <w:p w:rsidR="00E23CE9" w:rsidRPr="00F245BB" w:rsidRDefault="00FB72A3" w:rsidP="00FB72A3">
            <w:pPr>
              <w:shd w:val="clear" w:color="auto" w:fill="FFFFFF"/>
              <w:snapToGrid/>
              <w:textAlignment w:val="baseline"/>
              <w:rPr>
                <w:rFonts w:ascii="宋体" w:eastAsia="宋体" w:hAnsi="宋体" w:cs="宋体"/>
                <w:color w:val="000000" w:themeColor="text1"/>
                <w:sz w:val="20"/>
                <w:szCs w:val="20"/>
              </w:rPr>
            </w:pPr>
            <w:r w:rsidRPr="00FB72A3">
              <w:rPr>
                <w:rFonts w:ascii="宋体" w:eastAsia="宋体" w:hAnsi="宋体" w:cs="宋体"/>
                <w:color w:val="000000" w:themeColor="text1"/>
                <w:sz w:val="20"/>
                <w:szCs w:val="20"/>
              </w:rPr>
              <w:t>}</w:t>
            </w:r>
          </w:p>
        </w:tc>
      </w:tr>
    </w:tbl>
    <w:p w:rsidR="00665500" w:rsidRDefault="00665500" w:rsidP="00665500">
      <w:pPr>
        <w:rPr>
          <w:rFonts w:ascii="宋体" w:eastAsia="宋体" w:hAnsi="宋体"/>
          <w:color w:val="000000" w:themeColor="text1"/>
        </w:rPr>
      </w:pPr>
    </w:p>
    <w:p w:rsidR="00340B3B" w:rsidRPr="00F550E7" w:rsidRDefault="00D33176" w:rsidP="00340B3B">
      <w:pPr>
        <w:pStyle w:val="3"/>
      </w:pPr>
      <w:r>
        <w:rPr>
          <w:rFonts w:hint="eastAsia"/>
        </w:rPr>
        <w:t>按站台名称查询对应的站台信息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w:t>
            </w:r>
          </w:p>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线上环境</w:t>
            </w:r>
          </w:p>
          <w:p w:rsidR="00340B3B" w:rsidRPr="003B65D4" w:rsidRDefault="00AD2A32" w:rsidP="00DB67F5">
            <w:pPr>
              <w:rPr>
                <w:rFonts w:ascii="宋体" w:eastAsia="宋体" w:hAnsi="宋体" w:cs="Courier New"/>
                <w:noProof/>
                <w:color w:val="000000" w:themeColor="text1"/>
                <w:sz w:val="18"/>
                <w:szCs w:val="18"/>
              </w:rPr>
            </w:pPr>
            <w:r w:rsidRPr="00AD2A32">
              <w:rPr>
                <w:rFonts w:ascii="宋体" w:eastAsia="宋体" w:hAnsi="宋体" w:cs="Courier New"/>
                <w:noProof/>
                <w:color w:val="000000" w:themeColor="text1"/>
                <w:sz w:val="18"/>
                <w:szCs w:val="18"/>
              </w:rPr>
              <w:t>http://42.121.117.61:6068/bustime/api/queryStation</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52157C" w:rsidRDefault="00370F81" w:rsidP="00DB67F5">
            <w:pPr>
              <w:jc w:val="left"/>
              <w:rPr>
                <w:rFonts w:ascii="宋体" w:eastAsia="宋体" w:hAnsi="宋体"/>
                <w:color w:val="000000" w:themeColor="text1"/>
              </w:rPr>
            </w:pPr>
            <w:r w:rsidRPr="00370F81">
              <w:rPr>
                <w:rFonts w:ascii="宋体" w:eastAsia="宋体" w:hAnsi="宋体"/>
                <w:color w:val="000000" w:themeColor="text1"/>
              </w:rPr>
              <w:t>stationName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5074EE"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站台名称</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884261">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响应提示</w:t>
            </w:r>
          </w:p>
        </w:tc>
      </w:tr>
      <w:tr w:rsidR="00340B3B" w:rsidRPr="00F245BB" w:rsidTr="00DB67F5">
        <w:tc>
          <w:tcPr>
            <w:tcW w:w="2107" w:type="dxa"/>
          </w:tcPr>
          <w:p w:rsidR="00340B3B" w:rsidRPr="00884261" w:rsidRDefault="00340B3B" w:rsidP="00DB67F5">
            <w:pPr>
              <w:jc w:val="left"/>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Y</w:t>
            </w:r>
          </w:p>
        </w:tc>
        <w:tc>
          <w:tcPr>
            <w:tcW w:w="3963" w:type="dxa"/>
          </w:tcPr>
          <w:p w:rsidR="00340B3B" w:rsidRDefault="00007853"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"resultCode": 0,</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"resultMsg": "success",</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"timestamp": 1358837227091,</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"data":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"MCN",</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"西",</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"standCode": "MCM",</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"standName": "海悦花园四区",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"trend": "东",</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t xml:space="preserve">            "area": "工业园区",</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hint="eastAsia"/>
                <w:color w:val="000000" w:themeColor="text1"/>
                <w:sz w:val="20"/>
                <w:szCs w:val="20"/>
              </w:rPr>
              <w:lastRenderedPageBreak/>
              <w:t xml:space="preserve">            "road": "2302省道",</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"bus": "110,117,205"</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280746" w:rsidRPr="00280746"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 xml:space="preserve">    ]</w:t>
            </w:r>
          </w:p>
          <w:p w:rsidR="00340B3B" w:rsidRPr="00F245BB" w:rsidRDefault="00280746" w:rsidP="00280746">
            <w:pPr>
              <w:shd w:val="clear" w:color="auto" w:fill="FFFFFF"/>
              <w:snapToGrid/>
              <w:textAlignment w:val="baseline"/>
              <w:rPr>
                <w:rFonts w:ascii="宋体" w:eastAsia="宋体" w:hAnsi="宋体" w:cs="宋体"/>
                <w:color w:val="000000" w:themeColor="text1"/>
                <w:sz w:val="20"/>
                <w:szCs w:val="20"/>
              </w:rPr>
            </w:pPr>
            <w:r w:rsidRPr="00280746">
              <w:rPr>
                <w:rFonts w:ascii="宋体" w:eastAsia="宋体" w:hAnsi="宋体" w:cs="宋体"/>
                <w:color w:val="000000" w:themeColor="text1"/>
                <w:sz w:val="20"/>
                <w:szCs w:val="20"/>
              </w:rPr>
              <w:t>}</w:t>
            </w:r>
          </w:p>
        </w:tc>
      </w:tr>
    </w:tbl>
    <w:p w:rsidR="00340B3B" w:rsidRPr="00F245BB" w:rsidRDefault="00340B3B" w:rsidP="00340B3B">
      <w:pPr>
        <w:rPr>
          <w:rFonts w:ascii="宋体" w:eastAsia="宋体" w:hAnsi="宋体"/>
          <w:color w:val="000000" w:themeColor="text1"/>
        </w:rPr>
      </w:pPr>
    </w:p>
    <w:p w:rsidR="00340B3B" w:rsidRPr="00554155" w:rsidRDefault="00BF6939" w:rsidP="00340B3B">
      <w:pPr>
        <w:pStyle w:val="3"/>
      </w:pPr>
      <w:r>
        <w:rPr>
          <w:rFonts w:hint="eastAsia"/>
        </w:rPr>
        <w:t>查询指定站台的运行车辆信息</w:t>
      </w:r>
    </w:p>
    <w:tbl>
      <w:tblPr>
        <w:tblW w:w="86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07"/>
        <w:gridCol w:w="1384"/>
        <w:gridCol w:w="1226"/>
        <w:gridCol w:w="3963"/>
      </w:tblGrid>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url</w:t>
            </w:r>
          </w:p>
        </w:tc>
        <w:tc>
          <w:tcPr>
            <w:tcW w:w="6573" w:type="dxa"/>
            <w:gridSpan w:val="3"/>
            <w:shd w:val="clear" w:color="auto" w:fill="FFFFFF" w:themeFill="background1"/>
          </w:tcPr>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联调环境地址</w:t>
            </w:r>
          </w:p>
          <w:p w:rsidR="00340B3B" w:rsidRDefault="00340B3B" w:rsidP="00DB67F5">
            <w:pPr>
              <w:jc w:val="left"/>
              <w:rPr>
                <w:rFonts w:ascii="宋体" w:eastAsia="宋体" w:hAnsi="宋体" w:cs="Courier New"/>
                <w:noProof/>
                <w:color w:val="000000" w:themeColor="text1"/>
                <w:sz w:val="18"/>
                <w:szCs w:val="18"/>
              </w:rPr>
            </w:pPr>
            <w:r>
              <w:rPr>
                <w:rFonts w:ascii="宋体" w:eastAsia="宋体" w:hAnsi="宋体" w:cs="Courier New" w:hint="eastAsia"/>
                <w:noProof/>
                <w:color w:val="000000" w:themeColor="text1"/>
                <w:sz w:val="18"/>
                <w:szCs w:val="18"/>
              </w:rPr>
              <w:t>线上环境地址:</w:t>
            </w:r>
          </w:p>
          <w:p w:rsidR="00340B3B" w:rsidRPr="003B12F7" w:rsidRDefault="00AB6DEA" w:rsidP="00DB67F5">
            <w:pPr>
              <w:jc w:val="left"/>
              <w:rPr>
                <w:rFonts w:ascii="宋体" w:eastAsia="宋体" w:hAnsi="宋体" w:cs="Courier New"/>
                <w:noProof/>
                <w:color w:val="000000" w:themeColor="text1"/>
                <w:sz w:val="18"/>
                <w:szCs w:val="18"/>
              </w:rPr>
            </w:pPr>
            <w:r w:rsidRPr="00AB6DEA">
              <w:t>http://42.121.117.61:6068/bustime/api/queryStationBus</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输入参数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161C21" w:rsidP="00DB67F5">
            <w:pPr>
              <w:jc w:val="left"/>
              <w:rPr>
                <w:rFonts w:ascii="宋体" w:eastAsia="宋体" w:hAnsi="宋体" w:cs="Courier New"/>
                <w:noProof/>
                <w:color w:val="000000" w:themeColor="text1"/>
              </w:rPr>
            </w:pPr>
            <w:r w:rsidRPr="00161C21">
              <w:rPr>
                <w:rFonts w:ascii="宋体" w:eastAsia="宋体" w:hAnsi="宋体"/>
                <w:color w:val="000000" w:themeColor="text1"/>
              </w:rPr>
              <w:t>stationCode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F245BB" w:rsidRDefault="00161C21"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站台编号</w:t>
            </w:r>
          </w:p>
        </w:tc>
      </w:tr>
      <w:tr w:rsidR="00340B3B" w:rsidRPr="00F245BB" w:rsidTr="00DB67F5">
        <w:tc>
          <w:tcPr>
            <w:tcW w:w="2107"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输出参数</w:t>
            </w:r>
          </w:p>
        </w:tc>
        <w:tc>
          <w:tcPr>
            <w:tcW w:w="1384"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类型</w:t>
            </w:r>
          </w:p>
        </w:tc>
        <w:tc>
          <w:tcPr>
            <w:tcW w:w="1226"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必填项</w:t>
            </w:r>
          </w:p>
        </w:tc>
        <w:tc>
          <w:tcPr>
            <w:tcW w:w="3963" w:type="dxa"/>
            <w:shd w:val="clear" w:color="auto" w:fill="B3B3B3"/>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noProof/>
                <w:color w:val="000000" w:themeColor="text1"/>
              </w:rPr>
              <w:t>描述</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Pr>
                <w:rFonts w:ascii="宋体" w:eastAsia="宋体" w:hAnsi="宋体" w:cs="Courier New" w:hint="eastAsia"/>
                <w:noProof/>
                <w:color w:val="000000" w:themeColor="text1"/>
              </w:rPr>
              <w:t>resultCode</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int</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Y</w:t>
            </w:r>
          </w:p>
        </w:tc>
        <w:tc>
          <w:tcPr>
            <w:tcW w:w="3963" w:type="dxa"/>
          </w:tcPr>
          <w:p w:rsidR="00340B3B" w:rsidRPr="005B7037" w:rsidRDefault="00340B3B" w:rsidP="00DB67F5">
            <w:pPr>
              <w:rPr>
                <w:rFonts w:ascii="宋体" w:eastAsia="宋体" w:hAnsi="宋体" w:cs="Courier New"/>
                <w:noProof/>
                <w:color w:val="000000" w:themeColor="text1"/>
              </w:rPr>
            </w:pPr>
            <w:r>
              <w:rPr>
                <w:rFonts w:ascii="宋体" w:eastAsia="宋体" w:hAnsi="宋体" w:cs="Courier New"/>
                <w:noProof/>
                <w:color w:val="000000" w:themeColor="text1"/>
              </w:rPr>
              <w:t>O</w:t>
            </w:r>
            <w:r>
              <w:rPr>
                <w:rFonts w:ascii="宋体" w:eastAsia="宋体" w:hAnsi="宋体" w:cs="Courier New" w:hint="eastAsia"/>
                <w:noProof/>
                <w:color w:val="000000" w:themeColor="text1"/>
              </w:rPr>
              <w:t>:成功</w:t>
            </w:r>
          </w:p>
        </w:tc>
      </w:tr>
      <w:tr w:rsidR="00340B3B" w:rsidRPr="00F245BB" w:rsidTr="00DB67F5">
        <w:tc>
          <w:tcPr>
            <w:tcW w:w="2107" w:type="dxa"/>
          </w:tcPr>
          <w:p w:rsidR="00340B3B" w:rsidRPr="00F245BB" w:rsidRDefault="00340B3B" w:rsidP="00DB67F5">
            <w:pPr>
              <w:jc w:val="left"/>
              <w:rPr>
                <w:rFonts w:ascii="宋体" w:eastAsia="宋体" w:hAnsi="宋体" w:cs="Courier New"/>
                <w:noProof/>
                <w:color w:val="000000" w:themeColor="text1"/>
              </w:rPr>
            </w:pPr>
            <w:r w:rsidRPr="00FB72A3">
              <w:rPr>
                <w:rFonts w:ascii="宋体" w:eastAsia="宋体" w:hAnsi="宋体" w:cs="宋体"/>
                <w:color w:val="000000" w:themeColor="text1"/>
                <w:sz w:val="20"/>
                <w:szCs w:val="20"/>
              </w:rPr>
              <w:t>resultMsg</w:t>
            </w:r>
          </w:p>
        </w:tc>
        <w:tc>
          <w:tcPr>
            <w:tcW w:w="1384"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String</w:t>
            </w:r>
          </w:p>
        </w:tc>
        <w:tc>
          <w:tcPr>
            <w:tcW w:w="1226" w:type="dxa"/>
          </w:tcPr>
          <w:p w:rsidR="00340B3B" w:rsidRPr="00F245BB" w:rsidRDefault="00340B3B" w:rsidP="00DB67F5">
            <w:pPr>
              <w:jc w:val="cente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N</w:t>
            </w:r>
          </w:p>
        </w:tc>
        <w:tc>
          <w:tcPr>
            <w:tcW w:w="3963" w:type="dxa"/>
          </w:tcPr>
          <w:p w:rsidR="00340B3B" w:rsidRPr="00F245B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返回提示</w:t>
            </w:r>
          </w:p>
        </w:tc>
      </w:tr>
      <w:tr w:rsidR="00340B3B" w:rsidRPr="00F245BB" w:rsidTr="00DB67F5">
        <w:tc>
          <w:tcPr>
            <w:tcW w:w="2107" w:type="dxa"/>
          </w:tcPr>
          <w:p w:rsidR="00340B3B" w:rsidRDefault="00340B3B" w:rsidP="00DB67F5">
            <w:pPr>
              <w:jc w:val="left"/>
              <w:rPr>
                <w:rFonts w:ascii="宋体" w:eastAsia="宋体" w:hAnsi="宋体" w:cs="Courier New"/>
                <w:noProof/>
                <w:color w:val="000000" w:themeColor="text1"/>
              </w:rPr>
            </w:pPr>
            <w:r>
              <w:rPr>
                <w:rFonts w:ascii="宋体" w:eastAsia="宋体" w:hAnsi="宋体" w:hint="eastAsia"/>
                <w:color w:val="000000" w:themeColor="text1"/>
              </w:rPr>
              <w:t>data</w:t>
            </w:r>
          </w:p>
        </w:tc>
        <w:tc>
          <w:tcPr>
            <w:tcW w:w="1384"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JSON</w:t>
            </w:r>
          </w:p>
        </w:tc>
        <w:tc>
          <w:tcPr>
            <w:tcW w:w="1226" w:type="dxa"/>
          </w:tcPr>
          <w:p w:rsidR="00340B3B" w:rsidRPr="00F245BB" w:rsidRDefault="00340B3B" w:rsidP="00DB67F5">
            <w:pPr>
              <w:jc w:val="center"/>
              <w:rPr>
                <w:rFonts w:ascii="宋体" w:eastAsia="宋体" w:hAnsi="宋体" w:cs="Courier New"/>
                <w:noProof/>
                <w:color w:val="000000" w:themeColor="text1"/>
              </w:rPr>
            </w:pPr>
            <w:r>
              <w:rPr>
                <w:rFonts w:ascii="宋体" w:eastAsia="宋体" w:hAnsi="宋体" w:cs="Courier New" w:hint="eastAsia"/>
                <w:noProof/>
                <w:color w:val="000000" w:themeColor="text1"/>
              </w:rPr>
              <w:t>N</w:t>
            </w:r>
          </w:p>
        </w:tc>
        <w:tc>
          <w:tcPr>
            <w:tcW w:w="3963" w:type="dxa"/>
          </w:tcPr>
          <w:p w:rsidR="00340B3B" w:rsidRDefault="00340B3B" w:rsidP="00DB67F5">
            <w:pPr>
              <w:rPr>
                <w:rFonts w:ascii="宋体" w:eastAsia="宋体" w:hAnsi="宋体" w:cs="Courier New"/>
                <w:noProof/>
                <w:color w:val="000000" w:themeColor="text1"/>
              </w:rPr>
            </w:pPr>
            <w:r>
              <w:rPr>
                <w:rFonts w:ascii="宋体" w:eastAsia="宋体" w:hAnsi="宋体" w:cs="Courier New" w:hint="eastAsia"/>
                <w:noProof/>
                <w:color w:val="000000" w:themeColor="text1"/>
              </w:rPr>
              <w:t>车辆运行信息</w:t>
            </w:r>
          </w:p>
        </w:tc>
      </w:tr>
      <w:tr w:rsidR="00340B3B" w:rsidRPr="00F245BB" w:rsidTr="00DB67F5">
        <w:tc>
          <w:tcPr>
            <w:tcW w:w="8680" w:type="dxa"/>
            <w:gridSpan w:val="4"/>
            <w:shd w:val="clear" w:color="auto" w:fill="A6A6A6" w:themeFill="background1" w:themeFillShade="A6"/>
          </w:tcPr>
          <w:p w:rsidR="00340B3B" w:rsidRPr="00F245BB" w:rsidRDefault="00340B3B" w:rsidP="00DB67F5">
            <w:pPr>
              <w:rPr>
                <w:rFonts w:ascii="宋体" w:eastAsia="宋体" w:hAnsi="宋体" w:cs="Courier New"/>
                <w:noProof/>
                <w:color w:val="000000" w:themeColor="text1"/>
              </w:rPr>
            </w:pPr>
            <w:r w:rsidRPr="00F245BB">
              <w:rPr>
                <w:rFonts w:ascii="宋体" w:eastAsia="宋体" w:hAnsi="宋体" w:cs="Courier New" w:hint="eastAsia"/>
                <w:noProof/>
                <w:color w:val="000000" w:themeColor="text1"/>
              </w:rPr>
              <w:t xml:space="preserve">说明 </w:t>
            </w:r>
          </w:p>
        </w:tc>
      </w:tr>
      <w:tr w:rsidR="00340B3B" w:rsidRPr="00F245BB" w:rsidTr="00DB67F5">
        <w:trPr>
          <w:trHeight w:val="359"/>
        </w:trPr>
        <w:tc>
          <w:tcPr>
            <w:tcW w:w="8680" w:type="dxa"/>
            <w:gridSpan w:val="4"/>
            <w:shd w:val="clear" w:color="auto" w:fill="FFFFFF" w:themeFill="background1"/>
          </w:tcPr>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返回值为JSON格式：包含输出参数说描述的值</w:t>
            </w:r>
          </w:p>
          <w:p w:rsidR="00340B3B" w:rsidRDefault="00340B3B" w:rsidP="00DB67F5">
            <w:pPr>
              <w:shd w:val="clear" w:color="auto" w:fill="FFFFFF"/>
              <w:snapToGrid/>
              <w:textAlignment w:val="baseline"/>
              <w:rPr>
                <w:rFonts w:ascii="宋体" w:eastAsia="宋体" w:hAnsi="宋体" w:cs="宋体"/>
                <w:color w:val="000000" w:themeColor="text1"/>
                <w:sz w:val="20"/>
                <w:szCs w:val="20"/>
              </w:rPr>
            </w:pPr>
            <w:r>
              <w:rPr>
                <w:rFonts w:ascii="宋体" w:eastAsia="宋体" w:hAnsi="宋体" w:cs="宋体" w:hint="eastAsia"/>
                <w:color w:val="000000" w:themeColor="text1"/>
                <w:sz w:val="20"/>
                <w:szCs w:val="20"/>
              </w:rPr>
              <w:t>返回值示例</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"resultCode": 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"resultMsg": "success",</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"timestamp": 1358837440183,</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"data":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"110",</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"792365ed-82b2-423f-bbdc-5376d1507d21",</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"星塘公交中心",</w:t>
            </w:r>
          </w:p>
          <w:p w:rsid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"星塘公交中心",</w:t>
            </w:r>
          </w:p>
          <w:p w:rsidR="000653E8" w:rsidRPr="00EF34B8" w:rsidRDefault="000653E8" w:rsidP="000653E8">
            <w:pPr>
              <w:shd w:val="clear" w:color="auto" w:fill="FFFFFF"/>
              <w:snapToGrid/>
              <w:ind w:firstLineChars="600" w:firstLine="1200"/>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w:t>
            </w:r>
            <w:r w:rsidRPr="000653E8">
              <w:rPr>
                <w:rFonts w:ascii="宋体" w:eastAsia="宋体" w:hAnsi="宋体" w:cs="宋体"/>
                <w:color w:val="000000" w:themeColor="text1"/>
                <w:sz w:val="20"/>
                <w:szCs w:val="20"/>
              </w:rPr>
              <w:t>runTime</w:t>
            </w:r>
            <w:r w:rsidRPr="00EF34B8">
              <w:rPr>
                <w:rFonts w:ascii="宋体" w:eastAsia="宋体" w:hAnsi="宋体" w:cs="宋体" w:hint="eastAsia"/>
                <w:color w:val="000000" w:themeColor="text1"/>
                <w:sz w:val="20"/>
                <w:szCs w:val="20"/>
              </w:rPr>
              <w:t>"</w:t>
            </w:r>
            <w:r w:rsidRPr="000653E8">
              <w:rPr>
                <w:rFonts w:ascii="宋体" w:eastAsia="宋体" w:hAnsi="宋体" w:cs="宋体"/>
                <w:color w:val="000000" w:themeColor="text1"/>
                <w:sz w:val="20"/>
                <w:szCs w:val="20"/>
              </w:rPr>
              <w:t>: "06:10-22:05",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"standNum": "无车"</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"117",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"db65cc0e-d494-4ad0-86d2-4349bb6d6705",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"苏胜首末站北",</w:t>
            </w:r>
          </w:p>
          <w:p w:rsid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"沪宁城铁园区站广场",</w:t>
            </w:r>
          </w:p>
          <w:p w:rsidR="000653E8" w:rsidRPr="00EF34B8" w:rsidRDefault="000653E8" w:rsidP="000653E8">
            <w:pPr>
              <w:shd w:val="clear" w:color="auto" w:fill="FFFFFF"/>
              <w:snapToGrid/>
              <w:ind w:firstLineChars="600" w:firstLine="1200"/>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w:t>
            </w:r>
            <w:r w:rsidRPr="000653E8">
              <w:rPr>
                <w:rFonts w:ascii="宋体" w:eastAsia="宋体" w:hAnsi="宋体" w:cs="宋体"/>
                <w:color w:val="000000" w:themeColor="text1"/>
                <w:sz w:val="20"/>
                <w:szCs w:val="20"/>
              </w:rPr>
              <w:t>runTime</w:t>
            </w:r>
            <w:r w:rsidRPr="00EF34B8">
              <w:rPr>
                <w:rFonts w:ascii="宋体" w:eastAsia="宋体" w:hAnsi="宋体" w:cs="宋体" w:hint="eastAsia"/>
                <w:color w:val="000000" w:themeColor="text1"/>
                <w:sz w:val="20"/>
                <w:szCs w:val="20"/>
              </w:rPr>
              <w:t>"</w:t>
            </w:r>
            <w:r w:rsidRPr="000653E8">
              <w:rPr>
                <w:rFonts w:ascii="宋体" w:eastAsia="宋体" w:hAnsi="宋体" w:cs="宋体"/>
                <w:color w:val="000000" w:themeColor="text1"/>
                <w:sz w:val="20"/>
                <w:szCs w:val="20"/>
              </w:rPr>
              <w:t>: "06:10-22:05",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"7"</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"lineNumber": "205",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"lineGuid": "77176584-0682-45fc-abf7-96528e1fce0f",</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t xml:space="preserve">            "startStation": "杏林首末站",</w:t>
            </w:r>
          </w:p>
          <w:p w:rsidR="00EF34B8" w:rsidRDefault="00EF34B8" w:rsidP="00EF34B8">
            <w:pPr>
              <w:shd w:val="clear" w:color="auto" w:fill="FFFFFF"/>
              <w:snapToGrid/>
              <w:textAlignment w:val="baseline"/>
              <w:rPr>
                <w:rFonts w:ascii="宋体" w:eastAsia="宋体" w:hAnsi="宋体" w:cs="宋体" w:hint="eastAsia"/>
                <w:color w:val="000000" w:themeColor="text1"/>
                <w:sz w:val="20"/>
                <w:szCs w:val="20"/>
              </w:rPr>
            </w:pPr>
            <w:r w:rsidRPr="00EF34B8">
              <w:rPr>
                <w:rFonts w:ascii="宋体" w:eastAsia="宋体" w:hAnsi="宋体" w:cs="宋体" w:hint="eastAsia"/>
                <w:color w:val="000000" w:themeColor="text1"/>
                <w:sz w:val="20"/>
                <w:szCs w:val="20"/>
              </w:rPr>
              <w:t xml:space="preserve">            "endStation": "东南环立交换乘枢纽站",</w:t>
            </w:r>
          </w:p>
          <w:p w:rsidR="000653E8" w:rsidRPr="00EF34B8" w:rsidRDefault="000653E8" w:rsidP="000653E8">
            <w:pPr>
              <w:shd w:val="clear" w:color="auto" w:fill="FFFFFF"/>
              <w:snapToGrid/>
              <w:ind w:firstLineChars="600" w:firstLine="1200"/>
              <w:textAlignment w:val="baseline"/>
              <w:rPr>
                <w:rFonts w:ascii="宋体" w:eastAsia="宋体" w:hAnsi="宋体" w:cs="宋体"/>
                <w:color w:val="000000" w:themeColor="text1"/>
                <w:sz w:val="20"/>
                <w:szCs w:val="20"/>
              </w:rPr>
            </w:pPr>
            <w:r w:rsidRPr="00EF34B8">
              <w:rPr>
                <w:rFonts w:ascii="宋体" w:eastAsia="宋体" w:hAnsi="宋体" w:cs="宋体" w:hint="eastAsia"/>
                <w:color w:val="000000" w:themeColor="text1"/>
                <w:sz w:val="20"/>
                <w:szCs w:val="20"/>
              </w:rPr>
              <w:lastRenderedPageBreak/>
              <w:t>"</w:t>
            </w:r>
            <w:r w:rsidRPr="000653E8">
              <w:rPr>
                <w:rFonts w:ascii="宋体" w:eastAsia="宋体" w:hAnsi="宋体" w:cs="宋体"/>
                <w:color w:val="000000" w:themeColor="text1"/>
                <w:sz w:val="20"/>
                <w:szCs w:val="20"/>
              </w:rPr>
              <w:t>runTime</w:t>
            </w:r>
            <w:r w:rsidRPr="00EF34B8">
              <w:rPr>
                <w:rFonts w:ascii="宋体" w:eastAsia="宋体" w:hAnsi="宋体" w:cs="宋体" w:hint="eastAsia"/>
                <w:color w:val="000000" w:themeColor="text1"/>
                <w:sz w:val="20"/>
                <w:szCs w:val="20"/>
              </w:rPr>
              <w:t>"</w:t>
            </w:r>
            <w:r w:rsidRPr="000653E8">
              <w:rPr>
                <w:rFonts w:ascii="宋体" w:eastAsia="宋体" w:hAnsi="宋体" w:cs="宋体"/>
                <w:color w:val="000000" w:themeColor="text1"/>
                <w:sz w:val="20"/>
                <w:szCs w:val="20"/>
              </w:rPr>
              <w:t>: "06:10-22:05",</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"standNum": "14"</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EF34B8"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 xml:space="preserve">    ]</w:t>
            </w:r>
          </w:p>
          <w:p w:rsidR="00EF34B8" w:rsidRPr="00F245BB" w:rsidRDefault="00EF34B8" w:rsidP="00EF34B8">
            <w:pPr>
              <w:shd w:val="clear" w:color="auto" w:fill="FFFFFF"/>
              <w:snapToGrid/>
              <w:textAlignment w:val="baseline"/>
              <w:rPr>
                <w:rFonts w:ascii="宋体" w:eastAsia="宋体" w:hAnsi="宋体" w:cs="宋体"/>
                <w:color w:val="000000" w:themeColor="text1"/>
                <w:sz w:val="20"/>
                <w:szCs w:val="20"/>
              </w:rPr>
            </w:pPr>
            <w:r w:rsidRPr="00EF34B8">
              <w:rPr>
                <w:rFonts w:ascii="宋体" w:eastAsia="宋体" w:hAnsi="宋体" w:cs="宋体"/>
                <w:color w:val="000000" w:themeColor="text1"/>
                <w:sz w:val="20"/>
                <w:szCs w:val="20"/>
              </w:rPr>
              <w:t>}</w:t>
            </w:r>
          </w:p>
          <w:p w:rsidR="00340B3B" w:rsidRPr="00F245BB" w:rsidRDefault="00340B3B" w:rsidP="00DB67F5">
            <w:pPr>
              <w:shd w:val="clear" w:color="auto" w:fill="FFFFFF"/>
              <w:snapToGrid/>
              <w:textAlignment w:val="baseline"/>
              <w:rPr>
                <w:rFonts w:ascii="宋体" w:eastAsia="宋体" w:hAnsi="宋体" w:cs="宋体"/>
                <w:color w:val="000000" w:themeColor="text1"/>
                <w:sz w:val="20"/>
                <w:szCs w:val="20"/>
              </w:rPr>
            </w:pPr>
          </w:p>
        </w:tc>
      </w:tr>
    </w:tbl>
    <w:p w:rsidR="00340B3B" w:rsidRPr="00F245BB" w:rsidRDefault="00340B3B" w:rsidP="00665500">
      <w:pPr>
        <w:rPr>
          <w:rFonts w:ascii="宋体" w:eastAsia="宋体" w:hAnsi="宋体"/>
          <w:color w:val="000000" w:themeColor="text1"/>
        </w:rPr>
      </w:pPr>
    </w:p>
    <w:p w:rsidR="00137DB2" w:rsidRPr="00F245BB" w:rsidRDefault="00137DB2" w:rsidP="00EF5832">
      <w:pPr>
        <w:pStyle w:val="1"/>
      </w:pPr>
      <w:bookmarkStart w:id="8" w:name="_Toc344397345"/>
      <w:r w:rsidRPr="00F245BB">
        <w:rPr>
          <w:rFonts w:hint="eastAsia"/>
        </w:rPr>
        <w:t>错误码定义</w:t>
      </w:r>
      <w:bookmarkEnd w:id="8"/>
    </w:p>
    <w:p w:rsidR="008D6F34" w:rsidRDefault="008D6F34" w:rsidP="00CB17C6">
      <w:pPr>
        <w:rPr>
          <w:rFonts w:ascii="宋体" w:hAnsi="宋体"/>
          <w:color w:val="000000" w:themeColor="text1"/>
        </w:rPr>
      </w:pPr>
    </w:p>
    <w:p w:rsidR="00E7105F" w:rsidRPr="00F245BB" w:rsidRDefault="00DF788E" w:rsidP="00C135D4">
      <w:pPr>
        <w:pStyle w:val="1"/>
      </w:pPr>
      <w:bookmarkStart w:id="9" w:name="_Toc344397365"/>
      <w:r w:rsidRPr="00F245BB">
        <w:rPr>
          <w:rFonts w:hint="eastAsia"/>
        </w:rPr>
        <w:t>问题</w:t>
      </w:r>
      <w:bookmarkEnd w:id="9"/>
    </w:p>
    <w:p w:rsidR="00E7105F" w:rsidRPr="00F245BB" w:rsidRDefault="00E7105F" w:rsidP="00E7105F">
      <w:pPr>
        <w:rPr>
          <w:rFonts w:ascii="宋体" w:eastAsia="宋体" w:hAnsi="宋体"/>
          <w:color w:val="000000" w:themeColor="text1"/>
        </w:rPr>
      </w:pPr>
    </w:p>
    <w:p w:rsidR="00446F62" w:rsidRPr="00F245BB" w:rsidRDefault="00446F62" w:rsidP="00422500">
      <w:pPr>
        <w:rPr>
          <w:rFonts w:ascii="宋体" w:eastAsia="宋体" w:hAnsi="宋体"/>
          <w:color w:val="000000" w:themeColor="text1"/>
        </w:rPr>
      </w:pPr>
    </w:p>
    <w:p w:rsidR="00D9551B" w:rsidRPr="00635AFD" w:rsidRDefault="00E834ED" w:rsidP="00D9551B">
      <w:pPr>
        <w:pStyle w:val="1"/>
      </w:pPr>
      <w:bookmarkStart w:id="10" w:name="_Toc344397366"/>
      <w:r w:rsidRPr="00F245BB">
        <w:rPr>
          <w:rFonts w:hint="eastAsia"/>
        </w:rPr>
        <w:t>附录</w:t>
      </w:r>
      <w:bookmarkEnd w:id="10"/>
    </w:p>
    <w:p w:rsidR="00D9551B" w:rsidRPr="00F245BB" w:rsidRDefault="00D9551B" w:rsidP="00D9551B">
      <w:pPr>
        <w:widowControl/>
        <w:snapToGrid/>
        <w:jc w:val="left"/>
        <w:rPr>
          <w:rFonts w:ascii="宋体" w:eastAsia="宋体" w:hAnsi="宋体"/>
          <w:color w:val="000000" w:themeColor="text1"/>
          <w:szCs w:val="21"/>
        </w:rPr>
      </w:pPr>
      <w:r w:rsidRPr="00F245BB">
        <w:rPr>
          <w:rFonts w:ascii="宋体" w:eastAsia="宋体" w:hAnsi="宋体"/>
          <w:color w:val="000000" w:themeColor="text1"/>
          <w:szCs w:val="21"/>
        </w:rPr>
        <w:br w:type="page"/>
      </w:r>
    </w:p>
    <w:p w:rsidR="00D9551B" w:rsidRPr="00F245BB" w:rsidRDefault="00D9551B" w:rsidP="001C3E57">
      <w:pPr>
        <w:rPr>
          <w:color w:val="000000" w:themeColor="text1"/>
        </w:rPr>
      </w:pPr>
    </w:p>
    <w:sectPr w:rsidR="00D9551B" w:rsidRPr="00F245BB" w:rsidSect="00ED6375">
      <w:footerReference w:type="default" r:id="rId14"/>
      <w:pgSz w:w="11906" w:h="16838"/>
      <w:pgMar w:top="1440" w:right="1800" w:bottom="1440" w:left="1800" w:header="851" w:footer="992" w:gutter="0"/>
      <w:pgNumType w:start="1"/>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274EE" w:rsidRDefault="008274EE" w:rsidP="00CC7DDC">
      <w:pPr>
        <w:ind w:firstLine="420"/>
      </w:pPr>
      <w:r>
        <w:separator/>
      </w:r>
    </w:p>
  </w:endnote>
  <w:endnote w:type="continuationSeparator" w:id="0">
    <w:p w:rsidR="008274EE" w:rsidRDefault="008274EE" w:rsidP="00CC7DDC">
      <w:pPr>
        <w:ind w:firstLine="42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微软雅黑">
    <w:panose1 w:val="020B0503020204020204"/>
    <w:charset w:val="86"/>
    <w:family w:val="swiss"/>
    <w:pitch w:val="variable"/>
    <w:sig w:usb0="80000287" w:usb1="2A0F3C52" w:usb2="00000016" w:usb3="00000000" w:csb0="0004001F" w:csb1="00000000"/>
  </w:font>
  <w:font w:name="Times New Roman MT Extra Bold">
    <w:altName w:val="Times New Roman"/>
    <w:charset w:val="00"/>
    <w:family w:val="roman"/>
    <w:pitch w:val="variable"/>
    <w:sig w:usb0="00000003" w:usb1="00000000" w:usb2="00000000" w:usb3="00000000" w:csb0="00000001" w:csb1="00000000"/>
  </w:font>
  <w:font w:name="黑体">
    <w:altName w:val="SimHei"/>
    <w:panose1 w:val="02010600030101010101"/>
    <w:charset w:val="86"/>
    <w:family w:val="auto"/>
    <w:pitch w:val="variable"/>
    <w:sig w:usb0="00000001" w:usb1="080E0000" w:usb2="00000010" w:usb3="00000000" w:csb0="00040000"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00022FF" w:usb1="C000205B" w:usb2="00000009" w:usb3="00000000" w:csb0="000001D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C01DA8" w:rsidP="00CC7DDC">
    <w:pPr>
      <w:pStyle w:val="aa"/>
      <w:ind w:firstLine="360"/>
    </w:pPr>
  </w:p>
  <w:p w:rsidR="00C01DA8" w:rsidRPr="004A3BB4" w:rsidRDefault="00C01DA8" w:rsidP="00CC7DDC">
    <w:pPr>
      <w:pStyle w:val="aa"/>
      <w:ind w:firstLine="360"/>
      <w:rPr>
        <w:rFonts w:ascii="微软雅黑" w:hAnsi="微软雅黑"/>
        <w:color w:val="548AB7" w:themeColor="accent1" w:themeShade="BF"/>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4A3BB4" w:rsidRDefault="00C01DA8" w:rsidP="004C1158">
    <w:pPr>
      <w:pStyle w:val="aa"/>
      <w:rPr>
        <w:rFonts w:ascii="微软雅黑" w:hAnsi="微软雅黑"/>
        <w:color w:val="548AB7" w:themeColor="accent1" w:themeShade="BF"/>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274EE" w:rsidRDefault="008274EE" w:rsidP="00CC7DDC">
      <w:pPr>
        <w:ind w:firstLine="420"/>
      </w:pPr>
      <w:r>
        <w:separator/>
      </w:r>
    </w:p>
  </w:footnote>
  <w:footnote w:type="continuationSeparator" w:id="0">
    <w:p w:rsidR="008274EE" w:rsidRDefault="008274EE" w:rsidP="00CC7DDC">
      <w:pPr>
        <w:ind w:firstLine="42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0F5517"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3" o:spid="_x0000_s2051" type="#_x0000_t136" style="position:absolute;left:0;text-align:left;margin-left:0;margin-top:0;width:468.45pt;height:117.1pt;rotation:315;z-index:-251654144;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Pr="0015272A" w:rsidRDefault="00C01DA8" w:rsidP="0015272A">
    <w:pPr>
      <w:pStyle w:val="a9"/>
      <w:ind w:firstLine="360"/>
      <w:jc w:val="left"/>
      <w:rPr>
        <w:rFonts w:ascii="微软雅黑" w:hAnsi="微软雅黑"/>
        <w:color w:val="548AB7" w:themeColor="accent1" w:themeShade="BF"/>
      </w:rPr>
    </w:pPr>
    <w:r>
      <w:rPr>
        <w:rFonts w:hint="eastAsia"/>
      </w:rPr>
      <w:tab/>
    </w:r>
    <w:r>
      <w:rPr>
        <w:rFonts w:hint="eastAsia"/>
      </w:rPr>
      <w:tab/>
    </w:r>
    <w:r>
      <w:rPr>
        <w:rFonts w:ascii="微软雅黑" w:hAnsi="微软雅黑" w:hint="eastAsia"/>
        <w:color w:val="548AB7" w:themeColor="accent1" w:themeShade="BF"/>
      </w:rPr>
      <w:t>实时公交客户端接口协议</w:t>
    </w:r>
  </w:p>
  <w:p w:rsidR="00C01DA8" w:rsidRDefault="00C01DA8" w:rsidP="00CF33C7">
    <w:pPr>
      <w:pStyle w:val="a9"/>
      <w:jc w:val="lef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01DA8" w:rsidRDefault="000F5517" w:rsidP="00CC7DDC">
    <w:pPr>
      <w:pStyle w:val="a9"/>
      <w:ind w:firstLine="360"/>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9233812" o:spid="_x0000_s2050" type="#_x0000_t136" style="position:absolute;left:0;text-align:left;margin-left:0;margin-top:0;width:468.45pt;height:117.1pt;rotation:315;z-index:-251656192;mso-position-horizontal:center;mso-position-horizontal-relative:margin;mso-position-vertical:center;mso-position-vertical-relative:margin" o:allowincell="f" fillcolor="silver" stroked="f">
          <v:fill opacity=".5"/>
          <v:textpath style="font-family:&quot;微软雅黑&quot;;font-size:1pt" string="基础开发中心"/>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EB56C0"/>
    <w:multiLevelType w:val="hybridMultilevel"/>
    <w:tmpl w:val="EEF02ABA"/>
    <w:lvl w:ilvl="0" w:tplc="8ECCAC52">
      <w:start w:val="1"/>
      <w:numFmt w:val="chineseCountingThousand"/>
      <w:pStyle w:val="a"/>
      <w:lvlText w:val="附录%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A2235FC"/>
    <w:multiLevelType w:val="multilevel"/>
    <w:tmpl w:val="0409001F"/>
    <w:styleLink w:val="FessieStyl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58A205D9"/>
    <w:multiLevelType w:val="multilevel"/>
    <w:tmpl w:val="B89E2F1A"/>
    <w:lvl w:ilvl="0">
      <w:start w:val="1"/>
      <w:numFmt w:val="decimal"/>
      <w:pStyle w:val="1"/>
      <w:lvlText w:val="%1"/>
      <w:lvlJc w:val="left"/>
      <w:pPr>
        <w:ind w:left="0" w:firstLine="0"/>
      </w:pPr>
      <w:rPr>
        <w:rFonts w:hint="eastAsia"/>
      </w:rPr>
    </w:lvl>
    <w:lvl w:ilvl="1">
      <w:start w:val="1"/>
      <w:numFmt w:val="decimal"/>
      <w:pStyle w:val="2"/>
      <w:lvlText w:val="%1.%2"/>
      <w:lvlJc w:val="left"/>
      <w:pPr>
        <w:ind w:left="0" w:firstLine="0"/>
      </w:pPr>
      <w:rPr>
        <w:rFonts w:hint="eastAsia"/>
      </w:rPr>
    </w:lvl>
    <w:lvl w:ilvl="2">
      <w:start w:val="1"/>
      <w:numFmt w:val="decimal"/>
      <w:pStyle w:val="3"/>
      <w:lvlText w:val="%1.%2.%3"/>
      <w:lvlJc w:val="left"/>
      <w:pPr>
        <w:ind w:left="0" w:firstLine="0"/>
      </w:pPr>
      <w:rPr>
        <w:rFonts w:hint="eastAsia"/>
      </w:rPr>
    </w:lvl>
    <w:lvl w:ilvl="3">
      <w:start w:val="1"/>
      <w:numFmt w:val="decimal"/>
      <w:pStyle w:val="4"/>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3">
    <w:nsid w:val="5DC52784"/>
    <w:multiLevelType w:val="multilevel"/>
    <w:tmpl w:val="6FC6A04A"/>
    <w:lvl w:ilvl="0">
      <w:start w:val="1"/>
      <w:numFmt w:val="decimal"/>
      <w:pStyle w:val="10"/>
      <w:lvlText w:val="%1"/>
      <w:lvlJc w:val="left"/>
      <w:pPr>
        <w:tabs>
          <w:tab w:val="num" w:pos="432"/>
        </w:tabs>
        <w:ind w:left="432" w:hanging="432"/>
      </w:pPr>
      <w:rPr>
        <w:rFonts w:hint="eastAsia"/>
      </w:rPr>
    </w:lvl>
    <w:lvl w:ilvl="1">
      <w:start w:val="1"/>
      <w:numFmt w:val="decimal"/>
      <w:pStyle w:val="20"/>
      <w:lvlText w:val="%1.%2"/>
      <w:lvlJc w:val="left"/>
      <w:pPr>
        <w:tabs>
          <w:tab w:val="num" w:pos="576"/>
        </w:tabs>
        <w:ind w:left="576" w:hanging="576"/>
      </w:pPr>
      <w:rPr>
        <w:rFonts w:hint="eastAsia"/>
      </w:rPr>
    </w:lvl>
    <w:lvl w:ilvl="2">
      <w:start w:val="1"/>
      <w:numFmt w:val="decimal"/>
      <w:lvlText w:val="%1.%2.%3"/>
      <w:lvlJc w:val="left"/>
      <w:pPr>
        <w:tabs>
          <w:tab w:val="num" w:pos="3556"/>
        </w:tabs>
        <w:ind w:left="3556"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abstractNumId w:val="3"/>
  </w:num>
  <w:num w:numId="2">
    <w:abstractNumId w:val="1"/>
  </w:num>
  <w:num w:numId="3">
    <w:abstractNumId w:val="0"/>
  </w:num>
  <w:num w:numId="4">
    <w:abstractNumId w:val="2"/>
  </w:num>
  <w:numIdMacAtCleanup w:val="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84275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E2A8D"/>
    <w:rsid w:val="00000384"/>
    <w:rsid w:val="0000061E"/>
    <w:rsid w:val="00000BD8"/>
    <w:rsid w:val="00000E2E"/>
    <w:rsid w:val="00001099"/>
    <w:rsid w:val="0000120D"/>
    <w:rsid w:val="0000159D"/>
    <w:rsid w:val="0000168D"/>
    <w:rsid w:val="0000176C"/>
    <w:rsid w:val="000017CA"/>
    <w:rsid w:val="00001B4E"/>
    <w:rsid w:val="00001BA2"/>
    <w:rsid w:val="00001DB0"/>
    <w:rsid w:val="00002423"/>
    <w:rsid w:val="0000243D"/>
    <w:rsid w:val="000025B8"/>
    <w:rsid w:val="000027FC"/>
    <w:rsid w:val="00002908"/>
    <w:rsid w:val="0000359F"/>
    <w:rsid w:val="000035D2"/>
    <w:rsid w:val="00003A03"/>
    <w:rsid w:val="00003D92"/>
    <w:rsid w:val="000046EF"/>
    <w:rsid w:val="00004790"/>
    <w:rsid w:val="00004ABE"/>
    <w:rsid w:val="00004E8B"/>
    <w:rsid w:val="000050C3"/>
    <w:rsid w:val="00005850"/>
    <w:rsid w:val="0000591F"/>
    <w:rsid w:val="00005A6F"/>
    <w:rsid w:val="00005B7A"/>
    <w:rsid w:val="00005F05"/>
    <w:rsid w:val="00006112"/>
    <w:rsid w:val="0000622C"/>
    <w:rsid w:val="00006DAA"/>
    <w:rsid w:val="00006E56"/>
    <w:rsid w:val="00006EA5"/>
    <w:rsid w:val="00006ED3"/>
    <w:rsid w:val="00007129"/>
    <w:rsid w:val="000073FC"/>
    <w:rsid w:val="00007853"/>
    <w:rsid w:val="00007955"/>
    <w:rsid w:val="0000797C"/>
    <w:rsid w:val="00007FF6"/>
    <w:rsid w:val="0001045F"/>
    <w:rsid w:val="00010536"/>
    <w:rsid w:val="000106F6"/>
    <w:rsid w:val="00010A3D"/>
    <w:rsid w:val="00010B77"/>
    <w:rsid w:val="00011183"/>
    <w:rsid w:val="00011989"/>
    <w:rsid w:val="00011B44"/>
    <w:rsid w:val="00011BB9"/>
    <w:rsid w:val="00011BC7"/>
    <w:rsid w:val="00011E85"/>
    <w:rsid w:val="000121DB"/>
    <w:rsid w:val="00012395"/>
    <w:rsid w:val="000126A2"/>
    <w:rsid w:val="000126B3"/>
    <w:rsid w:val="0001292C"/>
    <w:rsid w:val="000133A5"/>
    <w:rsid w:val="0001357E"/>
    <w:rsid w:val="000137BF"/>
    <w:rsid w:val="00013820"/>
    <w:rsid w:val="00013A15"/>
    <w:rsid w:val="00013C80"/>
    <w:rsid w:val="000140C9"/>
    <w:rsid w:val="00014652"/>
    <w:rsid w:val="000147B3"/>
    <w:rsid w:val="000148AB"/>
    <w:rsid w:val="00014A79"/>
    <w:rsid w:val="00014AD3"/>
    <w:rsid w:val="00014C02"/>
    <w:rsid w:val="00014FF8"/>
    <w:rsid w:val="000150B8"/>
    <w:rsid w:val="000151E1"/>
    <w:rsid w:val="000152C1"/>
    <w:rsid w:val="000157C7"/>
    <w:rsid w:val="0001582E"/>
    <w:rsid w:val="00015B97"/>
    <w:rsid w:val="00015C37"/>
    <w:rsid w:val="00015C76"/>
    <w:rsid w:val="00015F2E"/>
    <w:rsid w:val="00015FE8"/>
    <w:rsid w:val="0001600F"/>
    <w:rsid w:val="0001616C"/>
    <w:rsid w:val="0001674B"/>
    <w:rsid w:val="00016A27"/>
    <w:rsid w:val="00016B36"/>
    <w:rsid w:val="00017005"/>
    <w:rsid w:val="000170AC"/>
    <w:rsid w:val="000172F8"/>
    <w:rsid w:val="0001730B"/>
    <w:rsid w:val="0001739F"/>
    <w:rsid w:val="0001797E"/>
    <w:rsid w:val="00017CDF"/>
    <w:rsid w:val="00017F4C"/>
    <w:rsid w:val="0002010F"/>
    <w:rsid w:val="00020276"/>
    <w:rsid w:val="0002038E"/>
    <w:rsid w:val="000203C8"/>
    <w:rsid w:val="00020759"/>
    <w:rsid w:val="00020E10"/>
    <w:rsid w:val="00020ED7"/>
    <w:rsid w:val="0002115A"/>
    <w:rsid w:val="000211CD"/>
    <w:rsid w:val="0002155E"/>
    <w:rsid w:val="000218C3"/>
    <w:rsid w:val="00021992"/>
    <w:rsid w:val="00021A30"/>
    <w:rsid w:val="00021B4C"/>
    <w:rsid w:val="00021B63"/>
    <w:rsid w:val="00022C0E"/>
    <w:rsid w:val="00022C57"/>
    <w:rsid w:val="0002326C"/>
    <w:rsid w:val="000232C6"/>
    <w:rsid w:val="0002350F"/>
    <w:rsid w:val="000235F7"/>
    <w:rsid w:val="000236CD"/>
    <w:rsid w:val="00023738"/>
    <w:rsid w:val="00023886"/>
    <w:rsid w:val="000239BF"/>
    <w:rsid w:val="00023A41"/>
    <w:rsid w:val="00023A61"/>
    <w:rsid w:val="00023CD5"/>
    <w:rsid w:val="00024356"/>
    <w:rsid w:val="00024486"/>
    <w:rsid w:val="00024630"/>
    <w:rsid w:val="00024CC7"/>
    <w:rsid w:val="00024D05"/>
    <w:rsid w:val="00024D0F"/>
    <w:rsid w:val="00024EC9"/>
    <w:rsid w:val="00024FA8"/>
    <w:rsid w:val="00025715"/>
    <w:rsid w:val="000257B1"/>
    <w:rsid w:val="00025880"/>
    <w:rsid w:val="00025AFF"/>
    <w:rsid w:val="00025DA4"/>
    <w:rsid w:val="0002611C"/>
    <w:rsid w:val="00026487"/>
    <w:rsid w:val="00026A0D"/>
    <w:rsid w:val="00026AC3"/>
    <w:rsid w:val="00026B64"/>
    <w:rsid w:val="00026B79"/>
    <w:rsid w:val="00026C13"/>
    <w:rsid w:val="00027148"/>
    <w:rsid w:val="000271DA"/>
    <w:rsid w:val="00027257"/>
    <w:rsid w:val="000274F6"/>
    <w:rsid w:val="000276CE"/>
    <w:rsid w:val="000276E2"/>
    <w:rsid w:val="00027748"/>
    <w:rsid w:val="0002782D"/>
    <w:rsid w:val="00027894"/>
    <w:rsid w:val="00027B27"/>
    <w:rsid w:val="00027C16"/>
    <w:rsid w:val="00027E0C"/>
    <w:rsid w:val="000302C9"/>
    <w:rsid w:val="00030806"/>
    <w:rsid w:val="0003090B"/>
    <w:rsid w:val="00030929"/>
    <w:rsid w:val="000314E8"/>
    <w:rsid w:val="000315FF"/>
    <w:rsid w:val="00031F7F"/>
    <w:rsid w:val="00032126"/>
    <w:rsid w:val="0003257B"/>
    <w:rsid w:val="0003264F"/>
    <w:rsid w:val="00032721"/>
    <w:rsid w:val="00032895"/>
    <w:rsid w:val="00032A42"/>
    <w:rsid w:val="00033644"/>
    <w:rsid w:val="000337C4"/>
    <w:rsid w:val="00033CA0"/>
    <w:rsid w:val="000343E8"/>
    <w:rsid w:val="00034486"/>
    <w:rsid w:val="000349E8"/>
    <w:rsid w:val="00034A92"/>
    <w:rsid w:val="000352F7"/>
    <w:rsid w:val="0003547D"/>
    <w:rsid w:val="00035768"/>
    <w:rsid w:val="000359D6"/>
    <w:rsid w:val="00035AEE"/>
    <w:rsid w:val="00035E6B"/>
    <w:rsid w:val="00036782"/>
    <w:rsid w:val="0003698F"/>
    <w:rsid w:val="00036C5A"/>
    <w:rsid w:val="00036D2E"/>
    <w:rsid w:val="00036F87"/>
    <w:rsid w:val="000370DA"/>
    <w:rsid w:val="0003783B"/>
    <w:rsid w:val="000378AD"/>
    <w:rsid w:val="00037913"/>
    <w:rsid w:val="00037C27"/>
    <w:rsid w:val="00037E49"/>
    <w:rsid w:val="00037F75"/>
    <w:rsid w:val="000401BB"/>
    <w:rsid w:val="00040638"/>
    <w:rsid w:val="00040889"/>
    <w:rsid w:val="000410CA"/>
    <w:rsid w:val="0004134D"/>
    <w:rsid w:val="0004141A"/>
    <w:rsid w:val="00041A47"/>
    <w:rsid w:val="00041A58"/>
    <w:rsid w:val="00041A85"/>
    <w:rsid w:val="00041AE0"/>
    <w:rsid w:val="00041F86"/>
    <w:rsid w:val="0004233E"/>
    <w:rsid w:val="00042839"/>
    <w:rsid w:val="000428FE"/>
    <w:rsid w:val="00042936"/>
    <w:rsid w:val="00042D44"/>
    <w:rsid w:val="00043023"/>
    <w:rsid w:val="00043040"/>
    <w:rsid w:val="000431BD"/>
    <w:rsid w:val="0004334C"/>
    <w:rsid w:val="0004379E"/>
    <w:rsid w:val="000439D1"/>
    <w:rsid w:val="0004486F"/>
    <w:rsid w:val="00044909"/>
    <w:rsid w:val="0004493D"/>
    <w:rsid w:val="00044C7F"/>
    <w:rsid w:val="00044F1A"/>
    <w:rsid w:val="00045020"/>
    <w:rsid w:val="0004545F"/>
    <w:rsid w:val="00045581"/>
    <w:rsid w:val="0004561A"/>
    <w:rsid w:val="0004625C"/>
    <w:rsid w:val="00046CBB"/>
    <w:rsid w:val="000470D1"/>
    <w:rsid w:val="00047237"/>
    <w:rsid w:val="00047387"/>
    <w:rsid w:val="000478B5"/>
    <w:rsid w:val="00047FB3"/>
    <w:rsid w:val="00050249"/>
    <w:rsid w:val="000502A3"/>
    <w:rsid w:val="000504F2"/>
    <w:rsid w:val="00050806"/>
    <w:rsid w:val="00050D3E"/>
    <w:rsid w:val="00050ED3"/>
    <w:rsid w:val="000516EA"/>
    <w:rsid w:val="00051AC9"/>
    <w:rsid w:val="00051B67"/>
    <w:rsid w:val="00051BE0"/>
    <w:rsid w:val="00051C7F"/>
    <w:rsid w:val="00051CAB"/>
    <w:rsid w:val="00052594"/>
    <w:rsid w:val="00052630"/>
    <w:rsid w:val="00052963"/>
    <w:rsid w:val="000533C2"/>
    <w:rsid w:val="000535D5"/>
    <w:rsid w:val="0005367C"/>
    <w:rsid w:val="00053B69"/>
    <w:rsid w:val="00053C15"/>
    <w:rsid w:val="00053CE7"/>
    <w:rsid w:val="00054122"/>
    <w:rsid w:val="0005460E"/>
    <w:rsid w:val="00054829"/>
    <w:rsid w:val="00054DD1"/>
    <w:rsid w:val="00055083"/>
    <w:rsid w:val="00055166"/>
    <w:rsid w:val="0005531B"/>
    <w:rsid w:val="0005535B"/>
    <w:rsid w:val="000554F4"/>
    <w:rsid w:val="00055773"/>
    <w:rsid w:val="00055857"/>
    <w:rsid w:val="00055AF5"/>
    <w:rsid w:val="00055E77"/>
    <w:rsid w:val="00055E8E"/>
    <w:rsid w:val="00055F2C"/>
    <w:rsid w:val="00055F37"/>
    <w:rsid w:val="000561FF"/>
    <w:rsid w:val="00056546"/>
    <w:rsid w:val="0005669F"/>
    <w:rsid w:val="0005678E"/>
    <w:rsid w:val="00056816"/>
    <w:rsid w:val="00056A01"/>
    <w:rsid w:val="00056CE1"/>
    <w:rsid w:val="000574C7"/>
    <w:rsid w:val="0005779E"/>
    <w:rsid w:val="000577AB"/>
    <w:rsid w:val="0005786B"/>
    <w:rsid w:val="00060135"/>
    <w:rsid w:val="00060241"/>
    <w:rsid w:val="00060308"/>
    <w:rsid w:val="0006049D"/>
    <w:rsid w:val="00060A9F"/>
    <w:rsid w:val="00060EED"/>
    <w:rsid w:val="00061236"/>
    <w:rsid w:val="000612B7"/>
    <w:rsid w:val="000614AA"/>
    <w:rsid w:val="0006163E"/>
    <w:rsid w:val="00061B56"/>
    <w:rsid w:val="00061E53"/>
    <w:rsid w:val="00061F6E"/>
    <w:rsid w:val="000621CE"/>
    <w:rsid w:val="00062697"/>
    <w:rsid w:val="00062AE7"/>
    <w:rsid w:val="00062D4F"/>
    <w:rsid w:val="00062DAD"/>
    <w:rsid w:val="00062E7F"/>
    <w:rsid w:val="000630D9"/>
    <w:rsid w:val="000635E4"/>
    <w:rsid w:val="00063BFD"/>
    <w:rsid w:val="00063E9A"/>
    <w:rsid w:val="000644E2"/>
    <w:rsid w:val="00064782"/>
    <w:rsid w:val="00064B2A"/>
    <w:rsid w:val="00064CA7"/>
    <w:rsid w:val="000650B1"/>
    <w:rsid w:val="0006529F"/>
    <w:rsid w:val="0006530A"/>
    <w:rsid w:val="000653C2"/>
    <w:rsid w:val="000653E8"/>
    <w:rsid w:val="00065852"/>
    <w:rsid w:val="00065869"/>
    <w:rsid w:val="000658E3"/>
    <w:rsid w:val="00065942"/>
    <w:rsid w:val="000659B2"/>
    <w:rsid w:val="00065B85"/>
    <w:rsid w:val="00065DAD"/>
    <w:rsid w:val="000661DC"/>
    <w:rsid w:val="00066349"/>
    <w:rsid w:val="000664CF"/>
    <w:rsid w:val="00066A9D"/>
    <w:rsid w:val="00066B92"/>
    <w:rsid w:val="00066F9D"/>
    <w:rsid w:val="000672CF"/>
    <w:rsid w:val="0006735C"/>
    <w:rsid w:val="00067C88"/>
    <w:rsid w:val="00067D5D"/>
    <w:rsid w:val="00067F3E"/>
    <w:rsid w:val="00070382"/>
    <w:rsid w:val="00070704"/>
    <w:rsid w:val="0007089B"/>
    <w:rsid w:val="00070A5F"/>
    <w:rsid w:val="000710F1"/>
    <w:rsid w:val="00071401"/>
    <w:rsid w:val="00071507"/>
    <w:rsid w:val="000715B2"/>
    <w:rsid w:val="00071975"/>
    <w:rsid w:val="00071A0E"/>
    <w:rsid w:val="00071C7A"/>
    <w:rsid w:val="0007265D"/>
    <w:rsid w:val="00073111"/>
    <w:rsid w:val="00073223"/>
    <w:rsid w:val="00073255"/>
    <w:rsid w:val="00073386"/>
    <w:rsid w:val="0007366F"/>
    <w:rsid w:val="00073699"/>
    <w:rsid w:val="000736EF"/>
    <w:rsid w:val="00073981"/>
    <w:rsid w:val="00073AC6"/>
    <w:rsid w:val="00073B0A"/>
    <w:rsid w:val="00073BB2"/>
    <w:rsid w:val="00073D8D"/>
    <w:rsid w:val="00073DC5"/>
    <w:rsid w:val="00074172"/>
    <w:rsid w:val="0007435C"/>
    <w:rsid w:val="0007448A"/>
    <w:rsid w:val="000747CB"/>
    <w:rsid w:val="00074894"/>
    <w:rsid w:val="00074CB7"/>
    <w:rsid w:val="000753B3"/>
    <w:rsid w:val="000755D1"/>
    <w:rsid w:val="00075BAE"/>
    <w:rsid w:val="00075DB7"/>
    <w:rsid w:val="00075EAC"/>
    <w:rsid w:val="00075F59"/>
    <w:rsid w:val="00076461"/>
    <w:rsid w:val="00076B1C"/>
    <w:rsid w:val="000775B4"/>
    <w:rsid w:val="00077FBF"/>
    <w:rsid w:val="000809B4"/>
    <w:rsid w:val="00080A5E"/>
    <w:rsid w:val="00080BA3"/>
    <w:rsid w:val="00081470"/>
    <w:rsid w:val="000814A0"/>
    <w:rsid w:val="00081755"/>
    <w:rsid w:val="00081915"/>
    <w:rsid w:val="00081C10"/>
    <w:rsid w:val="00081DF1"/>
    <w:rsid w:val="00082038"/>
    <w:rsid w:val="00082166"/>
    <w:rsid w:val="00082234"/>
    <w:rsid w:val="000823D6"/>
    <w:rsid w:val="00082FFF"/>
    <w:rsid w:val="00083142"/>
    <w:rsid w:val="000832B5"/>
    <w:rsid w:val="00083631"/>
    <w:rsid w:val="00083795"/>
    <w:rsid w:val="00083A9A"/>
    <w:rsid w:val="00083C08"/>
    <w:rsid w:val="00083FB3"/>
    <w:rsid w:val="000840F5"/>
    <w:rsid w:val="00084535"/>
    <w:rsid w:val="00084689"/>
    <w:rsid w:val="0008482E"/>
    <w:rsid w:val="00084D5A"/>
    <w:rsid w:val="00084E3F"/>
    <w:rsid w:val="00084E50"/>
    <w:rsid w:val="00085179"/>
    <w:rsid w:val="00085497"/>
    <w:rsid w:val="00085652"/>
    <w:rsid w:val="000856D8"/>
    <w:rsid w:val="00085791"/>
    <w:rsid w:val="00085872"/>
    <w:rsid w:val="00085E49"/>
    <w:rsid w:val="00085E5A"/>
    <w:rsid w:val="000860C1"/>
    <w:rsid w:val="000867D0"/>
    <w:rsid w:val="000868E3"/>
    <w:rsid w:val="000868EF"/>
    <w:rsid w:val="00086DBE"/>
    <w:rsid w:val="00086FB5"/>
    <w:rsid w:val="00087233"/>
    <w:rsid w:val="000872F7"/>
    <w:rsid w:val="0008743B"/>
    <w:rsid w:val="000875DB"/>
    <w:rsid w:val="000876DF"/>
    <w:rsid w:val="00087B2A"/>
    <w:rsid w:val="00090231"/>
    <w:rsid w:val="000902A4"/>
    <w:rsid w:val="00090759"/>
    <w:rsid w:val="00090C73"/>
    <w:rsid w:val="00090DFA"/>
    <w:rsid w:val="0009105B"/>
    <w:rsid w:val="00091212"/>
    <w:rsid w:val="000916D7"/>
    <w:rsid w:val="00091F95"/>
    <w:rsid w:val="00092197"/>
    <w:rsid w:val="00092257"/>
    <w:rsid w:val="00092B3F"/>
    <w:rsid w:val="00092BBD"/>
    <w:rsid w:val="00092C18"/>
    <w:rsid w:val="00092C4C"/>
    <w:rsid w:val="00092C94"/>
    <w:rsid w:val="00093109"/>
    <w:rsid w:val="00093283"/>
    <w:rsid w:val="00093646"/>
    <w:rsid w:val="00093731"/>
    <w:rsid w:val="000939EC"/>
    <w:rsid w:val="00093BAA"/>
    <w:rsid w:val="00093D19"/>
    <w:rsid w:val="00093D39"/>
    <w:rsid w:val="00093F43"/>
    <w:rsid w:val="0009409D"/>
    <w:rsid w:val="00094853"/>
    <w:rsid w:val="00094BFB"/>
    <w:rsid w:val="00094EA6"/>
    <w:rsid w:val="00095137"/>
    <w:rsid w:val="000952C9"/>
    <w:rsid w:val="00095591"/>
    <w:rsid w:val="00095620"/>
    <w:rsid w:val="00096485"/>
    <w:rsid w:val="00096D57"/>
    <w:rsid w:val="00096D72"/>
    <w:rsid w:val="00097021"/>
    <w:rsid w:val="00097700"/>
    <w:rsid w:val="00097756"/>
    <w:rsid w:val="00097874"/>
    <w:rsid w:val="000978FE"/>
    <w:rsid w:val="00097BC4"/>
    <w:rsid w:val="00097CED"/>
    <w:rsid w:val="00097D13"/>
    <w:rsid w:val="00097F74"/>
    <w:rsid w:val="00097FEF"/>
    <w:rsid w:val="000A006C"/>
    <w:rsid w:val="000A00A7"/>
    <w:rsid w:val="000A00E3"/>
    <w:rsid w:val="000A023F"/>
    <w:rsid w:val="000A03E6"/>
    <w:rsid w:val="000A06B5"/>
    <w:rsid w:val="000A072E"/>
    <w:rsid w:val="000A077E"/>
    <w:rsid w:val="000A082A"/>
    <w:rsid w:val="000A08B7"/>
    <w:rsid w:val="000A0CB0"/>
    <w:rsid w:val="000A0DE7"/>
    <w:rsid w:val="000A12FE"/>
    <w:rsid w:val="000A1349"/>
    <w:rsid w:val="000A155A"/>
    <w:rsid w:val="000A190C"/>
    <w:rsid w:val="000A214D"/>
    <w:rsid w:val="000A2A9B"/>
    <w:rsid w:val="000A2B34"/>
    <w:rsid w:val="000A2B5A"/>
    <w:rsid w:val="000A2C98"/>
    <w:rsid w:val="000A321F"/>
    <w:rsid w:val="000A3289"/>
    <w:rsid w:val="000A343A"/>
    <w:rsid w:val="000A3CC6"/>
    <w:rsid w:val="000A40C3"/>
    <w:rsid w:val="000A40F6"/>
    <w:rsid w:val="000A43D6"/>
    <w:rsid w:val="000A45FF"/>
    <w:rsid w:val="000A463B"/>
    <w:rsid w:val="000A48FF"/>
    <w:rsid w:val="000A494F"/>
    <w:rsid w:val="000A4A95"/>
    <w:rsid w:val="000A4ADA"/>
    <w:rsid w:val="000A4C49"/>
    <w:rsid w:val="000A4EC0"/>
    <w:rsid w:val="000A5296"/>
    <w:rsid w:val="000A56AF"/>
    <w:rsid w:val="000A56BD"/>
    <w:rsid w:val="000A5726"/>
    <w:rsid w:val="000A5748"/>
    <w:rsid w:val="000A579D"/>
    <w:rsid w:val="000A5EEC"/>
    <w:rsid w:val="000A6045"/>
    <w:rsid w:val="000A60AF"/>
    <w:rsid w:val="000A62DB"/>
    <w:rsid w:val="000A6349"/>
    <w:rsid w:val="000A6C6A"/>
    <w:rsid w:val="000A6EE5"/>
    <w:rsid w:val="000A73E9"/>
    <w:rsid w:val="000A7426"/>
    <w:rsid w:val="000A7E93"/>
    <w:rsid w:val="000B03E6"/>
    <w:rsid w:val="000B063C"/>
    <w:rsid w:val="000B07D1"/>
    <w:rsid w:val="000B0810"/>
    <w:rsid w:val="000B08C2"/>
    <w:rsid w:val="000B09AB"/>
    <w:rsid w:val="000B0B54"/>
    <w:rsid w:val="000B0BE1"/>
    <w:rsid w:val="000B151A"/>
    <w:rsid w:val="000B17B4"/>
    <w:rsid w:val="000B1D78"/>
    <w:rsid w:val="000B1DDD"/>
    <w:rsid w:val="000B1F25"/>
    <w:rsid w:val="000B2049"/>
    <w:rsid w:val="000B20C5"/>
    <w:rsid w:val="000B2165"/>
    <w:rsid w:val="000B2263"/>
    <w:rsid w:val="000B22C3"/>
    <w:rsid w:val="000B2562"/>
    <w:rsid w:val="000B262B"/>
    <w:rsid w:val="000B2A96"/>
    <w:rsid w:val="000B2E47"/>
    <w:rsid w:val="000B2EB0"/>
    <w:rsid w:val="000B33F0"/>
    <w:rsid w:val="000B369E"/>
    <w:rsid w:val="000B3725"/>
    <w:rsid w:val="000B3845"/>
    <w:rsid w:val="000B3D60"/>
    <w:rsid w:val="000B3E9A"/>
    <w:rsid w:val="000B429A"/>
    <w:rsid w:val="000B4371"/>
    <w:rsid w:val="000B46E6"/>
    <w:rsid w:val="000B47DF"/>
    <w:rsid w:val="000B4A7F"/>
    <w:rsid w:val="000B4AC1"/>
    <w:rsid w:val="000B4B61"/>
    <w:rsid w:val="000B4C60"/>
    <w:rsid w:val="000B4E04"/>
    <w:rsid w:val="000B4E0F"/>
    <w:rsid w:val="000B4F37"/>
    <w:rsid w:val="000B54E8"/>
    <w:rsid w:val="000B5991"/>
    <w:rsid w:val="000B59C2"/>
    <w:rsid w:val="000B5A00"/>
    <w:rsid w:val="000B5A1F"/>
    <w:rsid w:val="000B5B5B"/>
    <w:rsid w:val="000B5DC0"/>
    <w:rsid w:val="000B5F63"/>
    <w:rsid w:val="000B60B2"/>
    <w:rsid w:val="000B6405"/>
    <w:rsid w:val="000B6899"/>
    <w:rsid w:val="000B7243"/>
    <w:rsid w:val="000B74FE"/>
    <w:rsid w:val="000B75F2"/>
    <w:rsid w:val="000B77E6"/>
    <w:rsid w:val="000B7944"/>
    <w:rsid w:val="000B7AC0"/>
    <w:rsid w:val="000B7DF6"/>
    <w:rsid w:val="000C0249"/>
    <w:rsid w:val="000C03D2"/>
    <w:rsid w:val="000C0815"/>
    <w:rsid w:val="000C0AB0"/>
    <w:rsid w:val="000C0C71"/>
    <w:rsid w:val="000C119A"/>
    <w:rsid w:val="000C11DF"/>
    <w:rsid w:val="000C1301"/>
    <w:rsid w:val="000C1446"/>
    <w:rsid w:val="000C16D0"/>
    <w:rsid w:val="000C17CD"/>
    <w:rsid w:val="000C1928"/>
    <w:rsid w:val="000C1955"/>
    <w:rsid w:val="000C2142"/>
    <w:rsid w:val="000C2156"/>
    <w:rsid w:val="000C218A"/>
    <w:rsid w:val="000C26EB"/>
    <w:rsid w:val="000C3065"/>
    <w:rsid w:val="000C33C4"/>
    <w:rsid w:val="000C38BA"/>
    <w:rsid w:val="000C3ACC"/>
    <w:rsid w:val="000C3B75"/>
    <w:rsid w:val="000C3D11"/>
    <w:rsid w:val="000C4363"/>
    <w:rsid w:val="000C4484"/>
    <w:rsid w:val="000C44C9"/>
    <w:rsid w:val="000C4508"/>
    <w:rsid w:val="000C472D"/>
    <w:rsid w:val="000C4828"/>
    <w:rsid w:val="000C4A3C"/>
    <w:rsid w:val="000C50EA"/>
    <w:rsid w:val="000C5327"/>
    <w:rsid w:val="000C5635"/>
    <w:rsid w:val="000C56D1"/>
    <w:rsid w:val="000C58A9"/>
    <w:rsid w:val="000C5B6F"/>
    <w:rsid w:val="000C5D89"/>
    <w:rsid w:val="000C609C"/>
    <w:rsid w:val="000C63E4"/>
    <w:rsid w:val="000C644C"/>
    <w:rsid w:val="000C6754"/>
    <w:rsid w:val="000C68B0"/>
    <w:rsid w:val="000C6A1B"/>
    <w:rsid w:val="000C6B4E"/>
    <w:rsid w:val="000C7550"/>
    <w:rsid w:val="000D01A3"/>
    <w:rsid w:val="000D0469"/>
    <w:rsid w:val="000D049C"/>
    <w:rsid w:val="000D0615"/>
    <w:rsid w:val="000D09BB"/>
    <w:rsid w:val="000D14B0"/>
    <w:rsid w:val="000D15C5"/>
    <w:rsid w:val="000D182F"/>
    <w:rsid w:val="000D1B5D"/>
    <w:rsid w:val="000D1BBF"/>
    <w:rsid w:val="000D1D6B"/>
    <w:rsid w:val="000D25A4"/>
    <w:rsid w:val="000D297E"/>
    <w:rsid w:val="000D2F00"/>
    <w:rsid w:val="000D30D4"/>
    <w:rsid w:val="000D32AA"/>
    <w:rsid w:val="000D38A5"/>
    <w:rsid w:val="000D3A78"/>
    <w:rsid w:val="000D3A9C"/>
    <w:rsid w:val="000D3B85"/>
    <w:rsid w:val="000D3D19"/>
    <w:rsid w:val="000D3F1A"/>
    <w:rsid w:val="000D4118"/>
    <w:rsid w:val="000D4679"/>
    <w:rsid w:val="000D4814"/>
    <w:rsid w:val="000D4AC3"/>
    <w:rsid w:val="000D4CAF"/>
    <w:rsid w:val="000D4F08"/>
    <w:rsid w:val="000D535C"/>
    <w:rsid w:val="000D54E9"/>
    <w:rsid w:val="000D5E30"/>
    <w:rsid w:val="000D61D4"/>
    <w:rsid w:val="000D61EE"/>
    <w:rsid w:val="000D626F"/>
    <w:rsid w:val="000D6338"/>
    <w:rsid w:val="000D6359"/>
    <w:rsid w:val="000D650C"/>
    <w:rsid w:val="000D6582"/>
    <w:rsid w:val="000D661A"/>
    <w:rsid w:val="000D67FF"/>
    <w:rsid w:val="000D6EC1"/>
    <w:rsid w:val="000D70D1"/>
    <w:rsid w:val="000D7317"/>
    <w:rsid w:val="000D7CBE"/>
    <w:rsid w:val="000D7CEF"/>
    <w:rsid w:val="000D7EAA"/>
    <w:rsid w:val="000D7F5F"/>
    <w:rsid w:val="000E0078"/>
    <w:rsid w:val="000E01BD"/>
    <w:rsid w:val="000E07F1"/>
    <w:rsid w:val="000E0924"/>
    <w:rsid w:val="000E0AB7"/>
    <w:rsid w:val="000E0D72"/>
    <w:rsid w:val="000E0DEF"/>
    <w:rsid w:val="000E0FBA"/>
    <w:rsid w:val="000E10C1"/>
    <w:rsid w:val="000E186C"/>
    <w:rsid w:val="000E1986"/>
    <w:rsid w:val="000E21D0"/>
    <w:rsid w:val="000E248F"/>
    <w:rsid w:val="000E2493"/>
    <w:rsid w:val="000E2773"/>
    <w:rsid w:val="000E293D"/>
    <w:rsid w:val="000E2E7B"/>
    <w:rsid w:val="000E306D"/>
    <w:rsid w:val="000E313F"/>
    <w:rsid w:val="000E32AC"/>
    <w:rsid w:val="000E338F"/>
    <w:rsid w:val="000E33AD"/>
    <w:rsid w:val="000E3708"/>
    <w:rsid w:val="000E373A"/>
    <w:rsid w:val="000E385C"/>
    <w:rsid w:val="000E38E4"/>
    <w:rsid w:val="000E3968"/>
    <w:rsid w:val="000E39ED"/>
    <w:rsid w:val="000E3A8E"/>
    <w:rsid w:val="000E3D81"/>
    <w:rsid w:val="000E3E4A"/>
    <w:rsid w:val="000E3F1B"/>
    <w:rsid w:val="000E4132"/>
    <w:rsid w:val="000E4535"/>
    <w:rsid w:val="000E45CE"/>
    <w:rsid w:val="000E4605"/>
    <w:rsid w:val="000E4700"/>
    <w:rsid w:val="000E487A"/>
    <w:rsid w:val="000E4BAB"/>
    <w:rsid w:val="000E56B2"/>
    <w:rsid w:val="000E5712"/>
    <w:rsid w:val="000E57C8"/>
    <w:rsid w:val="000E5BA5"/>
    <w:rsid w:val="000E5D9D"/>
    <w:rsid w:val="000E62AC"/>
    <w:rsid w:val="000E62F6"/>
    <w:rsid w:val="000E630B"/>
    <w:rsid w:val="000E65A8"/>
    <w:rsid w:val="000E672D"/>
    <w:rsid w:val="000E6925"/>
    <w:rsid w:val="000E6C86"/>
    <w:rsid w:val="000E6EC4"/>
    <w:rsid w:val="000E74E3"/>
    <w:rsid w:val="000E7534"/>
    <w:rsid w:val="000E75ED"/>
    <w:rsid w:val="000E7C21"/>
    <w:rsid w:val="000E7DEF"/>
    <w:rsid w:val="000F0D7F"/>
    <w:rsid w:val="000F0E71"/>
    <w:rsid w:val="000F0EDB"/>
    <w:rsid w:val="000F1420"/>
    <w:rsid w:val="000F15D6"/>
    <w:rsid w:val="000F1615"/>
    <w:rsid w:val="000F1911"/>
    <w:rsid w:val="000F1CC2"/>
    <w:rsid w:val="000F1D5C"/>
    <w:rsid w:val="000F21B7"/>
    <w:rsid w:val="000F25FD"/>
    <w:rsid w:val="000F26DA"/>
    <w:rsid w:val="000F28D9"/>
    <w:rsid w:val="000F2903"/>
    <w:rsid w:val="000F29B1"/>
    <w:rsid w:val="000F2BA3"/>
    <w:rsid w:val="000F2C55"/>
    <w:rsid w:val="000F2EE1"/>
    <w:rsid w:val="000F2FEA"/>
    <w:rsid w:val="000F30AA"/>
    <w:rsid w:val="000F3226"/>
    <w:rsid w:val="000F344C"/>
    <w:rsid w:val="000F3524"/>
    <w:rsid w:val="000F35ED"/>
    <w:rsid w:val="000F38D2"/>
    <w:rsid w:val="000F3977"/>
    <w:rsid w:val="000F41AA"/>
    <w:rsid w:val="000F466E"/>
    <w:rsid w:val="000F4828"/>
    <w:rsid w:val="000F4B66"/>
    <w:rsid w:val="000F4B78"/>
    <w:rsid w:val="000F4CEA"/>
    <w:rsid w:val="000F4E0C"/>
    <w:rsid w:val="000F50CA"/>
    <w:rsid w:val="000F5141"/>
    <w:rsid w:val="000F5517"/>
    <w:rsid w:val="000F5589"/>
    <w:rsid w:val="000F5741"/>
    <w:rsid w:val="000F5D47"/>
    <w:rsid w:val="000F614E"/>
    <w:rsid w:val="000F659A"/>
    <w:rsid w:val="000F6679"/>
    <w:rsid w:val="000F69E3"/>
    <w:rsid w:val="000F6EAC"/>
    <w:rsid w:val="000F7662"/>
    <w:rsid w:val="000F7A9D"/>
    <w:rsid w:val="000F7AE6"/>
    <w:rsid w:val="000F7EB5"/>
    <w:rsid w:val="001002E7"/>
    <w:rsid w:val="00100380"/>
    <w:rsid w:val="001003B4"/>
    <w:rsid w:val="001004C4"/>
    <w:rsid w:val="0010054D"/>
    <w:rsid w:val="0010096D"/>
    <w:rsid w:val="00100D93"/>
    <w:rsid w:val="00100FB3"/>
    <w:rsid w:val="00101115"/>
    <w:rsid w:val="0010120E"/>
    <w:rsid w:val="0010126D"/>
    <w:rsid w:val="00101C85"/>
    <w:rsid w:val="00101DD8"/>
    <w:rsid w:val="00101F01"/>
    <w:rsid w:val="00102017"/>
    <w:rsid w:val="001021C4"/>
    <w:rsid w:val="00102610"/>
    <w:rsid w:val="00102645"/>
    <w:rsid w:val="00102CC0"/>
    <w:rsid w:val="00102E90"/>
    <w:rsid w:val="00102EB2"/>
    <w:rsid w:val="001030F1"/>
    <w:rsid w:val="00103404"/>
    <w:rsid w:val="001035D4"/>
    <w:rsid w:val="0010423B"/>
    <w:rsid w:val="00104608"/>
    <w:rsid w:val="00104BD2"/>
    <w:rsid w:val="00104C27"/>
    <w:rsid w:val="00104E2B"/>
    <w:rsid w:val="00105218"/>
    <w:rsid w:val="00105B17"/>
    <w:rsid w:val="00105F18"/>
    <w:rsid w:val="00106223"/>
    <w:rsid w:val="0010623C"/>
    <w:rsid w:val="001063CB"/>
    <w:rsid w:val="00106673"/>
    <w:rsid w:val="00106B50"/>
    <w:rsid w:val="00106DE2"/>
    <w:rsid w:val="00107469"/>
    <w:rsid w:val="001074C0"/>
    <w:rsid w:val="00107D36"/>
    <w:rsid w:val="00107D54"/>
    <w:rsid w:val="00110222"/>
    <w:rsid w:val="001103DE"/>
    <w:rsid w:val="0011076A"/>
    <w:rsid w:val="00110A0C"/>
    <w:rsid w:val="0011163B"/>
    <w:rsid w:val="00111787"/>
    <w:rsid w:val="00112191"/>
    <w:rsid w:val="00112227"/>
    <w:rsid w:val="001124C8"/>
    <w:rsid w:val="00112743"/>
    <w:rsid w:val="001127D4"/>
    <w:rsid w:val="00112809"/>
    <w:rsid w:val="00112862"/>
    <w:rsid w:val="00112A49"/>
    <w:rsid w:val="00112E70"/>
    <w:rsid w:val="001133E7"/>
    <w:rsid w:val="0011355E"/>
    <w:rsid w:val="001136D3"/>
    <w:rsid w:val="001137FF"/>
    <w:rsid w:val="00113851"/>
    <w:rsid w:val="0011387E"/>
    <w:rsid w:val="00113A0D"/>
    <w:rsid w:val="00113CFE"/>
    <w:rsid w:val="00113EE2"/>
    <w:rsid w:val="00113FB5"/>
    <w:rsid w:val="00114503"/>
    <w:rsid w:val="00114596"/>
    <w:rsid w:val="0011486E"/>
    <w:rsid w:val="001148B2"/>
    <w:rsid w:val="001149C6"/>
    <w:rsid w:val="00115285"/>
    <w:rsid w:val="00115B74"/>
    <w:rsid w:val="00115D67"/>
    <w:rsid w:val="00115F21"/>
    <w:rsid w:val="00115FE4"/>
    <w:rsid w:val="00116201"/>
    <w:rsid w:val="00116429"/>
    <w:rsid w:val="00116D3C"/>
    <w:rsid w:val="00116D49"/>
    <w:rsid w:val="00117353"/>
    <w:rsid w:val="001201A4"/>
    <w:rsid w:val="0012046E"/>
    <w:rsid w:val="00120566"/>
    <w:rsid w:val="00120670"/>
    <w:rsid w:val="00120AF9"/>
    <w:rsid w:val="00120E8A"/>
    <w:rsid w:val="00121375"/>
    <w:rsid w:val="00121D39"/>
    <w:rsid w:val="00121EE2"/>
    <w:rsid w:val="00122231"/>
    <w:rsid w:val="00122453"/>
    <w:rsid w:val="001228A4"/>
    <w:rsid w:val="00122957"/>
    <w:rsid w:val="001229EB"/>
    <w:rsid w:val="00122CF0"/>
    <w:rsid w:val="0012337C"/>
    <w:rsid w:val="00123460"/>
    <w:rsid w:val="0012355A"/>
    <w:rsid w:val="00123804"/>
    <w:rsid w:val="0012396A"/>
    <w:rsid w:val="00123EB2"/>
    <w:rsid w:val="00124396"/>
    <w:rsid w:val="001243A5"/>
    <w:rsid w:val="00124542"/>
    <w:rsid w:val="001246A3"/>
    <w:rsid w:val="001247CE"/>
    <w:rsid w:val="00124B13"/>
    <w:rsid w:val="00124B65"/>
    <w:rsid w:val="00124BBF"/>
    <w:rsid w:val="00124C06"/>
    <w:rsid w:val="001254AE"/>
    <w:rsid w:val="0012551E"/>
    <w:rsid w:val="00125A9A"/>
    <w:rsid w:val="00125C08"/>
    <w:rsid w:val="00125D30"/>
    <w:rsid w:val="00125DCF"/>
    <w:rsid w:val="00125DFD"/>
    <w:rsid w:val="00126538"/>
    <w:rsid w:val="0012668F"/>
    <w:rsid w:val="001269F3"/>
    <w:rsid w:val="00126B3C"/>
    <w:rsid w:val="00126D66"/>
    <w:rsid w:val="00126E65"/>
    <w:rsid w:val="00126F52"/>
    <w:rsid w:val="001271E9"/>
    <w:rsid w:val="001274A2"/>
    <w:rsid w:val="00127AA1"/>
    <w:rsid w:val="00127DE9"/>
    <w:rsid w:val="00130066"/>
    <w:rsid w:val="0013034E"/>
    <w:rsid w:val="00130A4E"/>
    <w:rsid w:val="00130DEF"/>
    <w:rsid w:val="00130F17"/>
    <w:rsid w:val="001311A5"/>
    <w:rsid w:val="00131A0D"/>
    <w:rsid w:val="00131B09"/>
    <w:rsid w:val="00131CA2"/>
    <w:rsid w:val="00131D5D"/>
    <w:rsid w:val="00131DCB"/>
    <w:rsid w:val="001320F8"/>
    <w:rsid w:val="001322DE"/>
    <w:rsid w:val="001326C7"/>
    <w:rsid w:val="00132BFA"/>
    <w:rsid w:val="00132D70"/>
    <w:rsid w:val="00132DCE"/>
    <w:rsid w:val="00132DE0"/>
    <w:rsid w:val="0013300B"/>
    <w:rsid w:val="00133116"/>
    <w:rsid w:val="0013325B"/>
    <w:rsid w:val="00133640"/>
    <w:rsid w:val="00133DC0"/>
    <w:rsid w:val="001342B4"/>
    <w:rsid w:val="00134407"/>
    <w:rsid w:val="0013454E"/>
    <w:rsid w:val="0013466A"/>
    <w:rsid w:val="00134749"/>
    <w:rsid w:val="00134BCD"/>
    <w:rsid w:val="00135039"/>
    <w:rsid w:val="0013505D"/>
    <w:rsid w:val="0013522B"/>
    <w:rsid w:val="00135A8C"/>
    <w:rsid w:val="00135ACB"/>
    <w:rsid w:val="00135B95"/>
    <w:rsid w:val="00135E20"/>
    <w:rsid w:val="00135FF1"/>
    <w:rsid w:val="00136103"/>
    <w:rsid w:val="00136736"/>
    <w:rsid w:val="001367CF"/>
    <w:rsid w:val="001368CA"/>
    <w:rsid w:val="001369A7"/>
    <w:rsid w:val="00136AD0"/>
    <w:rsid w:val="00136B0A"/>
    <w:rsid w:val="00136F69"/>
    <w:rsid w:val="00136FAB"/>
    <w:rsid w:val="0013720F"/>
    <w:rsid w:val="001373FA"/>
    <w:rsid w:val="00137D00"/>
    <w:rsid w:val="00137D11"/>
    <w:rsid w:val="00137DB2"/>
    <w:rsid w:val="001403A5"/>
    <w:rsid w:val="0014048A"/>
    <w:rsid w:val="00140694"/>
    <w:rsid w:val="001407D5"/>
    <w:rsid w:val="00140ACB"/>
    <w:rsid w:val="00140B25"/>
    <w:rsid w:val="00140D50"/>
    <w:rsid w:val="00140E6A"/>
    <w:rsid w:val="00140F73"/>
    <w:rsid w:val="00141061"/>
    <w:rsid w:val="00141466"/>
    <w:rsid w:val="00141532"/>
    <w:rsid w:val="0014176D"/>
    <w:rsid w:val="0014183F"/>
    <w:rsid w:val="00141A3C"/>
    <w:rsid w:val="00141AA1"/>
    <w:rsid w:val="00141C20"/>
    <w:rsid w:val="00141C68"/>
    <w:rsid w:val="00141CC2"/>
    <w:rsid w:val="00141F7E"/>
    <w:rsid w:val="001428B5"/>
    <w:rsid w:val="001428F2"/>
    <w:rsid w:val="00142901"/>
    <w:rsid w:val="00142DE8"/>
    <w:rsid w:val="00142FE8"/>
    <w:rsid w:val="001430B3"/>
    <w:rsid w:val="001437A0"/>
    <w:rsid w:val="00143B51"/>
    <w:rsid w:val="00143E8D"/>
    <w:rsid w:val="001446B2"/>
    <w:rsid w:val="0014484C"/>
    <w:rsid w:val="001449A9"/>
    <w:rsid w:val="001449C6"/>
    <w:rsid w:val="00144CFB"/>
    <w:rsid w:val="00144D96"/>
    <w:rsid w:val="00145037"/>
    <w:rsid w:val="0014503C"/>
    <w:rsid w:val="00145493"/>
    <w:rsid w:val="00145587"/>
    <w:rsid w:val="0014592B"/>
    <w:rsid w:val="00146020"/>
    <w:rsid w:val="001462A3"/>
    <w:rsid w:val="001463F2"/>
    <w:rsid w:val="00146C42"/>
    <w:rsid w:val="00146D0C"/>
    <w:rsid w:val="00146D30"/>
    <w:rsid w:val="00147357"/>
    <w:rsid w:val="00147540"/>
    <w:rsid w:val="00147724"/>
    <w:rsid w:val="00147B97"/>
    <w:rsid w:val="001501FF"/>
    <w:rsid w:val="001502BC"/>
    <w:rsid w:val="00150885"/>
    <w:rsid w:val="00150A33"/>
    <w:rsid w:val="00150A43"/>
    <w:rsid w:val="00150DA9"/>
    <w:rsid w:val="00151150"/>
    <w:rsid w:val="001513CE"/>
    <w:rsid w:val="001517C4"/>
    <w:rsid w:val="00151934"/>
    <w:rsid w:val="00151BD8"/>
    <w:rsid w:val="00151FA3"/>
    <w:rsid w:val="00152164"/>
    <w:rsid w:val="001524EF"/>
    <w:rsid w:val="00152605"/>
    <w:rsid w:val="0015272A"/>
    <w:rsid w:val="00152E40"/>
    <w:rsid w:val="001533C2"/>
    <w:rsid w:val="001535EF"/>
    <w:rsid w:val="00153612"/>
    <w:rsid w:val="00153937"/>
    <w:rsid w:val="00153EAE"/>
    <w:rsid w:val="00153ECF"/>
    <w:rsid w:val="0015428A"/>
    <w:rsid w:val="0015458F"/>
    <w:rsid w:val="001545FD"/>
    <w:rsid w:val="00154A2B"/>
    <w:rsid w:val="00154AD2"/>
    <w:rsid w:val="00154B93"/>
    <w:rsid w:val="00154D57"/>
    <w:rsid w:val="00154DB7"/>
    <w:rsid w:val="00154E1F"/>
    <w:rsid w:val="00154FE1"/>
    <w:rsid w:val="001553CC"/>
    <w:rsid w:val="00155620"/>
    <w:rsid w:val="0015596E"/>
    <w:rsid w:val="00155E85"/>
    <w:rsid w:val="00155FC3"/>
    <w:rsid w:val="0015606B"/>
    <w:rsid w:val="001560EB"/>
    <w:rsid w:val="00156113"/>
    <w:rsid w:val="0015651B"/>
    <w:rsid w:val="00156760"/>
    <w:rsid w:val="001567A8"/>
    <w:rsid w:val="00156C27"/>
    <w:rsid w:val="00156F92"/>
    <w:rsid w:val="001572DE"/>
    <w:rsid w:val="0015741B"/>
    <w:rsid w:val="0015785E"/>
    <w:rsid w:val="00157AE1"/>
    <w:rsid w:val="00157DDE"/>
    <w:rsid w:val="0016004F"/>
    <w:rsid w:val="001600E9"/>
    <w:rsid w:val="00160416"/>
    <w:rsid w:val="001606C6"/>
    <w:rsid w:val="00160778"/>
    <w:rsid w:val="001607AB"/>
    <w:rsid w:val="00160B6D"/>
    <w:rsid w:val="00160D2E"/>
    <w:rsid w:val="00160D54"/>
    <w:rsid w:val="0016186F"/>
    <w:rsid w:val="001618B5"/>
    <w:rsid w:val="001619EA"/>
    <w:rsid w:val="00161BF4"/>
    <w:rsid w:val="00161C21"/>
    <w:rsid w:val="00162583"/>
    <w:rsid w:val="00162881"/>
    <w:rsid w:val="001628D0"/>
    <w:rsid w:val="00162F39"/>
    <w:rsid w:val="00163C29"/>
    <w:rsid w:val="00163DAA"/>
    <w:rsid w:val="00163E22"/>
    <w:rsid w:val="0016426F"/>
    <w:rsid w:val="001643D8"/>
    <w:rsid w:val="001646F3"/>
    <w:rsid w:val="00164867"/>
    <w:rsid w:val="00164F94"/>
    <w:rsid w:val="00165051"/>
    <w:rsid w:val="00165403"/>
    <w:rsid w:val="00165479"/>
    <w:rsid w:val="00165DD5"/>
    <w:rsid w:val="00166583"/>
    <w:rsid w:val="0016674B"/>
    <w:rsid w:val="001667E6"/>
    <w:rsid w:val="001668DD"/>
    <w:rsid w:val="001669A9"/>
    <w:rsid w:val="00166E67"/>
    <w:rsid w:val="00166FEF"/>
    <w:rsid w:val="00167580"/>
    <w:rsid w:val="001675B2"/>
    <w:rsid w:val="00167837"/>
    <w:rsid w:val="00167AB2"/>
    <w:rsid w:val="00167CB1"/>
    <w:rsid w:val="00170017"/>
    <w:rsid w:val="0017002E"/>
    <w:rsid w:val="0017016D"/>
    <w:rsid w:val="00170359"/>
    <w:rsid w:val="00170681"/>
    <w:rsid w:val="001707FD"/>
    <w:rsid w:val="00170BE5"/>
    <w:rsid w:val="00170C3A"/>
    <w:rsid w:val="00170D5D"/>
    <w:rsid w:val="001712DA"/>
    <w:rsid w:val="00171B67"/>
    <w:rsid w:val="0017217A"/>
    <w:rsid w:val="001721EE"/>
    <w:rsid w:val="00173298"/>
    <w:rsid w:val="00173401"/>
    <w:rsid w:val="001738F9"/>
    <w:rsid w:val="00173F3C"/>
    <w:rsid w:val="001740DC"/>
    <w:rsid w:val="0017470C"/>
    <w:rsid w:val="00174AF2"/>
    <w:rsid w:val="00174E6E"/>
    <w:rsid w:val="00174E7B"/>
    <w:rsid w:val="0017503C"/>
    <w:rsid w:val="001757AD"/>
    <w:rsid w:val="00175AD4"/>
    <w:rsid w:val="00175B56"/>
    <w:rsid w:val="00175BBB"/>
    <w:rsid w:val="00176378"/>
    <w:rsid w:val="00176606"/>
    <w:rsid w:val="0017667A"/>
    <w:rsid w:val="001768A4"/>
    <w:rsid w:val="00176A33"/>
    <w:rsid w:val="00176BB6"/>
    <w:rsid w:val="00177168"/>
    <w:rsid w:val="001778F1"/>
    <w:rsid w:val="00177B5B"/>
    <w:rsid w:val="001801BC"/>
    <w:rsid w:val="001807EA"/>
    <w:rsid w:val="0018085B"/>
    <w:rsid w:val="00180C4C"/>
    <w:rsid w:val="00180CF4"/>
    <w:rsid w:val="00180DAD"/>
    <w:rsid w:val="00180E90"/>
    <w:rsid w:val="00180F42"/>
    <w:rsid w:val="00181262"/>
    <w:rsid w:val="00181424"/>
    <w:rsid w:val="001814AA"/>
    <w:rsid w:val="001814E3"/>
    <w:rsid w:val="001817AD"/>
    <w:rsid w:val="0018196B"/>
    <w:rsid w:val="00181C3A"/>
    <w:rsid w:val="00181C89"/>
    <w:rsid w:val="00181CA8"/>
    <w:rsid w:val="001823A5"/>
    <w:rsid w:val="00182BDC"/>
    <w:rsid w:val="00182C49"/>
    <w:rsid w:val="00182CBA"/>
    <w:rsid w:val="00182DB0"/>
    <w:rsid w:val="00183007"/>
    <w:rsid w:val="0018323D"/>
    <w:rsid w:val="00183248"/>
    <w:rsid w:val="00183791"/>
    <w:rsid w:val="00183CCF"/>
    <w:rsid w:val="00183ECF"/>
    <w:rsid w:val="00184387"/>
    <w:rsid w:val="00184456"/>
    <w:rsid w:val="0018454B"/>
    <w:rsid w:val="00184C3C"/>
    <w:rsid w:val="001853BD"/>
    <w:rsid w:val="0018549C"/>
    <w:rsid w:val="00185546"/>
    <w:rsid w:val="0018560B"/>
    <w:rsid w:val="001859DF"/>
    <w:rsid w:val="00185B6A"/>
    <w:rsid w:val="00185BBD"/>
    <w:rsid w:val="00185CA0"/>
    <w:rsid w:val="00186105"/>
    <w:rsid w:val="0018635B"/>
    <w:rsid w:val="001863B6"/>
    <w:rsid w:val="00186700"/>
    <w:rsid w:val="00186707"/>
    <w:rsid w:val="00186968"/>
    <w:rsid w:val="00186AE0"/>
    <w:rsid w:val="00186D95"/>
    <w:rsid w:val="00186FBF"/>
    <w:rsid w:val="00187441"/>
    <w:rsid w:val="001876C0"/>
    <w:rsid w:val="0019000C"/>
    <w:rsid w:val="00190565"/>
    <w:rsid w:val="00190CD7"/>
    <w:rsid w:val="00190CF2"/>
    <w:rsid w:val="00190D63"/>
    <w:rsid w:val="0019127B"/>
    <w:rsid w:val="00191314"/>
    <w:rsid w:val="0019167F"/>
    <w:rsid w:val="00191717"/>
    <w:rsid w:val="00191AE7"/>
    <w:rsid w:val="00191AEC"/>
    <w:rsid w:val="00191D1F"/>
    <w:rsid w:val="0019205A"/>
    <w:rsid w:val="0019210A"/>
    <w:rsid w:val="0019237B"/>
    <w:rsid w:val="00192519"/>
    <w:rsid w:val="00192B7C"/>
    <w:rsid w:val="00193564"/>
    <w:rsid w:val="00193605"/>
    <w:rsid w:val="00193706"/>
    <w:rsid w:val="0019397C"/>
    <w:rsid w:val="00193AD0"/>
    <w:rsid w:val="00193B38"/>
    <w:rsid w:val="00193BB2"/>
    <w:rsid w:val="00193BBD"/>
    <w:rsid w:val="001940CC"/>
    <w:rsid w:val="00194180"/>
    <w:rsid w:val="00194319"/>
    <w:rsid w:val="00194F56"/>
    <w:rsid w:val="001953D2"/>
    <w:rsid w:val="00195A69"/>
    <w:rsid w:val="00195D72"/>
    <w:rsid w:val="00195E09"/>
    <w:rsid w:val="00196134"/>
    <w:rsid w:val="001963A2"/>
    <w:rsid w:val="00196C45"/>
    <w:rsid w:val="00196DB1"/>
    <w:rsid w:val="00196EEE"/>
    <w:rsid w:val="0019753A"/>
    <w:rsid w:val="00197C55"/>
    <w:rsid w:val="00197E06"/>
    <w:rsid w:val="00197E7B"/>
    <w:rsid w:val="001A0868"/>
    <w:rsid w:val="001A0B61"/>
    <w:rsid w:val="001A0C1B"/>
    <w:rsid w:val="001A0D2F"/>
    <w:rsid w:val="001A1185"/>
    <w:rsid w:val="001A13B1"/>
    <w:rsid w:val="001A193D"/>
    <w:rsid w:val="001A1A6B"/>
    <w:rsid w:val="001A1F25"/>
    <w:rsid w:val="001A23B6"/>
    <w:rsid w:val="001A2570"/>
    <w:rsid w:val="001A25A3"/>
    <w:rsid w:val="001A25F2"/>
    <w:rsid w:val="001A2A80"/>
    <w:rsid w:val="001A3136"/>
    <w:rsid w:val="001A3162"/>
    <w:rsid w:val="001A386E"/>
    <w:rsid w:val="001A3873"/>
    <w:rsid w:val="001A4450"/>
    <w:rsid w:val="001A4475"/>
    <w:rsid w:val="001A4495"/>
    <w:rsid w:val="001A482E"/>
    <w:rsid w:val="001A4A51"/>
    <w:rsid w:val="001A4A80"/>
    <w:rsid w:val="001A4D17"/>
    <w:rsid w:val="001A5043"/>
    <w:rsid w:val="001A51C1"/>
    <w:rsid w:val="001A55C3"/>
    <w:rsid w:val="001A5C44"/>
    <w:rsid w:val="001A5C56"/>
    <w:rsid w:val="001A5D59"/>
    <w:rsid w:val="001A6601"/>
    <w:rsid w:val="001A6854"/>
    <w:rsid w:val="001A693B"/>
    <w:rsid w:val="001A6993"/>
    <w:rsid w:val="001A6998"/>
    <w:rsid w:val="001A6A06"/>
    <w:rsid w:val="001A6F42"/>
    <w:rsid w:val="001A7551"/>
    <w:rsid w:val="001A761E"/>
    <w:rsid w:val="001A7752"/>
    <w:rsid w:val="001A7E40"/>
    <w:rsid w:val="001B0334"/>
    <w:rsid w:val="001B0681"/>
    <w:rsid w:val="001B07EB"/>
    <w:rsid w:val="001B17B1"/>
    <w:rsid w:val="001B182C"/>
    <w:rsid w:val="001B19A2"/>
    <w:rsid w:val="001B1C62"/>
    <w:rsid w:val="001B1DC6"/>
    <w:rsid w:val="001B2154"/>
    <w:rsid w:val="001B2898"/>
    <w:rsid w:val="001B2A11"/>
    <w:rsid w:val="001B2E92"/>
    <w:rsid w:val="001B2EB0"/>
    <w:rsid w:val="001B2F89"/>
    <w:rsid w:val="001B324D"/>
    <w:rsid w:val="001B3269"/>
    <w:rsid w:val="001B339A"/>
    <w:rsid w:val="001B3422"/>
    <w:rsid w:val="001B361D"/>
    <w:rsid w:val="001B367D"/>
    <w:rsid w:val="001B3A75"/>
    <w:rsid w:val="001B3ABF"/>
    <w:rsid w:val="001B3AE2"/>
    <w:rsid w:val="001B4519"/>
    <w:rsid w:val="001B45C5"/>
    <w:rsid w:val="001B48E1"/>
    <w:rsid w:val="001B4A6C"/>
    <w:rsid w:val="001B4DE2"/>
    <w:rsid w:val="001B4E99"/>
    <w:rsid w:val="001B513B"/>
    <w:rsid w:val="001B5347"/>
    <w:rsid w:val="001B5393"/>
    <w:rsid w:val="001B5D37"/>
    <w:rsid w:val="001B5F73"/>
    <w:rsid w:val="001B61A2"/>
    <w:rsid w:val="001B64C0"/>
    <w:rsid w:val="001B64D3"/>
    <w:rsid w:val="001B66DB"/>
    <w:rsid w:val="001B69DE"/>
    <w:rsid w:val="001B6DF8"/>
    <w:rsid w:val="001B6EC3"/>
    <w:rsid w:val="001B7218"/>
    <w:rsid w:val="001B7610"/>
    <w:rsid w:val="001B7D73"/>
    <w:rsid w:val="001C014B"/>
    <w:rsid w:val="001C0214"/>
    <w:rsid w:val="001C0455"/>
    <w:rsid w:val="001C0521"/>
    <w:rsid w:val="001C090F"/>
    <w:rsid w:val="001C092C"/>
    <w:rsid w:val="001C0FA0"/>
    <w:rsid w:val="001C14B9"/>
    <w:rsid w:val="001C1B0C"/>
    <w:rsid w:val="001C1E78"/>
    <w:rsid w:val="001C1FBD"/>
    <w:rsid w:val="001C2BAC"/>
    <w:rsid w:val="001C2C4E"/>
    <w:rsid w:val="001C2E9F"/>
    <w:rsid w:val="001C304F"/>
    <w:rsid w:val="001C3454"/>
    <w:rsid w:val="001C3848"/>
    <w:rsid w:val="001C3877"/>
    <w:rsid w:val="001C3E57"/>
    <w:rsid w:val="001C4BED"/>
    <w:rsid w:val="001C4C0A"/>
    <w:rsid w:val="001C4F15"/>
    <w:rsid w:val="001C4F46"/>
    <w:rsid w:val="001C4F99"/>
    <w:rsid w:val="001C5028"/>
    <w:rsid w:val="001C52D4"/>
    <w:rsid w:val="001C5732"/>
    <w:rsid w:val="001C5910"/>
    <w:rsid w:val="001C5BB6"/>
    <w:rsid w:val="001C5E6D"/>
    <w:rsid w:val="001C5E9A"/>
    <w:rsid w:val="001C5F14"/>
    <w:rsid w:val="001C5F43"/>
    <w:rsid w:val="001C6043"/>
    <w:rsid w:val="001C6136"/>
    <w:rsid w:val="001C6331"/>
    <w:rsid w:val="001C634F"/>
    <w:rsid w:val="001C66F4"/>
    <w:rsid w:val="001C6A15"/>
    <w:rsid w:val="001C6B3B"/>
    <w:rsid w:val="001C7503"/>
    <w:rsid w:val="001C75C5"/>
    <w:rsid w:val="001C75F0"/>
    <w:rsid w:val="001D06A0"/>
    <w:rsid w:val="001D06AF"/>
    <w:rsid w:val="001D07D1"/>
    <w:rsid w:val="001D0C6A"/>
    <w:rsid w:val="001D0CE8"/>
    <w:rsid w:val="001D1268"/>
    <w:rsid w:val="001D13F8"/>
    <w:rsid w:val="001D1B24"/>
    <w:rsid w:val="001D208A"/>
    <w:rsid w:val="001D20B9"/>
    <w:rsid w:val="001D2128"/>
    <w:rsid w:val="001D2337"/>
    <w:rsid w:val="001D2487"/>
    <w:rsid w:val="001D261E"/>
    <w:rsid w:val="001D26CA"/>
    <w:rsid w:val="001D2746"/>
    <w:rsid w:val="001D2813"/>
    <w:rsid w:val="001D28C1"/>
    <w:rsid w:val="001D2A57"/>
    <w:rsid w:val="001D2AB7"/>
    <w:rsid w:val="001D2EC0"/>
    <w:rsid w:val="001D30D9"/>
    <w:rsid w:val="001D3401"/>
    <w:rsid w:val="001D3476"/>
    <w:rsid w:val="001D34F7"/>
    <w:rsid w:val="001D3647"/>
    <w:rsid w:val="001D3D77"/>
    <w:rsid w:val="001D3DF7"/>
    <w:rsid w:val="001D3E83"/>
    <w:rsid w:val="001D4273"/>
    <w:rsid w:val="001D42A6"/>
    <w:rsid w:val="001D42AC"/>
    <w:rsid w:val="001D48BE"/>
    <w:rsid w:val="001D48CC"/>
    <w:rsid w:val="001D4D3F"/>
    <w:rsid w:val="001D4F08"/>
    <w:rsid w:val="001D51FF"/>
    <w:rsid w:val="001D56B5"/>
    <w:rsid w:val="001D5A55"/>
    <w:rsid w:val="001D6740"/>
    <w:rsid w:val="001D6A4E"/>
    <w:rsid w:val="001D6BD2"/>
    <w:rsid w:val="001D6BF0"/>
    <w:rsid w:val="001D6EEE"/>
    <w:rsid w:val="001D7071"/>
    <w:rsid w:val="001D7113"/>
    <w:rsid w:val="001D71AA"/>
    <w:rsid w:val="001D7358"/>
    <w:rsid w:val="001D73D9"/>
    <w:rsid w:val="001D740D"/>
    <w:rsid w:val="001D753E"/>
    <w:rsid w:val="001D79CF"/>
    <w:rsid w:val="001D7EBB"/>
    <w:rsid w:val="001E01CF"/>
    <w:rsid w:val="001E0720"/>
    <w:rsid w:val="001E08B0"/>
    <w:rsid w:val="001E0B5C"/>
    <w:rsid w:val="001E0EC7"/>
    <w:rsid w:val="001E0F55"/>
    <w:rsid w:val="001E0FD7"/>
    <w:rsid w:val="001E10B6"/>
    <w:rsid w:val="001E1142"/>
    <w:rsid w:val="001E1371"/>
    <w:rsid w:val="001E13B8"/>
    <w:rsid w:val="001E14D2"/>
    <w:rsid w:val="001E1700"/>
    <w:rsid w:val="001E18C1"/>
    <w:rsid w:val="001E18FC"/>
    <w:rsid w:val="001E1977"/>
    <w:rsid w:val="001E1D7B"/>
    <w:rsid w:val="001E1DC1"/>
    <w:rsid w:val="001E1EE2"/>
    <w:rsid w:val="001E28E4"/>
    <w:rsid w:val="001E2915"/>
    <w:rsid w:val="001E2CF1"/>
    <w:rsid w:val="001E2E38"/>
    <w:rsid w:val="001E3117"/>
    <w:rsid w:val="001E3177"/>
    <w:rsid w:val="001E3321"/>
    <w:rsid w:val="001E3622"/>
    <w:rsid w:val="001E3641"/>
    <w:rsid w:val="001E3A3C"/>
    <w:rsid w:val="001E3FB9"/>
    <w:rsid w:val="001E466D"/>
    <w:rsid w:val="001E505E"/>
    <w:rsid w:val="001E517D"/>
    <w:rsid w:val="001E56E6"/>
    <w:rsid w:val="001E5855"/>
    <w:rsid w:val="001E5C9B"/>
    <w:rsid w:val="001E6425"/>
    <w:rsid w:val="001E6486"/>
    <w:rsid w:val="001E64FC"/>
    <w:rsid w:val="001E6618"/>
    <w:rsid w:val="001E6673"/>
    <w:rsid w:val="001E68AE"/>
    <w:rsid w:val="001E694B"/>
    <w:rsid w:val="001E6B7A"/>
    <w:rsid w:val="001E6C34"/>
    <w:rsid w:val="001E6DE8"/>
    <w:rsid w:val="001E6F07"/>
    <w:rsid w:val="001E7305"/>
    <w:rsid w:val="001E7CDC"/>
    <w:rsid w:val="001E7DD2"/>
    <w:rsid w:val="001F018A"/>
    <w:rsid w:val="001F027A"/>
    <w:rsid w:val="001F0408"/>
    <w:rsid w:val="001F06DB"/>
    <w:rsid w:val="001F07A1"/>
    <w:rsid w:val="001F086F"/>
    <w:rsid w:val="001F0BE7"/>
    <w:rsid w:val="001F11C4"/>
    <w:rsid w:val="001F172F"/>
    <w:rsid w:val="001F1ED4"/>
    <w:rsid w:val="001F2044"/>
    <w:rsid w:val="001F21AF"/>
    <w:rsid w:val="001F22B5"/>
    <w:rsid w:val="001F2408"/>
    <w:rsid w:val="001F2415"/>
    <w:rsid w:val="001F2A7F"/>
    <w:rsid w:val="001F3017"/>
    <w:rsid w:val="001F3234"/>
    <w:rsid w:val="001F37F9"/>
    <w:rsid w:val="001F3E3A"/>
    <w:rsid w:val="001F3E4B"/>
    <w:rsid w:val="001F43A8"/>
    <w:rsid w:val="001F47AA"/>
    <w:rsid w:val="001F4CC0"/>
    <w:rsid w:val="001F5052"/>
    <w:rsid w:val="001F511F"/>
    <w:rsid w:val="001F5199"/>
    <w:rsid w:val="001F5964"/>
    <w:rsid w:val="001F5BBC"/>
    <w:rsid w:val="001F5DD1"/>
    <w:rsid w:val="001F5DE1"/>
    <w:rsid w:val="001F5FEC"/>
    <w:rsid w:val="001F5FF9"/>
    <w:rsid w:val="001F610F"/>
    <w:rsid w:val="001F6171"/>
    <w:rsid w:val="001F6191"/>
    <w:rsid w:val="001F62F2"/>
    <w:rsid w:val="001F635E"/>
    <w:rsid w:val="001F6C0C"/>
    <w:rsid w:val="001F6CB9"/>
    <w:rsid w:val="001F7215"/>
    <w:rsid w:val="001F7577"/>
    <w:rsid w:val="001F7756"/>
    <w:rsid w:val="001F7857"/>
    <w:rsid w:val="001F78D6"/>
    <w:rsid w:val="001F7DAE"/>
    <w:rsid w:val="0020027E"/>
    <w:rsid w:val="00200701"/>
    <w:rsid w:val="002009E9"/>
    <w:rsid w:val="00200EC8"/>
    <w:rsid w:val="00201448"/>
    <w:rsid w:val="00201DEB"/>
    <w:rsid w:val="00201E2E"/>
    <w:rsid w:val="00201E3E"/>
    <w:rsid w:val="002024A9"/>
    <w:rsid w:val="00202522"/>
    <w:rsid w:val="002025EF"/>
    <w:rsid w:val="00202854"/>
    <w:rsid w:val="00202A73"/>
    <w:rsid w:val="00202D2B"/>
    <w:rsid w:val="00202EE7"/>
    <w:rsid w:val="00202FA8"/>
    <w:rsid w:val="002033BC"/>
    <w:rsid w:val="0020364A"/>
    <w:rsid w:val="00203B0E"/>
    <w:rsid w:val="00203B7F"/>
    <w:rsid w:val="002048EC"/>
    <w:rsid w:val="002049A9"/>
    <w:rsid w:val="00205032"/>
    <w:rsid w:val="00205138"/>
    <w:rsid w:val="00205261"/>
    <w:rsid w:val="00205456"/>
    <w:rsid w:val="0020575D"/>
    <w:rsid w:val="00205C99"/>
    <w:rsid w:val="0020602D"/>
    <w:rsid w:val="00206548"/>
    <w:rsid w:val="002067F3"/>
    <w:rsid w:val="00206AD4"/>
    <w:rsid w:val="00206D2B"/>
    <w:rsid w:val="00207064"/>
    <w:rsid w:val="00207B02"/>
    <w:rsid w:val="00207C6D"/>
    <w:rsid w:val="00207D19"/>
    <w:rsid w:val="00207F52"/>
    <w:rsid w:val="0021019E"/>
    <w:rsid w:val="00210276"/>
    <w:rsid w:val="002111DA"/>
    <w:rsid w:val="00211C7D"/>
    <w:rsid w:val="00211D3E"/>
    <w:rsid w:val="00211F07"/>
    <w:rsid w:val="0021243E"/>
    <w:rsid w:val="00212493"/>
    <w:rsid w:val="002127E4"/>
    <w:rsid w:val="00212AA7"/>
    <w:rsid w:val="00212D0A"/>
    <w:rsid w:val="00213042"/>
    <w:rsid w:val="00213C94"/>
    <w:rsid w:val="0021417C"/>
    <w:rsid w:val="00214A1F"/>
    <w:rsid w:val="00214E6C"/>
    <w:rsid w:val="002150CB"/>
    <w:rsid w:val="00215128"/>
    <w:rsid w:val="0021532B"/>
    <w:rsid w:val="00215633"/>
    <w:rsid w:val="0021572C"/>
    <w:rsid w:val="0021594D"/>
    <w:rsid w:val="00215B04"/>
    <w:rsid w:val="00215D7A"/>
    <w:rsid w:val="00215DEB"/>
    <w:rsid w:val="0021604B"/>
    <w:rsid w:val="00216AEB"/>
    <w:rsid w:val="00216E34"/>
    <w:rsid w:val="002177A8"/>
    <w:rsid w:val="00217FFD"/>
    <w:rsid w:val="00220496"/>
    <w:rsid w:val="00220699"/>
    <w:rsid w:val="002207DB"/>
    <w:rsid w:val="00220C65"/>
    <w:rsid w:val="0022103A"/>
    <w:rsid w:val="00221743"/>
    <w:rsid w:val="00221C9E"/>
    <w:rsid w:val="00221E27"/>
    <w:rsid w:val="00222244"/>
    <w:rsid w:val="00222AE7"/>
    <w:rsid w:val="00222AFB"/>
    <w:rsid w:val="00222C13"/>
    <w:rsid w:val="00222F47"/>
    <w:rsid w:val="002233C3"/>
    <w:rsid w:val="0022354A"/>
    <w:rsid w:val="0022372B"/>
    <w:rsid w:val="00223DC2"/>
    <w:rsid w:val="0022450F"/>
    <w:rsid w:val="0022453B"/>
    <w:rsid w:val="00224566"/>
    <w:rsid w:val="002246FF"/>
    <w:rsid w:val="00224882"/>
    <w:rsid w:val="00224B5B"/>
    <w:rsid w:val="00224ECC"/>
    <w:rsid w:val="00225667"/>
    <w:rsid w:val="00225CBD"/>
    <w:rsid w:val="00225F2F"/>
    <w:rsid w:val="0022609B"/>
    <w:rsid w:val="002264F9"/>
    <w:rsid w:val="00226526"/>
    <w:rsid w:val="00226922"/>
    <w:rsid w:val="0022693A"/>
    <w:rsid w:val="00226A38"/>
    <w:rsid w:val="00226F5D"/>
    <w:rsid w:val="002271E7"/>
    <w:rsid w:val="00227950"/>
    <w:rsid w:val="00227C79"/>
    <w:rsid w:val="00227D78"/>
    <w:rsid w:val="00227DF2"/>
    <w:rsid w:val="00230C17"/>
    <w:rsid w:val="00230C9F"/>
    <w:rsid w:val="00231033"/>
    <w:rsid w:val="002310B3"/>
    <w:rsid w:val="002316E9"/>
    <w:rsid w:val="00231883"/>
    <w:rsid w:val="00231A85"/>
    <w:rsid w:val="002320D4"/>
    <w:rsid w:val="0023230B"/>
    <w:rsid w:val="002324FA"/>
    <w:rsid w:val="00232731"/>
    <w:rsid w:val="0023298A"/>
    <w:rsid w:val="00232B36"/>
    <w:rsid w:val="00232C7D"/>
    <w:rsid w:val="00232DDB"/>
    <w:rsid w:val="002330BA"/>
    <w:rsid w:val="002331FD"/>
    <w:rsid w:val="00233865"/>
    <w:rsid w:val="00233A51"/>
    <w:rsid w:val="00233B52"/>
    <w:rsid w:val="00233F59"/>
    <w:rsid w:val="00233F83"/>
    <w:rsid w:val="0023432D"/>
    <w:rsid w:val="002344CE"/>
    <w:rsid w:val="002347A7"/>
    <w:rsid w:val="00234A14"/>
    <w:rsid w:val="00234DFC"/>
    <w:rsid w:val="00234E95"/>
    <w:rsid w:val="00235646"/>
    <w:rsid w:val="002357B4"/>
    <w:rsid w:val="00235876"/>
    <w:rsid w:val="002358D5"/>
    <w:rsid w:val="00235B21"/>
    <w:rsid w:val="00235C41"/>
    <w:rsid w:val="00235D08"/>
    <w:rsid w:val="0023606C"/>
    <w:rsid w:val="00236586"/>
    <w:rsid w:val="00236598"/>
    <w:rsid w:val="00236AAB"/>
    <w:rsid w:val="00236BFE"/>
    <w:rsid w:val="00236D97"/>
    <w:rsid w:val="00236E66"/>
    <w:rsid w:val="00236E6B"/>
    <w:rsid w:val="00237500"/>
    <w:rsid w:val="00237B3E"/>
    <w:rsid w:val="00237BC9"/>
    <w:rsid w:val="00237D53"/>
    <w:rsid w:val="00237E2D"/>
    <w:rsid w:val="00237EC1"/>
    <w:rsid w:val="00240232"/>
    <w:rsid w:val="00240281"/>
    <w:rsid w:val="00240804"/>
    <w:rsid w:val="00240AA8"/>
    <w:rsid w:val="00240B10"/>
    <w:rsid w:val="002416A9"/>
    <w:rsid w:val="00241755"/>
    <w:rsid w:val="0024189A"/>
    <w:rsid w:val="00241D6C"/>
    <w:rsid w:val="002422E8"/>
    <w:rsid w:val="0024236F"/>
    <w:rsid w:val="002424C4"/>
    <w:rsid w:val="00242B48"/>
    <w:rsid w:val="00242F77"/>
    <w:rsid w:val="002430B5"/>
    <w:rsid w:val="00243315"/>
    <w:rsid w:val="002435EB"/>
    <w:rsid w:val="002437E3"/>
    <w:rsid w:val="00243851"/>
    <w:rsid w:val="00243B85"/>
    <w:rsid w:val="00243B92"/>
    <w:rsid w:val="00243CBC"/>
    <w:rsid w:val="00243E6E"/>
    <w:rsid w:val="00243F25"/>
    <w:rsid w:val="00244018"/>
    <w:rsid w:val="0024416F"/>
    <w:rsid w:val="00244184"/>
    <w:rsid w:val="002441C2"/>
    <w:rsid w:val="002442A7"/>
    <w:rsid w:val="00244304"/>
    <w:rsid w:val="0024437A"/>
    <w:rsid w:val="002447E8"/>
    <w:rsid w:val="00244812"/>
    <w:rsid w:val="00244C1A"/>
    <w:rsid w:val="002455ED"/>
    <w:rsid w:val="0024574B"/>
    <w:rsid w:val="0024579D"/>
    <w:rsid w:val="0024595C"/>
    <w:rsid w:val="00245964"/>
    <w:rsid w:val="00245AC7"/>
    <w:rsid w:val="00245FA6"/>
    <w:rsid w:val="002465E3"/>
    <w:rsid w:val="002466C6"/>
    <w:rsid w:val="00246858"/>
    <w:rsid w:val="00246D22"/>
    <w:rsid w:val="0024721B"/>
    <w:rsid w:val="002479D6"/>
    <w:rsid w:val="00247E02"/>
    <w:rsid w:val="00250251"/>
    <w:rsid w:val="00250370"/>
    <w:rsid w:val="0025059C"/>
    <w:rsid w:val="002508D2"/>
    <w:rsid w:val="00250BFF"/>
    <w:rsid w:val="00250D2F"/>
    <w:rsid w:val="002511B0"/>
    <w:rsid w:val="0025150E"/>
    <w:rsid w:val="00251982"/>
    <w:rsid w:val="002519C4"/>
    <w:rsid w:val="00251A22"/>
    <w:rsid w:val="00251A9D"/>
    <w:rsid w:val="00251E96"/>
    <w:rsid w:val="00251FDE"/>
    <w:rsid w:val="002521BC"/>
    <w:rsid w:val="00252464"/>
    <w:rsid w:val="00252713"/>
    <w:rsid w:val="00252A32"/>
    <w:rsid w:val="00252C6C"/>
    <w:rsid w:val="0025346A"/>
    <w:rsid w:val="0025357B"/>
    <w:rsid w:val="002538CF"/>
    <w:rsid w:val="00253AAD"/>
    <w:rsid w:val="00253C3A"/>
    <w:rsid w:val="00253CD3"/>
    <w:rsid w:val="00253E2E"/>
    <w:rsid w:val="00254085"/>
    <w:rsid w:val="0025420C"/>
    <w:rsid w:val="0025442F"/>
    <w:rsid w:val="0025450B"/>
    <w:rsid w:val="0025459D"/>
    <w:rsid w:val="0025464D"/>
    <w:rsid w:val="00254B27"/>
    <w:rsid w:val="002553C7"/>
    <w:rsid w:val="0025549F"/>
    <w:rsid w:val="00255C7D"/>
    <w:rsid w:val="00255E3C"/>
    <w:rsid w:val="00255F2C"/>
    <w:rsid w:val="00256021"/>
    <w:rsid w:val="00256377"/>
    <w:rsid w:val="0025649A"/>
    <w:rsid w:val="002566D5"/>
    <w:rsid w:val="00256BFA"/>
    <w:rsid w:val="00257062"/>
    <w:rsid w:val="0025727E"/>
    <w:rsid w:val="002572DA"/>
    <w:rsid w:val="0025750C"/>
    <w:rsid w:val="002575BF"/>
    <w:rsid w:val="002575C1"/>
    <w:rsid w:val="00257657"/>
    <w:rsid w:val="002576DD"/>
    <w:rsid w:val="002578CB"/>
    <w:rsid w:val="00257AE3"/>
    <w:rsid w:val="00257FF5"/>
    <w:rsid w:val="00260122"/>
    <w:rsid w:val="002601B9"/>
    <w:rsid w:val="0026049F"/>
    <w:rsid w:val="00260611"/>
    <w:rsid w:val="002607FD"/>
    <w:rsid w:val="00260D53"/>
    <w:rsid w:val="00261036"/>
    <w:rsid w:val="00261595"/>
    <w:rsid w:val="002618A5"/>
    <w:rsid w:val="00261AFD"/>
    <w:rsid w:val="00261EC0"/>
    <w:rsid w:val="002620B0"/>
    <w:rsid w:val="002622B0"/>
    <w:rsid w:val="00262985"/>
    <w:rsid w:val="00262EA7"/>
    <w:rsid w:val="00262EDF"/>
    <w:rsid w:val="002633FF"/>
    <w:rsid w:val="00263660"/>
    <w:rsid w:val="0026366D"/>
    <w:rsid w:val="002636AE"/>
    <w:rsid w:val="0026379F"/>
    <w:rsid w:val="00263BCB"/>
    <w:rsid w:val="0026421D"/>
    <w:rsid w:val="00264702"/>
    <w:rsid w:val="0026481B"/>
    <w:rsid w:val="002648F0"/>
    <w:rsid w:val="00264BFA"/>
    <w:rsid w:val="002651F8"/>
    <w:rsid w:val="00265217"/>
    <w:rsid w:val="00265351"/>
    <w:rsid w:val="002654DD"/>
    <w:rsid w:val="0026559E"/>
    <w:rsid w:val="00265C96"/>
    <w:rsid w:val="00265D26"/>
    <w:rsid w:val="002662EE"/>
    <w:rsid w:val="0026638B"/>
    <w:rsid w:val="002664F8"/>
    <w:rsid w:val="00266541"/>
    <w:rsid w:val="002669B9"/>
    <w:rsid w:val="002669C4"/>
    <w:rsid w:val="00266B16"/>
    <w:rsid w:val="00266B63"/>
    <w:rsid w:val="00266DF1"/>
    <w:rsid w:val="00266E54"/>
    <w:rsid w:val="002670AB"/>
    <w:rsid w:val="002670C4"/>
    <w:rsid w:val="0026723C"/>
    <w:rsid w:val="00267297"/>
    <w:rsid w:val="002673FD"/>
    <w:rsid w:val="00267957"/>
    <w:rsid w:val="002679BD"/>
    <w:rsid w:val="00267B5C"/>
    <w:rsid w:val="002700B1"/>
    <w:rsid w:val="002703F7"/>
    <w:rsid w:val="002704F8"/>
    <w:rsid w:val="0027065D"/>
    <w:rsid w:val="00270690"/>
    <w:rsid w:val="00270948"/>
    <w:rsid w:val="00270CFB"/>
    <w:rsid w:val="0027132A"/>
    <w:rsid w:val="0027148F"/>
    <w:rsid w:val="0027151B"/>
    <w:rsid w:val="00271649"/>
    <w:rsid w:val="00271814"/>
    <w:rsid w:val="002719D1"/>
    <w:rsid w:val="00271AB9"/>
    <w:rsid w:val="00271C91"/>
    <w:rsid w:val="00271D0C"/>
    <w:rsid w:val="00272274"/>
    <w:rsid w:val="00272365"/>
    <w:rsid w:val="002723C5"/>
    <w:rsid w:val="0027258E"/>
    <w:rsid w:val="002731CF"/>
    <w:rsid w:val="002731D5"/>
    <w:rsid w:val="002733FD"/>
    <w:rsid w:val="00273551"/>
    <w:rsid w:val="0027370C"/>
    <w:rsid w:val="002739CD"/>
    <w:rsid w:val="00273CF2"/>
    <w:rsid w:val="00273DBF"/>
    <w:rsid w:val="00273E29"/>
    <w:rsid w:val="00273E89"/>
    <w:rsid w:val="00273FDB"/>
    <w:rsid w:val="00274452"/>
    <w:rsid w:val="002745B9"/>
    <w:rsid w:val="00274B75"/>
    <w:rsid w:val="00274EA0"/>
    <w:rsid w:val="00274EDC"/>
    <w:rsid w:val="0027558E"/>
    <w:rsid w:val="0027582B"/>
    <w:rsid w:val="00275B30"/>
    <w:rsid w:val="00275D68"/>
    <w:rsid w:val="0027620F"/>
    <w:rsid w:val="002762EB"/>
    <w:rsid w:val="002763B3"/>
    <w:rsid w:val="00276902"/>
    <w:rsid w:val="0027692F"/>
    <w:rsid w:val="00276972"/>
    <w:rsid w:val="00276A8C"/>
    <w:rsid w:val="00276D0E"/>
    <w:rsid w:val="00276F2B"/>
    <w:rsid w:val="00276F5F"/>
    <w:rsid w:val="002770B4"/>
    <w:rsid w:val="00277194"/>
    <w:rsid w:val="00277216"/>
    <w:rsid w:val="00277B6A"/>
    <w:rsid w:val="00277E9B"/>
    <w:rsid w:val="00277F42"/>
    <w:rsid w:val="00277FD5"/>
    <w:rsid w:val="00280078"/>
    <w:rsid w:val="0028021E"/>
    <w:rsid w:val="00280509"/>
    <w:rsid w:val="0028053F"/>
    <w:rsid w:val="002806D1"/>
    <w:rsid w:val="00280746"/>
    <w:rsid w:val="0028108D"/>
    <w:rsid w:val="00281506"/>
    <w:rsid w:val="002815FC"/>
    <w:rsid w:val="002818C2"/>
    <w:rsid w:val="00281BE3"/>
    <w:rsid w:val="00281C3F"/>
    <w:rsid w:val="00282082"/>
    <w:rsid w:val="002820FC"/>
    <w:rsid w:val="0028217E"/>
    <w:rsid w:val="00282779"/>
    <w:rsid w:val="0028291A"/>
    <w:rsid w:val="002831AE"/>
    <w:rsid w:val="0028329A"/>
    <w:rsid w:val="00283309"/>
    <w:rsid w:val="0028352E"/>
    <w:rsid w:val="00283539"/>
    <w:rsid w:val="002837D9"/>
    <w:rsid w:val="0028384C"/>
    <w:rsid w:val="0028396E"/>
    <w:rsid w:val="002841A7"/>
    <w:rsid w:val="00284220"/>
    <w:rsid w:val="00284336"/>
    <w:rsid w:val="00284789"/>
    <w:rsid w:val="002849D4"/>
    <w:rsid w:val="00284A9C"/>
    <w:rsid w:val="00284CC6"/>
    <w:rsid w:val="00284D10"/>
    <w:rsid w:val="00284D4F"/>
    <w:rsid w:val="002852C5"/>
    <w:rsid w:val="002853FE"/>
    <w:rsid w:val="002857FD"/>
    <w:rsid w:val="00285B81"/>
    <w:rsid w:val="00285BA0"/>
    <w:rsid w:val="00285E72"/>
    <w:rsid w:val="00285F3E"/>
    <w:rsid w:val="0028646F"/>
    <w:rsid w:val="00286691"/>
    <w:rsid w:val="00286763"/>
    <w:rsid w:val="00286C85"/>
    <w:rsid w:val="00286E35"/>
    <w:rsid w:val="00286F93"/>
    <w:rsid w:val="002878E9"/>
    <w:rsid w:val="00287C05"/>
    <w:rsid w:val="00287FD4"/>
    <w:rsid w:val="0029000C"/>
    <w:rsid w:val="00290058"/>
    <w:rsid w:val="00290104"/>
    <w:rsid w:val="002908DE"/>
    <w:rsid w:val="00290C2B"/>
    <w:rsid w:val="00290D26"/>
    <w:rsid w:val="00290D86"/>
    <w:rsid w:val="002910AF"/>
    <w:rsid w:val="002911B0"/>
    <w:rsid w:val="00291214"/>
    <w:rsid w:val="002914CA"/>
    <w:rsid w:val="0029157E"/>
    <w:rsid w:val="002916AC"/>
    <w:rsid w:val="00291A38"/>
    <w:rsid w:val="00291D75"/>
    <w:rsid w:val="00291F51"/>
    <w:rsid w:val="00291F67"/>
    <w:rsid w:val="002924FB"/>
    <w:rsid w:val="00292718"/>
    <w:rsid w:val="002927B9"/>
    <w:rsid w:val="002932CB"/>
    <w:rsid w:val="002935D0"/>
    <w:rsid w:val="00293773"/>
    <w:rsid w:val="00293A63"/>
    <w:rsid w:val="00293CD1"/>
    <w:rsid w:val="00293E94"/>
    <w:rsid w:val="00293EFE"/>
    <w:rsid w:val="00293F52"/>
    <w:rsid w:val="00294116"/>
    <w:rsid w:val="002941CB"/>
    <w:rsid w:val="002943DF"/>
    <w:rsid w:val="002943F6"/>
    <w:rsid w:val="00294421"/>
    <w:rsid w:val="002947BE"/>
    <w:rsid w:val="00294B7F"/>
    <w:rsid w:val="0029506B"/>
    <w:rsid w:val="00295342"/>
    <w:rsid w:val="002953C5"/>
    <w:rsid w:val="002954DB"/>
    <w:rsid w:val="0029586A"/>
    <w:rsid w:val="0029587E"/>
    <w:rsid w:val="00295A2C"/>
    <w:rsid w:val="00295D85"/>
    <w:rsid w:val="00295F25"/>
    <w:rsid w:val="002961DD"/>
    <w:rsid w:val="0029642C"/>
    <w:rsid w:val="00296441"/>
    <w:rsid w:val="002966DC"/>
    <w:rsid w:val="002966E1"/>
    <w:rsid w:val="00296B03"/>
    <w:rsid w:val="002971F0"/>
    <w:rsid w:val="00297318"/>
    <w:rsid w:val="0029793D"/>
    <w:rsid w:val="00297FFE"/>
    <w:rsid w:val="002A043F"/>
    <w:rsid w:val="002A0531"/>
    <w:rsid w:val="002A06B3"/>
    <w:rsid w:val="002A0827"/>
    <w:rsid w:val="002A0A51"/>
    <w:rsid w:val="002A0C44"/>
    <w:rsid w:val="002A0C89"/>
    <w:rsid w:val="002A1154"/>
    <w:rsid w:val="002A1606"/>
    <w:rsid w:val="002A1933"/>
    <w:rsid w:val="002A1937"/>
    <w:rsid w:val="002A1BE1"/>
    <w:rsid w:val="002A1C56"/>
    <w:rsid w:val="002A1D4C"/>
    <w:rsid w:val="002A24CE"/>
    <w:rsid w:val="002A2637"/>
    <w:rsid w:val="002A282A"/>
    <w:rsid w:val="002A29C2"/>
    <w:rsid w:val="002A2A62"/>
    <w:rsid w:val="002A2C29"/>
    <w:rsid w:val="002A2C74"/>
    <w:rsid w:val="002A2C8F"/>
    <w:rsid w:val="002A32FD"/>
    <w:rsid w:val="002A334A"/>
    <w:rsid w:val="002A3695"/>
    <w:rsid w:val="002A376F"/>
    <w:rsid w:val="002A3811"/>
    <w:rsid w:val="002A38C1"/>
    <w:rsid w:val="002A3BA7"/>
    <w:rsid w:val="002A3DDC"/>
    <w:rsid w:val="002A3DEE"/>
    <w:rsid w:val="002A3F12"/>
    <w:rsid w:val="002A4536"/>
    <w:rsid w:val="002A4542"/>
    <w:rsid w:val="002A472C"/>
    <w:rsid w:val="002A4B1F"/>
    <w:rsid w:val="002A4D8A"/>
    <w:rsid w:val="002A4D94"/>
    <w:rsid w:val="002A5192"/>
    <w:rsid w:val="002A51BE"/>
    <w:rsid w:val="002A52AD"/>
    <w:rsid w:val="002A53D2"/>
    <w:rsid w:val="002A55DC"/>
    <w:rsid w:val="002A5633"/>
    <w:rsid w:val="002A5A5A"/>
    <w:rsid w:val="002A5C69"/>
    <w:rsid w:val="002A5E39"/>
    <w:rsid w:val="002A5FE9"/>
    <w:rsid w:val="002A601C"/>
    <w:rsid w:val="002A60A7"/>
    <w:rsid w:val="002A6389"/>
    <w:rsid w:val="002A6396"/>
    <w:rsid w:val="002A6835"/>
    <w:rsid w:val="002A68EC"/>
    <w:rsid w:val="002A6903"/>
    <w:rsid w:val="002A6A11"/>
    <w:rsid w:val="002A6A2C"/>
    <w:rsid w:val="002A6CCA"/>
    <w:rsid w:val="002A6D9F"/>
    <w:rsid w:val="002A6DDD"/>
    <w:rsid w:val="002A70F6"/>
    <w:rsid w:val="002A71FF"/>
    <w:rsid w:val="002A7513"/>
    <w:rsid w:val="002A7637"/>
    <w:rsid w:val="002A774E"/>
    <w:rsid w:val="002A7822"/>
    <w:rsid w:val="002A7913"/>
    <w:rsid w:val="002A7BC0"/>
    <w:rsid w:val="002A7CF8"/>
    <w:rsid w:val="002A7D05"/>
    <w:rsid w:val="002A7E6D"/>
    <w:rsid w:val="002A7FD8"/>
    <w:rsid w:val="002B01DB"/>
    <w:rsid w:val="002B0351"/>
    <w:rsid w:val="002B05C3"/>
    <w:rsid w:val="002B0E8A"/>
    <w:rsid w:val="002B1010"/>
    <w:rsid w:val="002B107A"/>
    <w:rsid w:val="002B1149"/>
    <w:rsid w:val="002B1951"/>
    <w:rsid w:val="002B1AEB"/>
    <w:rsid w:val="002B1CDF"/>
    <w:rsid w:val="002B1E1E"/>
    <w:rsid w:val="002B2125"/>
    <w:rsid w:val="002B2986"/>
    <w:rsid w:val="002B2C6A"/>
    <w:rsid w:val="002B2E1C"/>
    <w:rsid w:val="002B2F79"/>
    <w:rsid w:val="002B37F0"/>
    <w:rsid w:val="002B3818"/>
    <w:rsid w:val="002B3D5B"/>
    <w:rsid w:val="002B425E"/>
    <w:rsid w:val="002B4288"/>
    <w:rsid w:val="002B42F1"/>
    <w:rsid w:val="002B43B9"/>
    <w:rsid w:val="002B4447"/>
    <w:rsid w:val="002B4852"/>
    <w:rsid w:val="002B4913"/>
    <w:rsid w:val="002B543D"/>
    <w:rsid w:val="002B5A0B"/>
    <w:rsid w:val="002B5CFD"/>
    <w:rsid w:val="002B646E"/>
    <w:rsid w:val="002B66DD"/>
    <w:rsid w:val="002B6ACA"/>
    <w:rsid w:val="002B6CD5"/>
    <w:rsid w:val="002B6DE2"/>
    <w:rsid w:val="002B7041"/>
    <w:rsid w:val="002B70DE"/>
    <w:rsid w:val="002B74A3"/>
    <w:rsid w:val="002B7557"/>
    <w:rsid w:val="002B7607"/>
    <w:rsid w:val="002B775E"/>
    <w:rsid w:val="002C014A"/>
    <w:rsid w:val="002C065A"/>
    <w:rsid w:val="002C07F3"/>
    <w:rsid w:val="002C0914"/>
    <w:rsid w:val="002C11E3"/>
    <w:rsid w:val="002C1242"/>
    <w:rsid w:val="002C134B"/>
    <w:rsid w:val="002C143C"/>
    <w:rsid w:val="002C1897"/>
    <w:rsid w:val="002C1A73"/>
    <w:rsid w:val="002C1A8A"/>
    <w:rsid w:val="002C1D29"/>
    <w:rsid w:val="002C1D76"/>
    <w:rsid w:val="002C1EA9"/>
    <w:rsid w:val="002C20CA"/>
    <w:rsid w:val="002C34DE"/>
    <w:rsid w:val="002C34E0"/>
    <w:rsid w:val="002C3672"/>
    <w:rsid w:val="002C3877"/>
    <w:rsid w:val="002C3915"/>
    <w:rsid w:val="002C3DE5"/>
    <w:rsid w:val="002C4657"/>
    <w:rsid w:val="002C4CDE"/>
    <w:rsid w:val="002C4E66"/>
    <w:rsid w:val="002C52CF"/>
    <w:rsid w:val="002C596B"/>
    <w:rsid w:val="002C5D6D"/>
    <w:rsid w:val="002C5D7E"/>
    <w:rsid w:val="002C5EAD"/>
    <w:rsid w:val="002C6165"/>
    <w:rsid w:val="002C62BE"/>
    <w:rsid w:val="002C63CB"/>
    <w:rsid w:val="002C6475"/>
    <w:rsid w:val="002C64B8"/>
    <w:rsid w:val="002C6525"/>
    <w:rsid w:val="002C6888"/>
    <w:rsid w:val="002C6A77"/>
    <w:rsid w:val="002C6C04"/>
    <w:rsid w:val="002C6CAC"/>
    <w:rsid w:val="002C70B0"/>
    <w:rsid w:val="002C70C4"/>
    <w:rsid w:val="002C764F"/>
    <w:rsid w:val="002C76E4"/>
    <w:rsid w:val="002C7A8A"/>
    <w:rsid w:val="002C7E9A"/>
    <w:rsid w:val="002C7EA0"/>
    <w:rsid w:val="002D088A"/>
    <w:rsid w:val="002D09DF"/>
    <w:rsid w:val="002D0C88"/>
    <w:rsid w:val="002D0FB1"/>
    <w:rsid w:val="002D0FCE"/>
    <w:rsid w:val="002D1C7A"/>
    <w:rsid w:val="002D1D07"/>
    <w:rsid w:val="002D1D78"/>
    <w:rsid w:val="002D1F41"/>
    <w:rsid w:val="002D264C"/>
    <w:rsid w:val="002D27CC"/>
    <w:rsid w:val="002D2D38"/>
    <w:rsid w:val="002D2E66"/>
    <w:rsid w:val="002D3031"/>
    <w:rsid w:val="002D3080"/>
    <w:rsid w:val="002D3716"/>
    <w:rsid w:val="002D379A"/>
    <w:rsid w:val="002D3C42"/>
    <w:rsid w:val="002D419A"/>
    <w:rsid w:val="002D424B"/>
    <w:rsid w:val="002D4549"/>
    <w:rsid w:val="002D459A"/>
    <w:rsid w:val="002D4725"/>
    <w:rsid w:val="002D4909"/>
    <w:rsid w:val="002D4961"/>
    <w:rsid w:val="002D4D05"/>
    <w:rsid w:val="002D4F60"/>
    <w:rsid w:val="002D5488"/>
    <w:rsid w:val="002D557E"/>
    <w:rsid w:val="002D57C1"/>
    <w:rsid w:val="002D597C"/>
    <w:rsid w:val="002D622F"/>
    <w:rsid w:val="002D629C"/>
    <w:rsid w:val="002D6783"/>
    <w:rsid w:val="002D6936"/>
    <w:rsid w:val="002D69A2"/>
    <w:rsid w:val="002D7515"/>
    <w:rsid w:val="002D7620"/>
    <w:rsid w:val="002D763F"/>
    <w:rsid w:val="002D7716"/>
    <w:rsid w:val="002D7789"/>
    <w:rsid w:val="002D7978"/>
    <w:rsid w:val="002D7986"/>
    <w:rsid w:val="002D7AA3"/>
    <w:rsid w:val="002D7B84"/>
    <w:rsid w:val="002D7BB4"/>
    <w:rsid w:val="002D7C26"/>
    <w:rsid w:val="002E044B"/>
    <w:rsid w:val="002E0451"/>
    <w:rsid w:val="002E04C1"/>
    <w:rsid w:val="002E088B"/>
    <w:rsid w:val="002E09CE"/>
    <w:rsid w:val="002E0B95"/>
    <w:rsid w:val="002E0DC0"/>
    <w:rsid w:val="002E1058"/>
    <w:rsid w:val="002E109E"/>
    <w:rsid w:val="002E116B"/>
    <w:rsid w:val="002E1375"/>
    <w:rsid w:val="002E13E5"/>
    <w:rsid w:val="002E16C4"/>
    <w:rsid w:val="002E1797"/>
    <w:rsid w:val="002E19BE"/>
    <w:rsid w:val="002E1C28"/>
    <w:rsid w:val="002E1C2F"/>
    <w:rsid w:val="002E222A"/>
    <w:rsid w:val="002E2550"/>
    <w:rsid w:val="002E2907"/>
    <w:rsid w:val="002E2979"/>
    <w:rsid w:val="002E2A3A"/>
    <w:rsid w:val="002E2B21"/>
    <w:rsid w:val="002E2FB9"/>
    <w:rsid w:val="002E3624"/>
    <w:rsid w:val="002E3705"/>
    <w:rsid w:val="002E393E"/>
    <w:rsid w:val="002E4182"/>
    <w:rsid w:val="002E4275"/>
    <w:rsid w:val="002E42E7"/>
    <w:rsid w:val="002E43D6"/>
    <w:rsid w:val="002E449A"/>
    <w:rsid w:val="002E454C"/>
    <w:rsid w:val="002E4614"/>
    <w:rsid w:val="002E4B7C"/>
    <w:rsid w:val="002E4CC0"/>
    <w:rsid w:val="002E5003"/>
    <w:rsid w:val="002E53E0"/>
    <w:rsid w:val="002E57D2"/>
    <w:rsid w:val="002E58B5"/>
    <w:rsid w:val="002E5D7D"/>
    <w:rsid w:val="002E5F3C"/>
    <w:rsid w:val="002E6914"/>
    <w:rsid w:val="002E6A56"/>
    <w:rsid w:val="002E733A"/>
    <w:rsid w:val="002E74FD"/>
    <w:rsid w:val="002E75FA"/>
    <w:rsid w:val="002E7723"/>
    <w:rsid w:val="002E7FC1"/>
    <w:rsid w:val="002F006B"/>
    <w:rsid w:val="002F0104"/>
    <w:rsid w:val="002F05ED"/>
    <w:rsid w:val="002F06C5"/>
    <w:rsid w:val="002F0C1A"/>
    <w:rsid w:val="002F1078"/>
    <w:rsid w:val="002F109A"/>
    <w:rsid w:val="002F11EE"/>
    <w:rsid w:val="002F1665"/>
    <w:rsid w:val="002F1A8E"/>
    <w:rsid w:val="002F1B68"/>
    <w:rsid w:val="002F1CC1"/>
    <w:rsid w:val="002F1E6A"/>
    <w:rsid w:val="002F2198"/>
    <w:rsid w:val="002F243C"/>
    <w:rsid w:val="002F2663"/>
    <w:rsid w:val="002F275A"/>
    <w:rsid w:val="002F2A0F"/>
    <w:rsid w:val="002F2E03"/>
    <w:rsid w:val="002F3226"/>
    <w:rsid w:val="002F325E"/>
    <w:rsid w:val="002F32DB"/>
    <w:rsid w:val="002F34CC"/>
    <w:rsid w:val="002F4057"/>
    <w:rsid w:val="002F45A4"/>
    <w:rsid w:val="002F4658"/>
    <w:rsid w:val="002F4676"/>
    <w:rsid w:val="002F4AFF"/>
    <w:rsid w:val="002F4C8F"/>
    <w:rsid w:val="002F4ED6"/>
    <w:rsid w:val="002F5184"/>
    <w:rsid w:val="002F51CA"/>
    <w:rsid w:val="002F5613"/>
    <w:rsid w:val="002F56DD"/>
    <w:rsid w:val="002F597D"/>
    <w:rsid w:val="002F609D"/>
    <w:rsid w:val="002F611D"/>
    <w:rsid w:val="002F62B5"/>
    <w:rsid w:val="002F63B4"/>
    <w:rsid w:val="002F699C"/>
    <w:rsid w:val="002F6B91"/>
    <w:rsid w:val="002F7173"/>
    <w:rsid w:val="002F759B"/>
    <w:rsid w:val="002F78F6"/>
    <w:rsid w:val="002F7B10"/>
    <w:rsid w:val="002F7C10"/>
    <w:rsid w:val="002F7FA6"/>
    <w:rsid w:val="003009CC"/>
    <w:rsid w:val="00300EB9"/>
    <w:rsid w:val="003014B3"/>
    <w:rsid w:val="003015CE"/>
    <w:rsid w:val="00301813"/>
    <w:rsid w:val="00301941"/>
    <w:rsid w:val="00301C26"/>
    <w:rsid w:val="00301D7E"/>
    <w:rsid w:val="003023CB"/>
    <w:rsid w:val="00302A11"/>
    <w:rsid w:val="00303208"/>
    <w:rsid w:val="003033F1"/>
    <w:rsid w:val="00303431"/>
    <w:rsid w:val="00303481"/>
    <w:rsid w:val="003039CA"/>
    <w:rsid w:val="00303B00"/>
    <w:rsid w:val="00303CD6"/>
    <w:rsid w:val="00303EEF"/>
    <w:rsid w:val="0030430E"/>
    <w:rsid w:val="00304629"/>
    <w:rsid w:val="00305199"/>
    <w:rsid w:val="00305386"/>
    <w:rsid w:val="0030574D"/>
    <w:rsid w:val="00305835"/>
    <w:rsid w:val="00305A6F"/>
    <w:rsid w:val="00305E1A"/>
    <w:rsid w:val="0030618C"/>
    <w:rsid w:val="00306E74"/>
    <w:rsid w:val="00306E82"/>
    <w:rsid w:val="00306F5B"/>
    <w:rsid w:val="0030705F"/>
    <w:rsid w:val="003073CE"/>
    <w:rsid w:val="00307793"/>
    <w:rsid w:val="003078A8"/>
    <w:rsid w:val="00307F4C"/>
    <w:rsid w:val="003100C1"/>
    <w:rsid w:val="0031085C"/>
    <w:rsid w:val="00310ACE"/>
    <w:rsid w:val="00311248"/>
    <w:rsid w:val="003114E1"/>
    <w:rsid w:val="00311876"/>
    <w:rsid w:val="003119BC"/>
    <w:rsid w:val="00311CB6"/>
    <w:rsid w:val="00311DF8"/>
    <w:rsid w:val="00312017"/>
    <w:rsid w:val="00312679"/>
    <w:rsid w:val="003128FE"/>
    <w:rsid w:val="00312BAC"/>
    <w:rsid w:val="00312D2F"/>
    <w:rsid w:val="00313029"/>
    <w:rsid w:val="00313162"/>
    <w:rsid w:val="003133A3"/>
    <w:rsid w:val="003139C2"/>
    <w:rsid w:val="00313EDD"/>
    <w:rsid w:val="0031439D"/>
    <w:rsid w:val="003143B4"/>
    <w:rsid w:val="003149DC"/>
    <w:rsid w:val="00314F7F"/>
    <w:rsid w:val="003151A8"/>
    <w:rsid w:val="0031529D"/>
    <w:rsid w:val="0031559E"/>
    <w:rsid w:val="00315871"/>
    <w:rsid w:val="003159B4"/>
    <w:rsid w:val="00315AF4"/>
    <w:rsid w:val="00315F94"/>
    <w:rsid w:val="003165E0"/>
    <w:rsid w:val="00316757"/>
    <w:rsid w:val="0031711C"/>
    <w:rsid w:val="003171D3"/>
    <w:rsid w:val="0031758F"/>
    <w:rsid w:val="003175A2"/>
    <w:rsid w:val="003178B6"/>
    <w:rsid w:val="00317943"/>
    <w:rsid w:val="00317B37"/>
    <w:rsid w:val="00317C9D"/>
    <w:rsid w:val="00317D16"/>
    <w:rsid w:val="0032003D"/>
    <w:rsid w:val="0032029C"/>
    <w:rsid w:val="00320526"/>
    <w:rsid w:val="00320617"/>
    <w:rsid w:val="00320B38"/>
    <w:rsid w:val="00320C0A"/>
    <w:rsid w:val="00320C2F"/>
    <w:rsid w:val="00320CE6"/>
    <w:rsid w:val="00321143"/>
    <w:rsid w:val="00321EF9"/>
    <w:rsid w:val="003222A7"/>
    <w:rsid w:val="003224E3"/>
    <w:rsid w:val="0032277F"/>
    <w:rsid w:val="00322897"/>
    <w:rsid w:val="00322971"/>
    <w:rsid w:val="00322C9C"/>
    <w:rsid w:val="00322F94"/>
    <w:rsid w:val="003232CC"/>
    <w:rsid w:val="00323BF5"/>
    <w:rsid w:val="00323E7F"/>
    <w:rsid w:val="003247CC"/>
    <w:rsid w:val="00324BC6"/>
    <w:rsid w:val="00324EBD"/>
    <w:rsid w:val="00324F38"/>
    <w:rsid w:val="00325136"/>
    <w:rsid w:val="0032520B"/>
    <w:rsid w:val="0032528C"/>
    <w:rsid w:val="0032575C"/>
    <w:rsid w:val="003257A0"/>
    <w:rsid w:val="00326192"/>
    <w:rsid w:val="003264BC"/>
    <w:rsid w:val="00326E71"/>
    <w:rsid w:val="0032704E"/>
    <w:rsid w:val="003270BD"/>
    <w:rsid w:val="00327170"/>
    <w:rsid w:val="0032725D"/>
    <w:rsid w:val="00327975"/>
    <w:rsid w:val="00327E49"/>
    <w:rsid w:val="003302CD"/>
    <w:rsid w:val="00330486"/>
    <w:rsid w:val="00330A70"/>
    <w:rsid w:val="003316C8"/>
    <w:rsid w:val="00331A71"/>
    <w:rsid w:val="00331E08"/>
    <w:rsid w:val="00331E5E"/>
    <w:rsid w:val="00331F54"/>
    <w:rsid w:val="00332138"/>
    <w:rsid w:val="0033232E"/>
    <w:rsid w:val="0033249A"/>
    <w:rsid w:val="003325B4"/>
    <w:rsid w:val="003328B4"/>
    <w:rsid w:val="0033291F"/>
    <w:rsid w:val="00332B7E"/>
    <w:rsid w:val="00332E65"/>
    <w:rsid w:val="0033300C"/>
    <w:rsid w:val="0033328D"/>
    <w:rsid w:val="00333449"/>
    <w:rsid w:val="003334E5"/>
    <w:rsid w:val="003338C4"/>
    <w:rsid w:val="003338DA"/>
    <w:rsid w:val="00333999"/>
    <w:rsid w:val="00333CE9"/>
    <w:rsid w:val="00333DB8"/>
    <w:rsid w:val="00334040"/>
    <w:rsid w:val="0033441B"/>
    <w:rsid w:val="0033459C"/>
    <w:rsid w:val="00334787"/>
    <w:rsid w:val="003347A7"/>
    <w:rsid w:val="00334954"/>
    <w:rsid w:val="003349BE"/>
    <w:rsid w:val="003349EC"/>
    <w:rsid w:val="003349ED"/>
    <w:rsid w:val="00334AD0"/>
    <w:rsid w:val="00335085"/>
    <w:rsid w:val="003357A3"/>
    <w:rsid w:val="00335989"/>
    <w:rsid w:val="003359E8"/>
    <w:rsid w:val="00335A27"/>
    <w:rsid w:val="00335A6F"/>
    <w:rsid w:val="00335B3E"/>
    <w:rsid w:val="00335D99"/>
    <w:rsid w:val="0033613C"/>
    <w:rsid w:val="00336545"/>
    <w:rsid w:val="003368C8"/>
    <w:rsid w:val="003373A2"/>
    <w:rsid w:val="00337578"/>
    <w:rsid w:val="003377DF"/>
    <w:rsid w:val="00337B96"/>
    <w:rsid w:val="00340B3B"/>
    <w:rsid w:val="00340D06"/>
    <w:rsid w:val="00340EE5"/>
    <w:rsid w:val="00341108"/>
    <w:rsid w:val="0034127C"/>
    <w:rsid w:val="00341390"/>
    <w:rsid w:val="00341803"/>
    <w:rsid w:val="00341EBF"/>
    <w:rsid w:val="00342282"/>
    <w:rsid w:val="0034228E"/>
    <w:rsid w:val="00342376"/>
    <w:rsid w:val="003423EF"/>
    <w:rsid w:val="0034242A"/>
    <w:rsid w:val="0034262D"/>
    <w:rsid w:val="00342B88"/>
    <w:rsid w:val="00342CAE"/>
    <w:rsid w:val="0034307C"/>
    <w:rsid w:val="00343168"/>
    <w:rsid w:val="003432EE"/>
    <w:rsid w:val="0034348D"/>
    <w:rsid w:val="00343532"/>
    <w:rsid w:val="00343681"/>
    <w:rsid w:val="00343756"/>
    <w:rsid w:val="00343951"/>
    <w:rsid w:val="00343B71"/>
    <w:rsid w:val="00343C18"/>
    <w:rsid w:val="00343C49"/>
    <w:rsid w:val="0034460A"/>
    <w:rsid w:val="00344B19"/>
    <w:rsid w:val="00344BF2"/>
    <w:rsid w:val="00344D3A"/>
    <w:rsid w:val="00344DC1"/>
    <w:rsid w:val="003450D5"/>
    <w:rsid w:val="00345148"/>
    <w:rsid w:val="0034528E"/>
    <w:rsid w:val="00345754"/>
    <w:rsid w:val="003459DC"/>
    <w:rsid w:val="00345B9D"/>
    <w:rsid w:val="00345E04"/>
    <w:rsid w:val="00345F7B"/>
    <w:rsid w:val="00345F89"/>
    <w:rsid w:val="003460F1"/>
    <w:rsid w:val="00346110"/>
    <w:rsid w:val="0034638F"/>
    <w:rsid w:val="0034653F"/>
    <w:rsid w:val="00346752"/>
    <w:rsid w:val="00346AC6"/>
    <w:rsid w:val="00346B5D"/>
    <w:rsid w:val="00346BAF"/>
    <w:rsid w:val="00346DEE"/>
    <w:rsid w:val="00346ED4"/>
    <w:rsid w:val="00346F40"/>
    <w:rsid w:val="00346F6B"/>
    <w:rsid w:val="00347147"/>
    <w:rsid w:val="0034720F"/>
    <w:rsid w:val="0034740C"/>
    <w:rsid w:val="003479A0"/>
    <w:rsid w:val="00347C25"/>
    <w:rsid w:val="00347E76"/>
    <w:rsid w:val="003503AE"/>
    <w:rsid w:val="003503BD"/>
    <w:rsid w:val="003505B8"/>
    <w:rsid w:val="0035060C"/>
    <w:rsid w:val="00350A90"/>
    <w:rsid w:val="00350B6C"/>
    <w:rsid w:val="00350D24"/>
    <w:rsid w:val="003510E2"/>
    <w:rsid w:val="003510ED"/>
    <w:rsid w:val="0035143B"/>
    <w:rsid w:val="003515BB"/>
    <w:rsid w:val="0035174E"/>
    <w:rsid w:val="00351CB8"/>
    <w:rsid w:val="00351D76"/>
    <w:rsid w:val="00351FDB"/>
    <w:rsid w:val="00352152"/>
    <w:rsid w:val="003526A5"/>
    <w:rsid w:val="00352956"/>
    <w:rsid w:val="00352E9B"/>
    <w:rsid w:val="00353949"/>
    <w:rsid w:val="00353D18"/>
    <w:rsid w:val="00353D41"/>
    <w:rsid w:val="00353FD8"/>
    <w:rsid w:val="0035400D"/>
    <w:rsid w:val="003540A8"/>
    <w:rsid w:val="0035430C"/>
    <w:rsid w:val="0035455A"/>
    <w:rsid w:val="00354E18"/>
    <w:rsid w:val="00354EA5"/>
    <w:rsid w:val="0035527C"/>
    <w:rsid w:val="00355387"/>
    <w:rsid w:val="003553AA"/>
    <w:rsid w:val="00355B83"/>
    <w:rsid w:val="00355B89"/>
    <w:rsid w:val="003562FB"/>
    <w:rsid w:val="00356561"/>
    <w:rsid w:val="0035674C"/>
    <w:rsid w:val="0035699E"/>
    <w:rsid w:val="003569FF"/>
    <w:rsid w:val="00356CA9"/>
    <w:rsid w:val="00356F58"/>
    <w:rsid w:val="00357053"/>
    <w:rsid w:val="003577FE"/>
    <w:rsid w:val="00357D65"/>
    <w:rsid w:val="00357D8A"/>
    <w:rsid w:val="00360084"/>
    <w:rsid w:val="00360AF3"/>
    <w:rsid w:val="00360BB4"/>
    <w:rsid w:val="00360D14"/>
    <w:rsid w:val="00361040"/>
    <w:rsid w:val="00361419"/>
    <w:rsid w:val="0036148A"/>
    <w:rsid w:val="00361622"/>
    <w:rsid w:val="00361900"/>
    <w:rsid w:val="0036217E"/>
    <w:rsid w:val="0036238B"/>
    <w:rsid w:val="0036239C"/>
    <w:rsid w:val="0036266F"/>
    <w:rsid w:val="00362976"/>
    <w:rsid w:val="003629A0"/>
    <w:rsid w:val="0036330F"/>
    <w:rsid w:val="00363C0D"/>
    <w:rsid w:val="00363D36"/>
    <w:rsid w:val="00363DD3"/>
    <w:rsid w:val="00363F01"/>
    <w:rsid w:val="003640CB"/>
    <w:rsid w:val="0036427D"/>
    <w:rsid w:val="003644C1"/>
    <w:rsid w:val="003644E7"/>
    <w:rsid w:val="0036474B"/>
    <w:rsid w:val="00364764"/>
    <w:rsid w:val="0036478E"/>
    <w:rsid w:val="003647C0"/>
    <w:rsid w:val="00364A0D"/>
    <w:rsid w:val="00364A3E"/>
    <w:rsid w:val="00364A5C"/>
    <w:rsid w:val="00364ACF"/>
    <w:rsid w:val="00365085"/>
    <w:rsid w:val="0036512E"/>
    <w:rsid w:val="0036516F"/>
    <w:rsid w:val="003653C5"/>
    <w:rsid w:val="00365A63"/>
    <w:rsid w:val="00365B95"/>
    <w:rsid w:val="003660BA"/>
    <w:rsid w:val="003665DA"/>
    <w:rsid w:val="0036660B"/>
    <w:rsid w:val="00366CCA"/>
    <w:rsid w:val="00366E33"/>
    <w:rsid w:val="00366EB5"/>
    <w:rsid w:val="003671D3"/>
    <w:rsid w:val="003675C2"/>
    <w:rsid w:val="00367638"/>
    <w:rsid w:val="003679DA"/>
    <w:rsid w:val="00367C71"/>
    <w:rsid w:val="00367CDF"/>
    <w:rsid w:val="003700CF"/>
    <w:rsid w:val="003702A8"/>
    <w:rsid w:val="00370DB5"/>
    <w:rsid w:val="00370E86"/>
    <w:rsid w:val="00370F81"/>
    <w:rsid w:val="00371073"/>
    <w:rsid w:val="0037136E"/>
    <w:rsid w:val="003715AF"/>
    <w:rsid w:val="0037171C"/>
    <w:rsid w:val="00371997"/>
    <w:rsid w:val="00371BCF"/>
    <w:rsid w:val="00371C18"/>
    <w:rsid w:val="00371C28"/>
    <w:rsid w:val="00371D9E"/>
    <w:rsid w:val="00371DE4"/>
    <w:rsid w:val="00371FDA"/>
    <w:rsid w:val="00372188"/>
    <w:rsid w:val="00372271"/>
    <w:rsid w:val="0037245F"/>
    <w:rsid w:val="00372491"/>
    <w:rsid w:val="00372536"/>
    <w:rsid w:val="0037260E"/>
    <w:rsid w:val="00372761"/>
    <w:rsid w:val="00372BD7"/>
    <w:rsid w:val="00372CC1"/>
    <w:rsid w:val="00372DD1"/>
    <w:rsid w:val="00372F3B"/>
    <w:rsid w:val="00373151"/>
    <w:rsid w:val="003731EE"/>
    <w:rsid w:val="00373361"/>
    <w:rsid w:val="003734B0"/>
    <w:rsid w:val="003739AA"/>
    <w:rsid w:val="00373BF1"/>
    <w:rsid w:val="00373EB3"/>
    <w:rsid w:val="003741E0"/>
    <w:rsid w:val="003743C0"/>
    <w:rsid w:val="00374618"/>
    <w:rsid w:val="00374680"/>
    <w:rsid w:val="00374704"/>
    <w:rsid w:val="003749D2"/>
    <w:rsid w:val="00374AC3"/>
    <w:rsid w:val="003750DC"/>
    <w:rsid w:val="003751C9"/>
    <w:rsid w:val="00375279"/>
    <w:rsid w:val="00375BAC"/>
    <w:rsid w:val="0037623B"/>
    <w:rsid w:val="003762E8"/>
    <w:rsid w:val="003764C4"/>
    <w:rsid w:val="00376524"/>
    <w:rsid w:val="00376D6F"/>
    <w:rsid w:val="00376DDE"/>
    <w:rsid w:val="00376ECC"/>
    <w:rsid w:val="00377059"/>
    <w:rsid w:val="0037740D"/>
    <w:rsid w:val="00377894"/>
    <w:rsid w:val="00377A23"/>
    <w:rsid w:val="00377C88"/>
    <w:rsid w:val="00377CD0"/>
    <w:rsid w:val="00377F30"/>
    <w:rsid w:val="00380311"/>
    <w:rsid w:val="003805AA"/>
    <w:rsid w:val="00380968"/>
    <w:rsid w:val="00380B5B"/>
    <w:rsid w:val="00380E1E"/>
    <w:rsid w:val="00380EBE"/>
    <w:rsid w:val="003812A9"/>
    <w:rsid w:val="00381879"/>
    <w:rsid w:val="00381BB6"/>
    <w:rsid w:val="00381F25"/>
    <w:rsid w:val="00382752"/>
    <w:rsid w:val="00382AC6"/>
    <w:rsid w:val="00382B71"/>
    <w:rsid w:val="00382BD1"/>
    <w:rsid w:val="00382CCE"/>
    <w:rsid w:val="00382E16"/>
    <w:rsid w:val="0038323A"/>
    <w:rsid w:val="003836E8"/>
    <w:rsid w:val="003839D3"/>
    <w:rsid w:val="00383B1E"/>
    <w:rsid w:val="00383E78"/>
    <w:rsid w:val="00383F00"/>
    <w:rsid w:val="00383FD8"/>
    <w:rsid w:val="00384211"/>
    <w:rsid w:val="003842CC"/>
    <w:rsid w:val="00384CE6"/>
    <w:rsid w:val="00384D8A"/>
    <w:rsid w:val="0038504F"/>
    <w:rsid w:val="0038543B"/>
    <w:rsid w:val="00385981"/>
    <w:rsid w:val="00385BFC"/>
    <w:rsid w:val="00385D83"/>
    <w:rsid w:val="00385EB9"/>
    <w:rsid w:val="00385F76"/>
    <w:rsid w:val="00385FC0"/>
    <w:rsid w:val="00386128"/>
    <w:rsid w:val="00386135"/>
    <w:rsid w:val="00386271"/>
    <w:rsid w:val="00386797"/>
    <w:rsid w:val="003868B7"/>
    <w:rsid w:val="00386E36"/>
    <w:rsid w:val="00386ED8"/>
    <w:rsid w:val="003873A9"/>
    <w:rsid w:val="00387657"/>
    <w:rsid w:val="00387DBC"/>
    <w:rsid w:val="00387EE3"/>
    <w:rsid w:val="00390277"/>
    <w:rsid w:val="0039028D"/>
    <w:rsid w:val="00390354"/>
    <w:rsid w:val="003904DE"/>
    <w:rsid w:val="0039096A"/>
    <w:rsid w:val="00390CD3"/>
    <w:rsid w:val="00390EB4"/>
    <w:rsid w:val="00390FDD"/>
    <w:rsid w:val="00391082"/>
    <w:rsid w:val="00391241"/>
    <w:rsid w:val="003915DC"/>
    <w:rsid w:val="00391651"/>
    <w:rsid w:val="00391A32"/>
    <w:rsid w:val="00391BD2"/>
    <w:rsid w:val="00391EFA"/>
    <w:rsid w:val="00392037"/>
    <w:rsid w:val="0039277C"/>
    <w:rsid w:val="003929DF"/>
    <w:rsid w:val="00392BCD"/>
    <w:rsid w:val="00392CF2"/>
    <w:rsid w:val="00392DF8"/>
    <w:rsid w:val="00392E60"/>
    <w:rsid w:val="00393144"/>
    <w:rsid w:val="0039356E"/>
    <w:rsid w:val="00393583"/>
    <w:rsid w:val="0039369F"/>
    <w:rsid w:val="00393EFD"/>
    <w:rsid w:val="003941F0"/>
    <w:rsid w:val="003943E6"/>
    <w:rsid w:val="00394508"/>
    <w:rsid w:val="0039462B"/>
    <w:rsid w:val="00394896"/>
    <w:rsid w:val="00394A5E"/>
    <w:rsid w:val="00394EC0"/>
    <w:rsid w:val="003950B9"/>
    <w:rsid w:val="0039510F"/>
    <w:rsid w:val="003957BD"/>
    <w:rsid w:val="0039590F"/>
    <w:rsid w:val="003959C0"/>
    <w:rsid w:val="00396138"/>
    <w:rsid w:val="0039621C"/>
    <w:rsid w:val="00396DF7"/>
    <w:rsid w:val="00396F48"/>
    <w:rsid w:val="00396FF1"/>
    <w:rsid w:val="0039779F"/>
    <w:rsid w:val="00397922"/>
    <w:rsid w:val="00397E2E"/>
    <w:rsid w:val="003A0317"/>
    <w:rsid w:val="003A0500"/>
    <w:rsid w:val="003A0676"/>
    <w:rsid w:val="003A0783"/>
    <w:rsid w:val="003A07CE"/>
    <w:rsid w:val="003A0A43"/>
    <w:rsid w:val="003A0BF6"/>
    <w:rsid w:val="003A0EC3"/>
    <w:rsid w:val="003A10F5"/>
    <w:rsid w:val="003A1348"/>
    <w:rsid w:val="003A23D8"/>
    <w:rsid w:val="003A2445"/>
    <w:rsid w:val="003A28EF"/>
    <w:rsid w:val="003A2933"/>
    <w:rsid w:val="003A2BCF"/>
    <w:rsid w:val="003A2D32"/>
    <w:rsid w:val="003A2E4C"/>
    <w:rsid w:val="003A2EF2"/>
    <w:rsid w:val="003A2F3D"/>
    <w:rsid w:val="003A3266"/>
    <w:rsid w:val="003A357D"/>
    <w:rsid w:val="003A37B6"/>
    <w:rsid w:val="003A3987"/>
    <w:rsid w:val="003A3A81"/>
    <w:rsid w:val="003A3A9A"/>
    <w:rsid w:val="003A3DFA"/>
    <w:rsid w:val="003A40B6"/>
    <w:rsid w:val="003A4369"/>
    <w:rsid w:val="003A45A7"/>
    <w:rsid w:val="003A4679"/>
    <w:rsid w:val="003A4738"/>
    <w:rsid w:val="003A4986"/>
    <w:rsid w:val="003A4A51"/>
    <w:rsid w:val="003A4A86"/>
    <w:rsid w:val="003A4B44"/>
    <w:rsid w:val="003A4E86"/>
    <w:rsid w:val="003A506E"/>
    <w:rsid w:val="003A58A7"/>
    <w:rsid w:val="003A58CB"/>
    <w:rsid w:val="003A5DBE"/>
    <w:rsid w:val="003A5E99"/>
    <w:rsid w:val="003A5F56"/>
    <w:rsid w:val="003A656F"/>
    <w:rsid w:val="003A677A"/>
    <w:rsid w:val="003A6796"/>
    <w:rsid w:val="003A6CA6"/>
    <w:rsid w:val="003A6E8A"/>
    <w:rsid w:val="003A6FB4"/>
    <w:rsid w:val="003A7131"/>
    <w:rsid w:val="003A72C5"/>
    <w:rsid w:val="003A7679"/>
    <w:rsid w:val="003B020E"/>
    <w:rsid w:val="003B0704"/>
    <w:rsid w:val="003B0810"/>
    <w:rsid w:val="003B092D"/>
    <w:rsid w:val="003B0DED"/>
    <w:rsid w:val="003B0F55"/>
    <w:rsid w:val="003B1219"/>
    <w:rsid w:val="003B12F7"/>
    <w:rsid w:val="003B14A5"/>
    <w:rsid w:val="003B16B6"/>
    <w:rsid w:val="003B171C"/>
    <w:rsid w:val="003B17A1"/>
    <w:rsid w:val="003B189E"/>
    <w:rsid w:val="003B1988"/>
    <w:rsid w:val="003B1E83"/>
    <w:rsid w:val="003B21C5"/>
    <w:rsid w:val="003B2CD6"/>
    <w:rsid w:val="003B2FCA"/>
    <w:rsid w:val="003B31F8"/>
    <w:rsid w:val="003B34BC"/>
    <w:rsid w:val="003B361C"/>
    <w:rsid w:val="003B3675"/>
    <w:rsid w:val="003B38E5"/>
    <w:rsid w:val="003B3A64"/>
    <w:rsid w:val="003B3DD0"/>
    <w:rsid w:val="003B43E2"/>
    <w:rsid w:val="003B4595"/>
    <w:rsid w:val="003B4618"/>
    <w:rsid w:val="003B4AFE"/>
    <w:rsid w:val="003B4CB5"/>
    <w:rsid w:val="003B50B1"/>
    <w:rsid w:val="003B50F7"/>
    <w:rsid w:val="003B588F"/>
    <w:rsid w:val="003B5A35"/>
    <w:rsid w:val="003B5CAA"/>
    <w:rsid w:val="003B62F2"/>
    <w:rsid w:val="003B65D4"/>
    <w:rsid w:val="003B68BB"/>
    <w:rsid w:val="003B6917"/>
    <w:rsid w:val="003B6A2D"/>
    <w:rsid w:val="003B6B41"/>
    <w:rsid w:val="003B6CAA"/>
    <w:rsid w:val="003B7373"/>
    <w:rsid w:val="003C011D"/>
    <w:rsid w:val="003C0165"/>
    <w:rsid w:val="003C018E"/>
    <w:rsid w:val="003C02B8"/>
    <w:rsid w:val="003C0662"/>
    <w:rsid w:val="003C0816"/>
    <w:rsid w:val="003C09D5"/>
    <w:rsid w:val="003C0B88"/>
    <w:rsid w:val="003C0BB6"/>
    <w:rsid w:val="003C0DE3"/>
    <w:rsid w:val="003C0E09"/>
    <w:rsid w:val="003C10AC"/>
    <w:rsid w:val="003C1372"/>
    <w:rsid w:val="003C169A"/>
    <w:rsid w:val="003C1905"/>
    <w:rsid w:val="003C1DEC"/>
    <w:rsid w:val="003C1DFB"/>
    <w:rsid w:val="003C1E55"/>
    <w:rsid w:val="003C1EB9"/>
    <w:rsid w:val="003C1F4E"/>
    <w:rsid w:val="003C1F67"/>
    <w:rsid w:val="003C25E7"/>
    <w:rsid w:val="003C25F5"/>
    <w:rsid w:val="003C273B"/>
    <w:rsid w:val="003C29D2"/>
    <w:rsid w:val="003C29DD"/>
    <w:rsid w:val="003C2AEB"/>
    <w:rsid w:val="003C3723"/>
    <w:rsid w:val="003C392A"/>
    <w:rsid w:val="003C3B4C"/>
    <w:rsid w:val="003C3BF8"/>
    <w:rsid w:val="003C42B8"/>
    <w:rsid w:val="003C4937"/>
    <w:rsid w:val="003C4C37"/>
    <w:rsid w:val="003C5556"/>
    <w:rsid w:val="003C5866"/>
    <w:rsid w:val="003C59D6"/>
    <w:rsid w:val="003C5AF9"/>
    <w:rsid w:val="003C5BDE"/>
    <w:rsid w:val="003C5D68"/>
    <w:rsid w:val="003C61E9"/>
    <w:rsid w:val="003C649F"/>
    <w:rsid w:val="003C64F1"/>
    <w:rsid w:val="003C6776"/>
    <w:rsid w:val="003C6968"/>
    <w:rsid w:val="003C696C"/>
    <w:rsid w:val="003C6AC2"/>
    <w:rsid w:val="003C6C0C"/>
    <w:rsid w:val="003C6D3F"/>
    <w:rsid w:val="003C6E55"/>
    <w:rsid w:val="003C6EA1"/>
    <w:rsid w:val="003C6EF1"/>
    <w:rsid w:val="003C6F24"/>
    <w:rsid w:val="003C708D"/>
    <w:rsid w:val="003C7242"/>
    <w:rsid w:val="003C75A6"/>
    <w:rsid w:val="003C7731"/>
    <w:rsid w:val="003C7D2E"/>
    <w:rsid w:val="003C7E98"/>
    <w:rsid w:val="003D01DE"/>
    <w:rsid w:val="003D0461"/>
    <w:rsid w:val="003D062C"/>
    <w:rsid w:val="003D0816"/>
    <w:rsid w:val="003D13E2"/>
    <w:rsid w:val="003D1564"/>
    <w:rsid w:val="003D1B70"/>
    <w:rsid w:val="003D1FA6"/>
    <w:rsid w:val="003D21EB"/>
    <w:rsid w:val="003D2216"/>
    <w:rsid w:val="003D266A"/>
    <w:rsid w:val="003D2B7F"/>
    <w:rsid w:val="003D2EFD"/>
    <w:rsid w:val="003D31FA"/>
    <w:rsid w:val="003D3834"/>
    <w:rsid w:val="003D3926"/>
    <w:rsid w:val="003D3A42"/>
    <w:rsid w:val="003D3B08"/>
    <w:rsid w:val="003D3FFE"/>
    <w:rsid w:val="003D49A1"/>
    <w:rsid w:val="003D4B61"/>
    <w:rsid w:val="003D4E5E"/>
    <w:rsid w:val="003D4E89"/>
    <w:rsid w:val="003D50D9"/>
    <w:rsid w:val="003D517E"/>
    <w:rsid w:val="003D54E9"/>
    <w:rsid w:val="003D553C"/>
    <w:rsid w:val="003D56C0"/>
    <w:rsid w:val="003D5CE1"/>
    <w:rsid w:val="003D5E83"/>
    <w:rsid w:val="003D6AAC"/>
    <w:rsid w:val="003D6DA4"/>
    <w:rsid w:val="003D7257"/>
    <w:rsid w:val="003D740A"/>
    <w:rsid w:val="003D7602"/>
    <w:rsid w:val="003D7701"/>
    <w:rsid w:val="003D7D85"/>
    <w:rsid w:val="003D7F3F"/>
    <w:rsid w:val="003E003B"/>
    <w:rsid w:val="003E00A3"/>
    <w:rsid w:val="003E00EC"/>
    <w:rsid w:val="003E05FB"/>
    <w:rsid w:val="003E06EF"/>
    <w:rsid w:val="003E09FD"/>
    <w:rsid w:val="003E0AFD"/>
    <w:rsid w:val="003E0DB9"/>
    <w:rsid w:val="003E0EBB"/>
    <w:rsid w:val="003E11EB"/>
    <w:rsid w:val="003E12A5"/>
    <w:rsid w:val="003E155C"/>
    <w:rsid w:val="003E178A"/>
    <w:rsid w:val="003E1EB8"/>
    <w:rsid w:val="003E1FAF"/>
    <w:rsid w:val="003E21DC"/>
    <w:rsid w:val="003E23EE"/>
    <w:rsid w:val="003E29AB"/>
    <w:rsid w:val="003E2C7C"/>
    <w:rsid w:val="003E2DA2"/>
    <w:rsid w:val="003E2E87"/>
    <w:rsid w:val="003E2F4C"/>
    <w:rsid w:val="003E2F96"/>
    <w:rsid w:val="003E331E"/>
    <w:rsid w:val="003E33B3"/>
    <w:rsid w:val="003E3506"/>
    <w:rsid w:val="003E35B1"/>
    <w:rsid w:val="003E3DF5"/>
    <w:rsid w:val="003E42EA"/>
    <w:rsid w:val="003E4722"/>
    <w:rsid w:val="003E487A"/>
    <w:rsid w:val="003E5669"/>
    <w:rsid w:val="003E5919"/>
    <w:rsid w:val="003E5A58"/>
    <w:rsid w:val="003E5A97"/>
    <w:rsid w:val="003E6441"/>
    <w:rsid w:val="003E666B"/>
    <w:rsid w:val="003E67D7"/>
    <w:rsid w:val="003E6881"/>
    <w:rsid w:val="003E6D82"/>
    <w:rsid w:val="003E7435"/>
    <w:rsid w:val="003E79F6"/>
    <w:rsid w:val="003E7CFE"/>
    <w:rsid w:val="003F02BC"/>
    <w:rsid w:val="003F02DB"/>
    <w:rsid w:val="003F0310"/>
    <w:rsid w:val="003F0407"/>
    <w:rsid w:val="003F04BC"/>
    <w:rsid w:val="003F0CF9"/>
    <w:rsid w:val="003F0F16"/>
    <w:rsid w:val="003F0FE3"/>
    <w:rsid w:val="003F1488"/>
    <w:rsid w:val="003F1C1C"/>
    <w:rsid w:val="003F1C59"/>
    <w:rsid w:val="003F2077"/>
    <w:rsid w:val="003F210E"/>
    <w:rsid w:val="003F2613"/>
    <w:rsid w:val="003F26E8"/>
    <w:rsid w:val="003F2764"/>
    <w:rsid w:val="003F28ED"/>
    <w:rsid w:val="003F2A9C"/>
    <w:rsid w:val="003F2D52"/>
    <w:rsid w:val="003F2FC8"/>
    <w:rsid w:val="003F3091"/>
    <w:rsid w:val="003F3443"/>
    <w:rsid w:val="003F3596"/>
    <w:rsid w:val="003F3891"/>
    <w:rsid w:val="003F3A42"/>
    <w:rsid w:val="003F3C44"/>
    <w:rsid w:val="003F3CEC"/>
    <w:rsid w:val="003F429B"/>
    <w:rsid w:val="003F42DE"/>
    <w:rsid w:val="003F4396"/>
    <w:rsid w:val="003F4723"/>
    <w:rsid w:val="003F4873"/>
    <w:rsid w:val="003F4941"/>
    <w:rsid w:val="003F49B7"/>
    <w:rsid w:val="003F4EF7"/>
    <w:rsid w:val="003F57A6"/>
    <w:rsid w:val="003F5E38"/>
    <w:rsid w:val="003F6008"/>
    <w:rsid w:val="003F6120"/>
    <w:rsid w:val="003F63A3"/>
    <w:rsid w:val="003F6480"/>
    <w:rsid w:val="003F6CEB"/>
    <w:rsid w:val="003F6E2C"/>
    <w:rsid w:val="003F6F07"/>
    <w:rsid w:val="003F7705"/>
    <w:rsid w:val="003F7824"/>
    <w:rsid w:val="003F7A28"/>
    <w:rsid w:val="003F7C96"/>
    <w:rsid w:val="0040038F"/>
    <w:rsid w:val="00401248"/>
    <w:rsid w:val="004012E4"/>
    <w:rsid w:val="00401392"/>
    <w:rsid w:val="004014F7"/>
    <w:rsid w:val="00401566"/>
    <w:rsid w:val="00401AE5"/>
    <w:rsid w:val="00401B99"/>
    <w:rsid w:val="00401C77"/>
    <w:rsid w:val="00402227"/>
    <w:rsid w:val="00402259"/>
    <w:rsid w:val="004022E7"/>
    <w:rsid w:val="004024AD"/>
    <w:rsid w:val="0040292D"/>
    <w:rsid w:val="00402B4A"/>
    <w:rsid w:val="00402CB4"/>
    <w:rsid w:val="00402E27"/>
    <w:rsid w:val="0040308E"/>
    <w:rsid w:val="0040315F"/>
    <w:rsid w:val="004034D0"/>
    <w:rsid w:val="00403775"/>
    <w:rsid w:val="00403B54"/>
    <w:rsid w:val="00403E11"/>
    <w:rsid w:val="00404181"/>
    <w:rsid w:val="004043BF"/>
    <w:rsid w:val="00404613"/>
    <w:rsid w:val="004047E9"/>
    <w:rsid w:val="00404B16"/>
    <w:rsid w:val="00404D38"/>
    <w:rsid w:val="0040519C"/>
    <w:rsid w:val="004053BE"/>
    <w:rsid w:val="00405639"/>
    <w:rsid w:val="0040572F"/>
    <w:rsid w:val="0040578E"/>
    <w:rsid w:val="004057E1"/>
    <w:rsid w:val="00405B65"/>
    <w:rsid w:val="00405DD6"/>
    <w:rsid w:val="00405FD4"/>
    <w:rsid w:val="0040627C"/>
    <w:rsid w:val="00406601"/>
    <w:rsid w:val="00406962"/>
    <w:rsid w:val="00406A40"/>
    <w:rsid w:val="00406C9A"/>
    <w:rsid w:val="004070AD"/>
    <w:rsid w:val="004072FF"/>
    <w:rsid w:val="0040759C"/>
    <w:rsid w:val="0040761B"/>
    <w:rsid w:val="004078CF"/>
    <w:rsid w:val="00407E3D"/>
    <w:rsid w:val="00407E84"/>
    <w:rsid w:val="00410040"/>
    <w:rsid w:val="004110DC"/>
    <w:rsid w:val="00411168"/>
    <w:rsid w:val="00411431"/>
    <w:rsid w:val="00411692"/>
    <w:rsid w:val="00411835"/>
    <w:rsid w:val="0041197A"/>
    <w:rsid w:val="00411D2A"/>
    <w:rsid w:val="00411F5A"/>
    <w:rsid w:val="00412569"/>
    <w:rsid w:val="00412676"/>
    <w:rsid w:val="00412A98"/>
    <w:rsid w:val="00412B38"/>
    <w:rsid w:val="00412E14"/>
    <w:rsid w:val="00412FF7"/>
    <w:rsid w:val="0041303C"/>
    <w:rsid w:val="00413087"/>
    <w:rsid w:val="0041335C"/>
    <w:rsid w:val="004136F8"/>
    <w:rsid w:val="00413BEF"/>
    <w:rsid w:val="0041453E"/>
    <w:rsid w:val="00414673"/>
    <w:rsid w:val="00414A86"/>
    <w:rsid w:val="00414B0E"/>
    <w:rsid w:val="00414C3B"/>
    <w:rsid w:val="00414C64"/>
    <w:rsid w:val="00414FDE"/>
    <w:rsid w:val="0041526F"/>
    <w:rsid w:val="0041541B"/>
    <w:rsid w:val="00415428"/>
    <w:rsid w:val="004155CF"/>
    <w:rsid w:val="0041578D"/>
    <w:rsid w:val="00416209"/>
    <w:rsid w:val="0041623B"/>
    <w:rsid w:val="004164D7"/>
    <w:rsid w:val="004168E4"/>
    <w:rsid w:val="00416C36"/>
    <w:rsid w:val="00416CFA"/>
    <w:rsid w:val="00416DE2"/>
    <w:rsid w:val="00417304"/>
    <w:rsid w:val="00417533"/>
    <w:rsid w:val="00417B49"/>
    <w:rsid w:val="004202C6"/>
    <w:rsid w:val="00420435"/>
    <w:rsid w:val="004205C1"/>
    <w:rsid w:val="0042087F"/>
    <w:rsid w:val="00420B5C"/>
    <w:rsid w:val="004212C6"/>
    <w:rsid w:val="0042140C"/>
    <w:rsid w:val="00421553"/>
    <w:rsid w:val="004216EC"/>
    <w:rsid w:val="00421DEB"/>
    <w:rsid w:val="00422500"/>
    <w:rsid w:val="004225E9"/>
    <w:rsid w:val="00422B4B"/>
    <w:rsid w:val="00422BF2"/>
    <w:rsid w:val="00422C2C"/>
    <w:rsid w:val="0042308B"/>
    <w:rsid w:val="004234E3"/>
    <w:rsid w:val="004234FC"/>
    <w:rsid w:val="004235A0"/>
    <w:rsid w:val="00423792"/>
    <w:rsid w:val="004237D3"/>
    <w:rsid w:val="004239F9"/>
    <w:rsid w:val="00423A47"/>
    <w:rsid w:val="00423E76"/>
    <w:rsid w:val="00423F73"/>
    <w:rsid w:val="00424379"/>
    <w:rsid w:val="00424C78"/>
    <w:rsid w:val="00424D71"/>
    <w:rsid w:val="00424E9E"/>
    <w:rsid w:val="00424ECC"/>
    <w:rsid w:val="004250B6"/>
    <w:rsid w:val="0042511E"/>
    <w:rsid w:val="00425391"/>
    <w:rsid w:val="0042560D"/>
    <w:rsid w:val="00425749"/>
    <w:rsid w:val="0042590A"/>
    <w:rsid w:val="0042593C"/>
    <w:rsid w:val="00425D6A"/>
    <w:rsid w:val="00425FC5"/>
    <w:rsid w:val="004261B9"/>
    <w:rsid w:val="004261D1"/>
    <w:rsid w:val="004263F0"/>
    <w:rsid w:val="004265C2"/>
    <w:rsid w:val="00426B20"/>
    <w:rsid w:val="00426F1E"/>
    <w:rsid w:val="00427187"/>
    <w:rsid w:val="00427679"/>
    <w:rsid w:val="004277EC"/>
    <w:rsid w:val="00427849"/>
    <w:rsid w:val="00427872"/>
    <w:rsid w:val="004278B9"/>
    <w:rsid w:val="00427C35"/>
    <w:rsid w:val="00427ECE"/>
    <w:rsid w:val="00427FD9"/>
    <w:rsid w:val="004300AC"/>
    <w:rsid w:val="004302D2"/>
    <w:rsid w:val="00430308"/>
    <w:rsid w:val="004303F3"/>
    <w:rsid w:val="004303F8"/>
    <w:rsid w:val="004304CA"/>
    <w:rsid w:val="004304F5"/>
    <w:rsid w:val="0043082D"/>
    <w:rsid w:val="00430A3C"/>
    <w:rsid w:val="00430B6F"/>
    <w:rsid w:val="00430B9F"/>
    <w:rsid w:val="00430D30"/>
    <w:rsid w:val="00430EB2"/>
    <w:rsid w:val="00430EDF"/>
    <w:rsid w:val="004312B2"/>
    <w:rsid w:val="004314C9"/>
    <w:rsid w:val="00431A24"/>
    <w:rsid w:val="00431B69"/>
    <w:rsid w:val="00432584"/>
    <w:rsid w:val="00432653"/>
    <w:rsid w:val="00432750"/>
    <w:rsid w:val="00432796"/>
    <w:rsid w:val="00432D4B"/>
    <w:rsid w:val="00432E5A"/>
    <w:rsid w:val="00432F89"/>
    <w:rsid w:val="004332F3"/>
    <w:rsid w:val="00433471"/>
    <w:rsid w:val="0043349B"/>
    <w:rsid w:val="00433C0C"/>
    <w:rsid w:val="00433CBA"/>
    <w:rsid w:val="00433F8D"/>
    <w:rsid w:val="0043429B"/>
    <w:rsid w:val="004347A2"/>
    <w:rsid w:val="00434D01"/>
    <w:rsid w:val="004350B7"/>
    <w:rsid w:val="00435934"/>
    <w:rsid w:val="004359C9"/>
    <w:rsid w:val="00435AFE"/>
    <w:rsid w:val="00435BE8"/>
    <w:rsid w:val="00435CF0"/>
    <w:rsid w:val="00436275"/>
    <w:rsid w:val="0043630A"/>
    <w:rsid w:val="004365B5"/>
    <w:rsid w:val="00436696"/>
    <w:rsid w:val="00436B6D"/>
    <w:rsid w:val="00436DDF"/>
    <w:rsid w:val="004371CD"/>
    <w:rsid w:val="004371D1"/>
    <w:rsid w:val="004374C2"/>
    <w:rsid w:val="004375D0"/>
    <w:rsid w:val="00437819"/>
    <w:rsid w:val="00437AEA"/>
    <w:rsid w:val="00437B11"/>
    <w:rsid w:val="00437C9C"/>
    <w:rsid w:val="00437FE5"/>
    <w:rsid w:val="004401DC"/>
    <w:rsid w:val="00440342"/>
    <w:rsid w:val="004403CA"/>
    <w:rsid w:val="004407B3"/>
    <w:rsid w:val="00440C71"/>
    <w:rsid w:val="00440DFA"/>
    <w:rsid w:val="0044127D"/>
    <w:rsid w:val="0044182B"/>
    <w:rsid w:val="0044189D"/>
    <w:rsid w:val="00441B36"/>
    <w:rsid w:val="00442166"/>
    <w:rsid w:val="00442182"/>
    <w:rsid w:val="004427F9"/>
    <w:rsid w:val="004428CC"/>
    <w:rsid w:val="00442A50"/>
    <w:rsid w:val="00442C95"/>
    <w:rsid w:val="00442D9C"/>
    <w:rsid w:val="00442EE6"/>
    <w:rsid w:val="0044311B"/>
    <w:rsid w:val="00443136"/>
    <w:rsid w:val="004435C1"/>
    <w:rsid w:val="0044374D"/>
    <w:rsid w:val="004437F1"/>
    <w:rsid w:val="00443C10"/>
    <w:rsid w:val="00443FB1"/>
    <w:rsid w:val="00444077"/>
    <w:rsid w:val="004440A8"/>
    <w:rsid w:val="00444455"/>
    <w:rsid w:val="00444529"/>
    <w:rsid w:val="00444A8A"/>
    <w:rsid w:val="00444D62"/>
    <w:rsid w:val="004452F0"/>
    <w:rsid w:val="004453C8"/>
    <w:rsid w:val="004454AA"/>
    <w:rsid w:val="00445944"/>
    <w:rsid w:val="00445A28"/>
    <w:rsid w:val="00445AB5"/>
    <w:rsid w:val="00445BA1"/>
    <w:rsid w:val="00446157"/>
    <w:rsid w:val="0044621F"/>
    <w:rsid w:val="00446235"/>
    <w:rsid w:val="00446878"/>
    <w:rsid w:val="00446EEB"/>
    <w:rsid w:val="00446F62"/>
    <w:rsid w:val="004471DE"/>
    <w:rsid w:val="0044759D"/>
    <w:rsid w:val="00447CFD"/>
    <w:rsid w:val="00447D23"/>
    <w:rsid w:val="00447E2C"/>
    <w:rsid w:val="004501DB"/>
    <w:rsid w:val="004507C0"/>
    <w:rsid w:val="00450E3C"/>
    <w:rsid w:val="00451032"/>
    <w:rsid w:val="0045103D"/>
    <w:rsid w:val="00451203"/>
    <w:rsid w:val="0045142A"/>
    <w:rsid w:val="00451507"/>
    <w:rsid w:val="00451AC5"/>
    <w:rsid w:val="00451B23"/>
    <w:rsid w:val="00451B5B"/>
    <w:rsid w:val="00451D7C"/>
    <w:rsid w:val="00452348"/>
    <w:rsid w:val="00452537"/>
    <w:rsid w:val="004525A9"/>
    <w:rsid w:val="00452624"/>
    <w:rsid w:val="00452839"/>
    <w:rsid w:val="00452A85"/>
    <w:rsid w:val="00452AE1"/>
    <w:rsid w:val="00452B16"/>
    <w:rsid w:val="00452F60"/>
    <w:rsid w:val="0045316C"/>
    <w:rsid w:val="00453521"/>
    <w:rsid w:val="004538E4"/>
    <w:rsid w:val="0045396F"/>
    <w:rsid w:val="00453AE3"/>
    <w:rsid w:val="00453E88"/>
    <w:rsid w:val="0045420B"/>
    <w:rsid w:val="0045423E"/>
    <w:rsid w:val="0045444A"/>
    <w:rsid w:val="004546B9"/>
    <w:rsid w:val="00454A1F"/>
    <w:rsid w:val="00454A3A"/>
    <w:rsid w:val="00454F7C"/>
    <w:rsid w:val="004553CA"/>
    <w:rsid w:val="00455440"/>
    <w:rsid w:val="004555D9"/>
    <w:rsid w:val="0045590D"/>
    <w:rsid w:val="00455B25"/>
    <w:rsid w:val="00455D25"/>
    <w:rsid w:val="00455F35"/>
    <w:rsid w:val="00456242"/>
    <w:rsid w:val="00456251"/>
    <w:rsid w:val="0045648F"/>
    <w:rsid w:val="0045676E"/>
    <w:rsid w:val="00456791"/>
    <w:rsid w:val="00456AE5"/>
    <w:rsid w:val="00456BB1"/>
    <w:rsid w:val="00456C1F"/>
    <w:rsid w:val="00456F49"/>
    <w:rsid w:val="004579B4"/>
    <w:rsid w:val="00457A3D"/>
    <w:rsid w:val="00460135"/>
    <w:rsid w:val="0046061D"/>
    <w:rsid w:val="00460738"/>
    <w:rsid w:val="00460ADC"/>
    <w:rsid w:val="00460F75"/>
    <w:rsid w:val="004610C2"/>
    <w:rsid w:val="00461803"/>
    <w:rsid w:val="0046222E"/>
    <w:rsid w:val="00462750"/>
    <w:rsid w:val="00462CAC"/>
    <w:rsid w:val="00462CDC"/>
    <w:rsid w:val="00462D45"/>
    <w:rsid w:val="004637EF"/>
    <w:rsid w:val="00463910"/>
    <w:rsid w:val="004642AA"/>
    <w:rsid w:val="004648AB"/>
    <w:rsid w:val="00464909"/>
    <w:rsid w:val="00464975"/>
    <w:rsid w:val="00465402"/>
    <w:rsid w:val="00465812"/>
    <w:rsid w:val="004659A9"/>
    <w:rsid w:val="00465C7A"/>
    <w:rsid w:val="004664CC"/>
    <w:rsid w:val="00466A3F"/>
    <w:rsid w:val="00466C9C"/>
    <w:rsid w:val="00466F1B"/>
    <w:rsid w:val="004670A7"/>
    <w:rsid w:val="0046729F"/>
    <w:rsid w:val="00467F04"/>
    <w:rsid w:val="004707A1"/>
    <w:rsid w:val="0047097E"/>
    <w:rsid w:val="00470A97"/>
    <w:rsid w:val="00470ACC"/>
    <w:rsid w:val="00470CF9"/>
    <w:rsid w:val="00470F8D"/>
    <w:rsid w:val="00470FB4"/>
    <w:rsid w:val="00470FBD"/>
    <w:rsid w:val="004712F3"/>
    <w:rsid w:val="004714FC"/>
    <w:rsid w:val="00471642"/>
    <w:rsid w:val="004717ED"/>
    <w:rsid w:val="0047184B"/>
    <w:rsid w:val="004719FC"/>
    <w:rsid w:val="00471AA4"/>
    <w:rsid w:val="00471C0F"/>
    <w:rsid w:val="00471D3F"/>
    <w:rsid w:val="0047209E"/>
    <w:rsid w:val="004720AC"/>
    <w:rsid w:val="0047250A"/>
    <w:rsid w:val="004725C5"/>
    <w:rsid w:val="0047271B"/>
    <w:rsid w:val="00472B5B"/>
    <w:rsid w:val="00472C1C"/>
    <w:rsid w:val="00472C37"/>
    <w:rsid w:val="00472E8B"/>
    <w:rsid w:val="004731EC"/>
    <w:rsid w:val="0047359F"/>
    <w:rsid w:val="004735DA"/>
    <w:rsid w:val="00473638"/>
    <w:rsid w:val="00473726"/>
    <w:rsid w:val="00473A8B"/>
    <w:rsid w:val="00473B38"/>
    <w:rsid w:val="00473E05"/>
    <w:rsid w:val="00473E41"/>
    <w:rsid w:val="00474406"/>
    <w:rsid w:val="00474790"/>
    <w:rsid w:val="00474948"/>
    <w:rsid w:val="004751F8"/>
    <w:rsid w:val="0047578D"/>
    <w:rsid w:val="004757A9"/>
    <w:rsid w:val="00475925"/>
    <w:rsid w:val="00475DEA"/>
    <w:rsid w:val="00475F55"/>
    <w:rsid w:val="00475FA7"/>
    <w:rsid w:val="00475FC4"/>
    <w:rsid w:val="0047643E"/>
    <w:rsid w:val="00477363"/>
    <w:rsid w:val="0047771A"/>
    <w:rsid w:val="004778B4"/>
    <w:rsid w:val="00477CEE"/>
    <w:rsid w:val="00477FC6"/>
    <w:rsid w:val="004800ED"/>
    <w:rsid w:val="0048051F"/>
    <w:rsid w:val="00480AC3"/>
    <w:rsid w:val="00480B4F"/>
    <w:rsid w:val="00480BA5"/>
    <w:rsid w:val="00480E75"/>
    <w:rsid w:val="00481675"/>
    <w:rsid w:val="004819D8"/>
    <w:rsid w:val="00481BB6"/>
    <w:rsid w:val="0048205D"/>
    <w:rsid w:val="00482223"/>
    <w:rsid w:val="004827DA"/>
    <w:rsid w:val="00482BA1"/>
    <w:rsid w:val="00482CCE"/>
    <w:rsid w:val="00483128"/>
    <w:rsid w:val="004832C0"/>
    <w:rsid w:val="00483547"/>
    <w:rsid w:val="004835ED"/>
    <w:rsid w:val="004837DF"/>
    <w:rsid w:val="004839F2"/>
    <w:rsid w:val="00483AB9"/>
    <w:rsid w:val="00483D1D"/>
    <w:rsid w:val="00484069"/>
    <w:rsid w:val="00484C24"/>
    <w:rsid w:val="00485066"/>
    <w:rsid w:val="0048522D"/>
    <w:rsid w:val="0048543C"/>
    <w:rsid w:val="00485563"/>
    <w:rsid w:val="00485810"/>
    <w:rsid w:val="00485B62"/>
    <w:rsid w:val="00485B91"/>
    <w:rsid w:val="00485BFE"/>
    <w:rsid w:val="00485CE4"/>
    <w:rsid w:val="00485E07"/>
    <w:rsid w:val="00485EE5"/>
    <w:rsid w:val="00485F1E"/>
    <w:rsid w:val="004860EA"/>
    <w:rsid w:val="0048662E"/>
    <w:rsid w:val="00486664"/>
    <w:rsid w:val="0048681F"/>
    <w:rsid w:val="004868C4"/>
    <w:rsid w:val="00486FA0"/>
    <w:rsid w:val="00487016"/>
    <w:rsid w:val="0048713A"/>
    <w:rsid w:val="0048716D"/>
    <w:rsid w:val="0048725C"/>
    <w:rsid w:val="00487402"/>
    <w:rsid w:val="00487549"/>
    <w:rsid w:val="00487614"/>
    <w:rsid w:val="004876A6"/>
    <w:rsid w:val="00487BE3"/>
    <w:rsid w:val="00487C36"/>
    <w:rsid w:val="00487C6A"/>
    <w:rsid w:val="00487DBF"/>
    <w:rsid w:val="00487EBD"/>
    <w:rsid w:val="00487F76"/>
    <w:rsid w:val="00487FC9"/>
    <w:rsid w:val="004900A9"/>
    <w:rsid w:val="004903EB"/>
    <w:rsid w:val="00490AD5"/>
    <w:rsid w:val="00490BFD"/>
    <w:rsid w:val="00490DC9"/>
    <w:rsid w:val="00490F80"/>
    <w:rsid w:val="00490FD6"/>
    <w:rsid w:val="0049105C"/>
    <w:rsid w:val="00491541"/>
    <w:rsid w:val="00491CC3"/>
    <w:rsid w:val="0049248A"/>
    <w:rsid w:val="0049254D"/>
    <w:rsid w:val="00492817"/>
    <w:rsid w:val="00492E3C"/>
    <w:rsid w:val="00492EB2"/>
    <w:rsid w:val="0049361E"/>
    <w:rsid w:val="00493858"/>
    <w:rsid w:val="00493A28"/>
    <w:rsid w:val="00493A8C"/>
    <w:rsid w:val="004941B6"/>
    <w:rsid w:val="00494444"/>
    <w:rsid w:val="00494747"/>
    <w:rsid w:val="00494BFA"/>
    <w:rsid w:val="00494F01"/>
    <w:rsid w:val="004953E5"/>
    <w:rsid w:val="004956D0"/>
    <w:rsid w:val="00495B8F"/>
    <w:rsid w:val="00495CE3"/>
    <w:rsid w:val="00495E5F"/>
    <w:rsid w:val="00496128"/>
    <w:rsid w:val="00496603"/>
    <w:rsid w:val="00496C82"/>
    <w:rsid w:val="004972AA"/>
    <w:rsid w:val="0049735A"/>
    <w:rsid w:val="00497663"/>
    <w:rsid w:val="00497CD1"/>
    <w:rsid w:val="00497E4D"/>
    <w:rsid w:val="00497FE6"/>
    <w:rsid w:val="004A0356"/>
    <w:rsid w:val="004A038F"/>
    <w:rsid w:val="004A05E7"/>
    <w:rsid w:val="004A07BC"/>
    <w:rsid w:val="004A08BF"/>
    <w:rsid w:val="004A0CA1"/>
    <w:rsid w:val="004A0E03"/>
    <w:rsid w:val="004A140B"/>
    <w:rsid w:val="004A142D"/>
    <w:rsid w:val="004A1CE1"/>
    <w:rsid w:val="004A22E0"/>
    <w:rsid w:val="004A30C8"/>
    <w:rsid w:val="004A311F"/>
    <w:rsid w:val="004A35CF"/>
    <w:rsid w:val="004A383A"/>
    <w:rsid w:val="004A38BB"/>
    <w:rsid w:val="004A3BB4"/>
    <w:rsid w:val="004A3E34"/>
    <w:rsid w:val="004A3E7D"/>
    <w:rsid w:val="004A3E9D"/>
    <w:rsid w:val="004A3F5B"/>
    <w:rsid w:val="004A417B"/>
    <w:rsid w:val="004A4530"/>
    <w:rsid w:val="004A4541"/>
    <w:rsid w:val="004A45E6"/>
    <w:rsid w:val="004A4965"/>
    <w:rsid w:val="004A4B2D"/>
    <w:rsid w:val="004A4C95"/>
    <w:rsid w:val="004A4D1D"/>
    <w:rsid w:val="004A4D41"/>
    <w:rsid w:val="004A50F0"/>
    <w:rsid w:val="004A55A6"/>
    <w:rsid w:val="004A5E76"/>
    <w:rsid w:val="004A5FFF"/>
    <w:rsid w:val="004A60C0"/>
    <w:rsid w:val="004A6110"/>
    <w:rsid w:val="004A6274"/>
    <w:rsid w:val="004A635C"/>
    <w:rsid w:val="004A6952"/>
    <w:rsid w:val="004A6B94"/>
    <w:rsid w:val="004A6CD1"/>
    <w:rsid w:val="004A714E"/>
    <w:rsid w:val="004A7205"/>
    <w:rsid w:val="004A7934"/>
    <w:rsid w:val="004A7C10"/>
    <w:rsid w:val="004A7F5E"/>
    <w:rsid w:val="004B05F0"/>
    <w:rsid w:val="004B0E2E"/>
    <w:rsid w:val="004B1024"/>
    <w:rsid w:val="004B1415"/>
    <w:rsid w:val="004B1422"/>
    <w:rsid w:val="004B1670"/>
    <w:rsid w:val="004B2319"/>
    <w:rsid w:val="004B2590"/>
    <w:rsid w:val="004B25D1"/>
    <w:rsid w:val="004B294D"/>
    <w:rsid w:val="004B2A40"/>
    <w:rsid w:val="004B2D84"/>
    <w:rsid w:val="004B3289"/>
    <w:rsid w:val="004B3696"/>
    <w:rsid w:val="004B36E6"/>
    <w:rsid w:val="004B3A3F"/>
    <w:rsid w:val="004B3D84"/>
    <w:rsid w:val="004B3FAA"/>
    <w:rsid w:val="004B456E"/>
    <w:rsid w:val="004B4591"/>
    <w:rsid w:val="004B47BE"/>
    <w:rsid w:val="004B47DD"/>
    <w:rsid w:val="004B4999"/>
    <w:rsid w:val="004B4BBD"/>
    <w:rsid w:val="004B4CD3"/>
    <w:rsid w:val="004B4F0A"/>
    <w:rsid w:val="004B51AC"/>
    <w:rsid w:val="004B5510"/>
    <w:rsid w:val="004B565D"/>
    <w:rsid w:val="004B5820"/>
    <w:rsid w:val="004B5A3C"/>
    <w:rsid w:val="004B5D20"/>
    <w:rsid w:val="004B5FD5"/>
    <w:rsid w:val="004B6125"/>
    <w:rsid w:val="004B6656"/>
    <w:rsid w:val="004B66E2"/>
    <w:rsid w:val="004B6943"/>
    <w:rsid w:val="004B6AF4"/>
    <w:rsid w:val="004B6C60"/>
    <w:rsid w:val="004B6C6A"/>
    <w:rsid w:val="004B717D"/>
    <w:rsid w:val="004B720E"/>
    <w:rsid w:val="004B7D3F"/>
    <w:rsid w:val="004C007F"/>
    <w:rsid w:val="004C014F"/>
    <w:rsid w:val="004C02A6"/>
    <w:rsid w:val="004C0537"/>
    <w:rsid w:val="004C0C01"/>
    <w:rsid w:val="004C0C34"/>
    <w:rsid w:val="004C0FD0"/>
    <w:rsid w:val="004C1065"/>
    <w:rsid w:val="004C1158"/>
    <w:rsid w:val="004C1172"/>
    <w:rsid w:val="004C132E"/>
    <w:rsid w:val="004C147F"/>
    <w:rsid w:val="004C1556"/>
    <w:rsid w:val="004C171A"/>
    <w:rsid w:val="004C1825"/>
    <w:rsid w:val="004C1946"/>
    <w:rsid w:val="004C19F3"/>
    <w:rsid w:val="004C1C0B"/>
    <w:rsid w:val="004C1D6D"/>
    <w:rsid w:val="004C21AD"/>
    <w:rsid w:val="004C23F5"/>
    <w:rsid w:val="004C2589"/>
    <w:rsid w:val="004C2DB0"/>
    <w:rsid w:val="004C2E30"/>
    <w:rsid w:val="004C2E4F"/>
    <w:rsid w:val="004C2E8C"/>
    <w:rsid w:val="004C306E"/>
    <w:rsid w:val="004C350B"/>
    <w:rsid w:val="004C3645"/>
    <w:rsid w:val="004C3682"/>
    <w:rsid w:val="004C3C0D"/>
    <w:rsid w:val="004C4357"/>
    <w:rsid w:val="004C482A"/>
    <w:rsid w:val="004C495A"/>
    <w:rsid w:val="004C4C1B"/>
    <w:rsid w:val="004C4C8E"/>
    <w:rsid w:val="004C4E6B"/>
    <w:rsid w:val="004C4EC3"/>
    <w:rsid w:val="004C5141"/>
    <w:rsid w:val="004C51C3"/>
    <w:rsid w:val="004C532F"/>
    <w:rsid w:val="004C5431"/>
    <w:rsid w:val="004C582F"/>
    <w:rsid w:val="004C618F"/>
    <w:rsid w:val="004C66AE"/>
    <w:rsid w:val="004C66F9"/>
    <w:rsid w:val="004C66FB"/>
    <w:rsid w:val="004C6849"/>
    <w:rsid w:val="004C685E"/>
    <w:rsid w:val="004C6943"/>
    <w:rsid w:val="004C6ADC"/>
    <w:rsid w:val="004C6B65"/>
    <w:rsid w:val="004C6BC5"/>
    <w:rsid w:val="004C6DBC"/>
    <w:rsid w:val="004C77BB"/>
    <w:rsid w:val="004C7D85"/>
    <w:rsid w:val="004D0D1A"/>
    <w:rsid w:val="004D0E1E"/>
    <w:rsid w:val="004D1108"/>
    <w:rsid w:val="004D12AC"/>
    <w:rsid w:val="004D1359"/>
    <w:rsid w:val="004D1799"/>
    <w:rsid w:val="004D1811"/>
    <w:rsid w:val="004D187B"/>
    <w:rsid w:val="004D1906"/>
    <w:rsid w:val="004D1AC5"/>
    <w:rsid w:val="004D1B8A"/>
    <w:rsid w:val="004D1D75"/>
    <w:rsid w:val="004D1DBC"/>
    <w:rsid w:val="004D21D6"/>
    <w:rsid w:val="004D2216"/>
    <w:rsid w:val="004D22B7"/>
    <w:rsid w:val="004D2316"/>
    <w:rsid w:val="004D2BF4"/>
    <w:rsid w:val="004D2CFA"/>
    <w:rsid w:val="004D2D3C"/>
    <w:rsid w:val="004D3455"/>
    <w:rsid w:val="004D3557"/>
    <w:rsid w:val="004D3C33"/>
    <w:rsid w:val="004D3F8C"/>
    <w:rsid w:val="004D41A9"/>
    <w:rsid w:val="004D41D1"/>
    <w:rsid w:val="004D4408"/>
    <w:rsid w:val="004D55C7"/>
    <w:rsid w:val="004D5B2F"/>
    <w:rsid w:val="004D5F43"/>
    <w:rsid w:val="004D61D1"/>
    <w:rsid w:val="004D623D"/>
    <w:rsid w:val="004D6604"/>
    <w:rsid w:val="004D6CA3"/>
    <w:rsid w:val="004D6E7E"/>
    <w:rsid w:val="004D7B01"/>
    <w:rsid w:val="004E054B"/>
    <w:rsid w:val="004E1320"/>
    <w:rsid w:val="004E14C2"/>
    <w:rsid w:val="004E1512"/>
    <w:rsid w:val="004E15E1"/>
    <w:rsid w:val="004E190E"/>
    <w:rsid w:val="004E1F13"/>
    <w:rsid w:val="004E1F6D"/>
    <w:rsid w:val="004E2198"/>
    <w:rsid w:val="004E2223"/>
    <w:rsid w:val="004E2305"/>
    <w:rsid w:val="004E2501"/>
    <w:rsid w:val="004E299C"/>
    <w:rsid w:val="004E29B7"/>
    <w:rsid w:val="004E2A8D"/>
    <w:rsid w:val="004E2ADC"/>
    <w:rsid w:val="004E2B55"/>
    <w:rsid w:val="004E2BA4"/>
    <w:rsid w:val="004E3251"/>
    <w:rsid w:val="004E3298"/>
    <w:rsid w:val="004E33BE"/>
    <w:rsid w:val="004E352F"/>
    <w:rsid w:val="004E3661"/>
    <w:rsid w:val="004E3CDD"/>
    <w:rsid w:val="004E4155"/>
    <w:rsid w:val="004E4CEC"/>
    <w:rsid w:val="004E568B"/>
    <w:rsid w:val="004E5964"/>
    <w:rsid w:val="004E5A51"/>
    <w:rsid w:val="004E5E6D"/>
    <w:rsid w:val="004E5F6B"/>
    <w:rsid w:val="004E60DE"/>
    <w:rsid w:val="004E6124"/>
    <w:rsid w:val="004E6279"/>
    <w:rsid w:val="004E656B"/>
    <w:rsid w:val="004E65AD"/>
    <w:rsid w:val="004E667A"/>
    <w:rsid w:val="004E66CD"/>
    <w:rsid w:val="004E6E3D"/>
    <w:rsid w:val="004E6E4B"/>
    <w:rsid w:val="004E7501"/>
    <w:rsid w:val="004E781C"/>
    <w:rsid w:val="004E7D7D"/>
    <w:rsid w:val="004E7EA1"/>
    <w:rsid w:val="004F0193"/>
    <w:rsid w:val="004F033A"/>
    <w:rsid w:val="004F0668"/>
    <w:rsid w:val="004F0A48"/>
    <w:rsid w:val="004F0A8A"/>
    <w:rsid w:val="004F0DF6"/>
    <w:rsid w:val="004F0FAD"/>
    <w:rsid w:val="004F0FF4"/>
    <w:rsid w:val="004F1325"/>
    <w:rsid w:val="004F140E"/>
    <w:rsid w:val="004F1717"/>
    <w:rsid w:val="004F1B9B"/>
    <w:rsid w:val="004F1CC5"/>
    <w:rsid w:val="004F1D79"/>
    <w:rsid w:val="004F1E33"/>
    <w:rsid w:val="004F23EF"/>
    <w:rsid w:val="004F291C"/>
    <w:rsid w:val="004F2C60"/>
    <w:rsid w:val="004F2F82"/>
    <w:rsid w:val="004F31BF"/>
    <w:rsid w:val="004F3965"/>
    <w:rsid w:val="004F39E8"/>
    <w:rsid w:val="004F3E85"/>
    <w:rsid w:val="004F3E8B"/>
    <w:rsid w:val="004F42EE"/>
    <w:rsid w:val="004F42F2"/>
    <w:rsid w:val="004F46E9"/>
    <w:rsid w:val="004F482D"/>
    <w:rsid w:val="004F493F"/>
    <w:rsid w:val="004F49DD"/>
    <w:rsid w:val="004F523B"/>
    <w:rsid w:val="004F5A59"/>
    <w:rsid w:val="004F5B2D"/>
    <w:rsid w:val="004F5C65"/>
    <w:rsid w:val="004F5CE3"/>
    <w:rsid w:val="004F61BC"/>
    <w:rsid w:val="004F63D2"/>
    <w:rsid w:val="004F6588"/>
    <w:rsid w:val="004F66FE"/>
    <w:rsid w:val="004F682D"/>
    <w:rsid w:val="004F694E"/>
    <w:rsid w:val="004F6B3B"/>
    <w:rsid w:val="004F6E5C"/>
    <w:rsid w:val="004F721A"/>
    <w:rsid w:val="004F759E"/>
    <w:rsid w:val="004F7BE9"/>
    <w:rsid w:val="004F7C65"/>
    <w:rsid w:val="004F7FF3"/>
    <w:rsid w:val="0050030F"/>
    <w:rsid w:val="00500750"/>
    <w:rsid w:val="005007D9"/>
    <w:rsid w:val="00500A6C"/>
    <w:rsid w:val="00501070"/>
    <w:rsid w:val="00501220"/>
    <w:rsid w:val="00501A27"/>
    <w:rsid w:val="00501DAA"/>
    <w:rsid w:val="00501F80"/>
    <w:rsid w:val="00502033"/>
    <w:rsid w:val="0050239E"/>
    <w:rsid w:val="005027BF"/>
    <w:rsid w:val="00502BE7"/>
    <w:rsid w:val="00502CDA"/>
    <w:rsid w:val="00502D01"/>
    <w:rsid w:val="00502EB6"/>
    <w:rsid w:val="00502EBC"/>
    <w:rsid w:val="00503118"/>
    <w:rsid w:val="00503484"/>
    <w:rsid w:val="00503863"/>
    <w:rsid w:val="0050390C"/>
    <w:rsid w:val="005040F4"/>
    <w:rsid w:val="00504249"/>
    <w:rsid w:val="0050424C"/>
    <w:rsid w:val="0050431A"/>
    <w:rsid w:val="005043DF"/>
    <w:rsid w:val="005046A6"/>
    <w:rsid w:val="00504B69"/>
    <w:rsid w:val="00504EDB"/>
    <w:rsid w:val="0050536E"/>
    <w:rsid w:val="00505411"/>
    <w:rsid w:val="00505718"/>
    <w:rsid w:val="005057FD"/>
    <w:rsid w:val="0050591A"/>
    <w:rsid w:val="005059C7"/>
    <w:rsid w:val="00505A6A"/>
    <w:rsid w:val="00505EE4"/>
    <w:rsid w:val="0050610D"/>
    <w:rsid w:val="005067F2"/>
    <w:rsid w:val="00506BB8"/>
    <w:rsid w:val="00507041"/>
    <w:rsid w:val="0050715B"/>
    <w:rsid w:val="005074EE"/>
    <w:rsid w:val="0050759C"/>
    <w:rsid w:val="005075A6"/>
    <w:rsid w:val="00507816"/>
    <w:rsid w:val="00507B4B"/>
    <w:rsid w:val="00507BC1"/>
    <w:rsid w:val="00507D1E"/>
    <w:rsid w:val="005104DC"/>
    <w:rsid w:val="0051082F"/>
    <w:rsid w:val="00510A92"/>
    <w:rsid w:val="00510C3B"/>
    <w:rsid w:val="00510CDC"/>
    <w:rsid w:val="00510EBA"/>
    <w:rsid w:val="00510EE6"/>
    <w:rsid w:val="00510F36"/>
    <w:rsid w:val="0051149E"/>
    <w:rsid w:val="00511700"/>
    <w:rsid w:val="005118F4"/>
    <w:rsid w:val="00511DE1"/>
    <w:rsid w:val="00512378"/>
    <w:rsid w:val="005127C4"/>
    <w:rsid w:val="00512922"/>
    <w:rsid w:val="00512929"/>
    <w:rsid w:val="00512930"/>
    <w:rsid w:val="00512C1F"/>
    <w:rsid w:val="005133C1"/>
    <w:rsid w:val="0051351A"/>
    <w:rsid w:val="005135A9"/>
    <w:rsid w:val="0051377B"/>
    <w:rsid w:val="005137FF"/>
    <w:rsid w:val="00513BD6"/>
    <w:rsid w:val="00513FC8"/>
    <w:rsid w:val="00514409"/>
    <w:rsid w:val="00514723"/>
    <w:rsid w:val="005147B1"/>
    <w:rsid w:val="00514934"/>
    <w:rsid w:val="00514996"/>
    <w:rsid w:val="005149E3"/>
    <w:rsid w:val="00514C8D"/>
    <w:rsid w:val="005151DE"/>
    <w:rsid w:val="005152BF"/>
    <w:rsid w:val="0051582C"/>
    <w:rsid w:val="00515A28"/>
    <w:rsid w:val="0051619A"/>
    <w:rsid w:val="005163F9"/>
    <w:rsid w:val="00516904"/>
    <w:rsid w:val="00516A48"/>
    <w:rsid w:val="00516D31"/>
    <w:rsid w:val="00516D3E"/>
    <w:rsid w:val="00516DEC"/>
    <w:rsid w:val="00516F77"/>
    <w:rsid w:val="00517604"/>
    <w:rsid w:val="005177EF"/>
    <w:rsid w:val="00517927"/>
    <w:rsid w:val="00517C46"/>
    <w:rsid w:val="00517F17"/>
    <w:rsid w:val="00520288"/>
    <w:rsid w:val="00520478"/>
    <w:rsid w:val="005204A2"/>
    <w:rsid w:val="00520938"/>
    <w:rsid w:val="00520AEF"/>
    <w:rsid w:val="00520CD3"/>
    <w:rsid w:val="005211F8"/>
    <w:rsid w:val="0052127E"/>
    <w:rsid w:val="00521345"/>
    <w:rsid w:val="00521379"/>
    <w:rsid w:val="005214A4"/>
    <w:rsid w:val="0052157C"/>
    <w:rsid w:val="0052187E"/>
    <w:rsid w:val="005218B9"/>
    <w:rsid w:val="00521A2A"/>
    <w:rsid w:val="00521C66"/>
    <w:rsid w:val="00521FE8"/>
    <w:rsid w:val="0052214B"/>
    <w:rsid w:val="00522770"/>
    <w:rsid w:val="005229A8"/>
    <w:rsid w:val="00522A90"/>
    <w:rsid w:val="00522B30"/>
    <w:rsid w:val="00522E29"/>
    <w:rsid w:val="005232C0"/>
    <w:rsid w:val="0052370D"/>
    <w:rsid w:val="00523885"/>
    <w:rsid w:val="00523BF4"/>
    <w:rsid w:val="00523C3C"/>
    <w:rsid w:val="00523DA6"/>
    <w:rsid w:val="00523DB9"/>
    <w:rsid w:val="00524038"/>
    <w:rsid w:val="005241FF"/>
    <w:rsid w:val="005247E1"/>
    <w:rsid w:val="00524F04"/>
    <w:rsid w:val="0052554A"/>
    <w:rsid w:val="0052558F"/>
    <w:rsid w:val="0052560A"/>
    <w:rsid w:val="00525919"/>
    <w:rsid w:val="00525950"/>
    <w:rsid w:val="00525B1D"/>
    <w:rsid w:val="00525B29"/>
    <w:rsid w:val="0052610D"/>
    <w:rsid w:val="00526298"/>
    <w:rsid w:val="005263D3"/>
    <w:rsid w:val="00526AFB"/>
    <w:rsid w:val="00526BF8"/>
    <w:rsid w:val="00526F60"/>
    <w:rsid w:val="00526F6A"/>
    <w:rsid w:val="00527353"/>
    <w:rsid w:val="00527742"/>
    <w:rsid w:val="00527A8C"/>
    <w:rsid w:val="00527D6F"/>
    <w:rsid w:val="00527FB7"/>
    <w:rsid w:val="00527FFC"/>
    <w:rsid w:val="005306CE"/>
    <w:rsid w:val="005306FF"/>
    <w:rsid w:val="00530A09"/>
    <w:rsid w:val="00530B72"/>
    <w:rsid w:val="00530EB9"/>
    <w:rsid w:val="00531127"/>
    <w:rsid w:val="0053114B"/>
    <w:rsid w:val="005312C7"/>
    <w:rsid w:val="00531744"/>
    <w:rsid w:val="0053177F"/>
    <w:rsid w:val="005317A3"/>
    <w:rsid w:val="00531B1F"/>
    <w:rsid w:val="00531EE6"/>
    <w:rsid w:val="0053215B"/>
    <w:rsid w:val="005323EA"/>
    <w:rsid w:val="00532502"/>
    <w:rsid w:val="005331E1"/>
    <w:rsid w:val="0053321C"/>
    <w:rsid w:val="005332E5"/>
    <w:rsid w:val="00533470"/>
    <w:rsid w:val="00533A2B"/>
    <w:rsid w:val="00533C55"/>
    <w:rsid w:val="00533FC7"/>
    <w:rsid w:val="0053423F"/>
    <w:rsid w:val="00534427"/>
    <w:rsid w:val="005344F7"/>
    <w:rsid w:val="0053453F"/>
    <w:rsid w:val="005346FE"/>
    <w:rsid w:val="00534779"/>
    <w:rsid w:val="00534845"/>
    <w:rsid w:val="00534A15"/>
    <w:rsid w:val="00534E8F"/>
    <w:rsid w:val="00534FF5"/>
    <w:rsid w:val="0053507C"/>
    <w:rsid w:val="00535274"/>
    <w:rsid w:val="005353D0"/>
    <w:rsid w:val="00535555"/>
    <w:rsid w:val="005356CF"/>
    <w:rsid w:val="005357A8"/>
    <w:rsid w:val="00535BFA"/>
    <w:rsid w:val="00535D00"/>
    <w:rsid w:val="00535F41"/>
    <w:rsid w:val="0053608E"/>
    <w:rsid w:val="005360B8"/>
    <w:rsid w:val="00536398"/>
    <w:rsid w:val="005363C8"/>
    <w:rsid w:val="00536459"/>
    <w:rsid w:val="00536C0A"/>
    <w:rsid w:val="00536CC9"/>
    <w:rsid w:val="00536D91"/>
    <w:rsid w:val="00536DBC"/>
    <w:rsid w:val="00536E84"/>
    <w:rsid w:val="0053706D"/>
    <w:rsid w:val="0053744E"/>
    <w:rsid w:val="00537AD8"/>
    <w:rsid w:val="00537C77"/>
    <w:rsid w:val="00537FD8"/>
    <w:rsid w:val="0054006E"/>
    <w:rsid w:val="00540289"/>
    <w:rsid w:val="00540369"/>
    <w:rsid w:val="0054078C"/>
    <w:rsid w:val="005409B0"/>
    <w:rsid w:val="00540C2C"/>
    <w:rsid w:val="00540E9A"/>
    <w:rsid w:val="00540E9F"/>
    <w:rsid w:val="0054153F"/>
    <w:rsid w:val="00541589"/>
    <w:rsid w:val="005416BD"/>
    <w:rsid w:val="0054170C"/>
    <w:rsid w:val="00541820"/>
    <w:rsid w:val="005418B4"/>
    <w:rsid w:val="00541B00"/>
    <w:rsid w:val="00541B73"/>
    <w:rsid w:val="00542042"/>
    <w:rsid w:val="005420C9"/>
    <w:rsid w:val="005421D2"/>
    <w:rsid w:val="00542554"/>
    <w:rsid w:val="00542592"/>
    <w:rsid w:val="005425A3"/>
    <w:rsid w:val="00542803"/>
    <w:rsid w:val="00542BB1"/>
    <w:rsid w:val="00542C2F"/>
    <w:rsid w:val="00542FEA"/>
    <w:rsid w:val="005431CD"/>
    <w:rsid w:val="00543312"/>
    <w:rsid w:val="005436F9"/>
    <w:rsid w:val="005439E5"/>
    <w:rsid w:val="00543D39"/>
    <w:rsid w:val="00543F64"/>
    <w:rsid w:val="00544138"/>
    <w:rsid w:val="005442ED"/>
    <w:rsid w:val="00544428"/>
    <w:rsid w:val="00544456"/>
    <w:rsid w:val="00544589"/>
    <w:rsid w:val="00544F1F"/>
    <w:rsid w:val="0054539A"/>
    <w:rsid w:val="005455B3"/>
    <w:rsid w:val="005456EE"/>
    <w:rsid w:val="00545A2D"/>
    <w:rsid w:val="005462BD"/>
    <w:rsid w:val="00546380"/>
    <w:rsid w:val="00546552"/>
    <w:rsid w:val="005465E5"/>
    <w:rsid w:val="00546653"/>
    <w:rsid w:val="005466D3"/>
    <w:rsid w:val="00546799"/>
    <w:rsid w:val="00546EF0"/>
    <w:rsid w:val="005472CB"/>
    <w:rsid w:val="00547310"/>
    <w:rsid w:val="005473FC"/>
    <w:rsid w:val="00547630"/>
    <w:rsid w:val="0054767F"/>
    <w:rsid w:val="005476D0"/>
    <w:rsid w:val="00547AB6"/>
    <w:rsid w:val="0055054A"/>
    <w:rsid w:val="00550C99"/>
    <w:rsid w:val="00550CB8"/>
    <w:rsid w:val="00550D54"/>
    <w:rsid w:val="00550F0E"/>
    <w:rsid w:val="00551484"/>
    <w:rsid w:val="00551EC0"/>
    <w:rsid w:val="0055206C"/>
    <w:rsid w:val="00552088"/>
    <w:rsid w:val="005524EF"/>
    <w:rsid w:val="00552718"/>
    <w:rsid w:val="005528B9"/>
    <w:rsid w:val="00552BA3"/>
    <w:rsid w:val="00552D40"/>
    <w:rsid w:val="00552ED4"/>
    <w:rsid w:val="00552F3F"/>
    <w:rsid w:val="0055301C"/>
    <w:rsid w:val="005534B4"/>
    <w:rsid w:val="00553869"/>
    <w:rsid w:val="005538A6"/>
    <w:rsid w:val="00553958"/>
    <w:rsid w:val="00553CED"/>
    <w:rsid w:val="00553D24"/>
    <w:rsid w:val="00554155"/>
    <w:rsid w:val="0055436A"/>
    <w:rsid w:val="00554774"/>
    <w:rsid w:val="00554BD2"/>
    <w:rsid w:val="005552CB"/>
    <w:rsid w:val="00555412"/>
    <w:rsid w:val="005557BD"/>
    <w:rsid w:val="00555CB1"/>
    <w:rsid w:val="005562E0"/>
    <w:rsid w:val="00556440"/>
    <w:rsid w:val="005568C9"/>
    <w:rsid w:val="00556FD4"/>
    <w:rsid w:val="00557169"/>
    <w:rsid w:val="00557C33"/>
    <w:rsid w:val="00557E17"/>
    <w:rsid w:val="00560218"/>
    <w:rsid w:val="00560323"/>
    <w:rsid w:val="005604EB"/>
    <w:rsid w:val="00560823"/>
    <w:rsid w:val="00560864"/>
    <w:rsid w:val="00560948"/>
    <w:rsid w:val="00560A40"/>
    <w:rsid w:val="00560CEB"/>
    <w:rsid w:val="00560E71"/>
    <w:rsid w:val="00560F19"/>
    <w:rsid w:val="0056139A"/>
    <w:rsid w:val="00561EE3"/>
    <w:rsid w:val="0056216B"/>
    <w:rsid w:val="00562527"/>
    <w:rsid w:val="005628D8"/>
    <w:rsid w:val="00562B10"/>
    <w:rsid w:val="00562C23"/>
    <w:rsid w:val="00562DAF"/>
    <w:rsid w:val="00562E68"/>
    <w:rsid w:val="0056302B"/>
    <w:rsid w:val="005636A4"/>
    <w:rsid w:val="005636B7"/>
    <w:rsid w:val="005637C4"/>
    <w:rsid w:val="00563B43"/>
    <w:rsid w:val="00564391"/>
    <w:rsid w:val="00564624"/>
    <w:rsid w:val="00564694"/>
    <w:rsid w:val="005647AD"/>
    <w:rsid w:val="00564E4D"/>
    <w:rsid w:val="005658B8"/>
    <w:rsid w:val="00565BAE"/>
    <w:rsid w:val="00565C46"/>
    <w:rsid w:val="00565C88"/>
    <w:rsid w:val="00565CF9"/>
    <w:rsid w:val="00565F27"/>
    <w:rsid w:val="00566352"/>
    <w:rsid w:val="005666DD"/>
    <w:rsid w:val="0056688C"/>
    <w:rsid w:val="00566AFC"/>
    <w:rsid w:val="00566C03"/>
    <w:rsid w:val="00566CFF"/>
    <w:rsid w:val="00566D79"/>
    <w:rsid w:val="005670A2"/>
    <w:rsid w:val="005678D6"/>
    <w:rsid w:val="005679E7"/>
    <w:rsid w:val="00567CA8"/>
    <w:rsid w:val="00567E53"/>
    <w:rsid w:val="00570472"/>
    <w:rsid w:val="00570E69"/>
    <w:rsid w:val="00571317"/>
    <w:rsid w:val="00571330"/>
    <w:rsid w:val="00571751"/>
    <w:rsid w:val="00571974"/>
    <w:rsid w:val="00571CF1"/>
    <w:rsid w:val="00571E62"/>
    <w:rsid w:val="00571FC5"/>
    <w:rsid w:val="00572113"/>
    <w:rsid w:val="0057228D"/>
    <w:rsid w:val="005724BD"/>
    <w:rsid w:val="00572C6E"/>
    <w:rsid w:val="00573154"/>
    <w:rsid w:val="005734A8"/>
    <w:rsid w:val="00573698"/>
    <w:rsid w:val="00573810"/>
    <w:rsid w:val="00573A5A"/>
    <w:rsid w:val="00573B94"/>
    <w:rsid w:val="0057406D"/>
    <w:rsid w:val="005740BF"/>
    <w:rsid w:val="0057427A"/>
    <w:rsid w:val="00574790"/>
    <w:rsid w:val="00574C03"/>
    <w:rsid w:val="0057522F"/>
    <w:rsid w:val="005758D8"/>
    <w:rsid w:val="00575979"/>
    <w:rsid w:val="00575B4A"/>
    <w:rsid w:val="00575F49"/>
    <w:rsid w:val="00575F64"/>
    <w:rsid w:val="0057611D"/>
    <w:rsid w:val="00576209"/>
    <w:rsid w:val="0057634A"/>
    <w:rsid w:val="00576562"/>
    <w:rsid w:val="00576817"/>
    <w:rsid w:val="00576B59"/>
    <w:rsid w:val="00576CA6"/>
    <w:rsid w:val="00576ECB"/>
    <w:rsid w:val="00577049"/>
    <w:rsid w:val="005770A2"/>
    <w:rsid w:val="005774DF"/>
    <w:rsid w:val="00577730"/>
    <w:rsid w:val="005801B3"/>
    <w:rsid w:val="0058023A"/>
    <w:rsid w:val="0058041E"/>
    <w:rsid w:val="00580756"/>
    <w:rsid w:val="00580852"/>
    <w:rsid w:val="005809B1"/>
    <w:rsid w:val="00580EAC"/>
    <w:rsid w:val="00581215"/>
    <w:rsid w:val="00581447"/>
    <w:rsid w:val="0058182A"/>
    <w:rsid w:val="005818CF"/>
    <w:rsid w:val="00581937"/>
    <w:rsid w:val="00581B63"/>
    <w:rsid w:val="00581F9A"/>
    <w:rsid w:val="005823F7"/>
    <w:rsid w:val="005828C7"/>
    <w:rsid w:val="00582BD1"/>
    <w:rsid w:val="00582E2A"/>
    <w:rsid w:val="00582EDB"/>
    <w:rsid w:val="00582EE4"/>
    <w:rsid w:val="00582F17"/>
    <w:rsid w:val="00583309"/>
    <w:rsid w:val="00583345"/>
    <w:rsid w:val="005833B9"/>
    <w:rsid w:val="005839CD"/>
    <w:rsid w:val="00583D6F"/>
    <w:rsid w:val="00583FD7"/>
    <w:rsid w:val="00584035"/>
    <w:rsid w:val="005840EF"/>
    <w:rsid w:val="0058415F"/>
    <w:rsid w:val="005846D4"/>
    <w:rsid w:val="0058495E"/>
    <w:rsid w:val="00584B6C"/>
    <w:rsid w:val="00584BC0"/>
    <w:rsid w:val="00584FCD"/>
    <w:rsid w:val="005851EE"/>
    <w:rsid w:val="0058535A"/>
    <w:rsid w:val="0058546C"/>
    <w:rsid w:val="00585598"/>
    <w:rsid w:val="005859D6"/>
    <w:rsid w:val="00585B18"/>
    <w:rsid w:val="00585B53"/>
    <w:rsid w:val="00586347"/>
    <w:rsid w:val="005865B0"/>
    <w:rsid w:val="005867EE"/>
    <w:rsid w:val="00586991"/>
    <w:rsid w:val="00587335"/>
    <w:rsid w:val="005876AE"/>
    <w:rsid w:val="0058790C"/>
    <w:rsid w:val="005900D8"/>
    <w:rsid w:val="00590166"/>
    <w:rsid w:val="005902E3"/>
    <w:rsid w:val="0059039B"/>
    <w:rsid w:val="00590701"/>
    <w:rsid w:val="00590919"/>
    <w:rsid w:val="00590B97"/>
    <w:rsid w:val="00590EAF"/>
    <w:rsid w:val="00590FAE"/>
    <w:rsid w:val="005913E2"/>
    <w:rsid w:val="005914F7"/>
    <w:rsid w:val="0059172B"/>
    <w:rsid w:val="00591A29"/>
    <w:rsid w:val="00591B8E"/>
    <w:rsid w:val="00591C84"/>
    <w:rsid w:val="0059209B"/>
    <w:rsid w:val="0059217D"/>
    <w:rsid w:val="005921E4"/>
    <w:rsid w:val="005923AE"/>
    <w:rsid w:val="0059247F"/>
    <w:rsid w:val="005925D9"/>
    <w:rsid w:val="00593151"/>
    <w:rsid w:val="005932D4"/>
    <w:rsid w:val="005933D0"/>
    <w:rsid w:val="005934B9"/>
    <w:rsid w:val="00593557"/>
    <w:rsid w:val="00593576"/>
    <w:rsid w:val="0059385C"/>
    <w:rsid w:val="00593C52"/>
    <w:rsid w:val="0059467F"/>
    <w:rsid w:val="005946BC"/>
    <w:rsid w:val="00594729"/>
    <w:rsid w:val="005947A8"/>
    <w:rsid w:val="0059497E"/>
    <w:rsid w:val="00594D0E"/>
    <w:rsid w:val="00595454"/>
    <w:rsid w:val="005954C5"/>
    <w:rsid w:val="005955F1"/>
    <w:rsid w:val="00595FA8"/>
    <w:rsid w:val="0059613B"/>
    <w:rsid w:val="00596168"/>
    <w:rsid w:val="005968B4"/>
    <w:rsid w:val="005968CC"/>
    <w:rsid w:val="00596BA2"/>
    <w:rsid w:val="00596E0A"/>
    <w:rsid w:val="00597239"/>
    <w:rsid w:val="00597242"/>
    <w:rsid w:val="005972F0"/>
    <w:rsid w:val="005973F8"/>
    <w:rsid w:val="00597E9C"/>
    <w:rsid w:val="005A01C4"/>
    <w:rsid w:val="005A03A0"/>
    <w:rsid w:val="005A041A"/>
    <w:rsid w:val="005A05A8"/>
    <w:rsid w:val="005A0630"/>
    <w:rsid w:val="005A0722"/>
    <w:rsid w:val="005A0832"/>
    <w:rsid w:val="005A0987"/>
    <w:rsid w:val="005A09AC"/>
    <w:rsid w:val="005A0AEE"/>
    <w:rsid w:val="005A103F"/>
    <w:rsid w:val="005A122C"/>
    <w:rsid w:val="005A160A"/>
    <w:rsid w:val="005A19DD"/>
    <w:rsid w:val="005A1CF4"/>
    <w:rsid w:val="005A206E"/>
    <w:rsid w:val="005A2515"/>
    <w:rsid w:val="005A254A"/>
    <w:rsid w:val="005A2604"/>
    <w:rsid w:val="005A2733"/>
    <w:rsid w:val="005A27B8"/>
    <w:rsid w:val="005A2B0F"/>
    <w:rsid w:val="005A2BA5"/>
    <w:rsid w:val="005A2C4A"/>
    <w:rsid w:val="005A2CC4"/>
    <w:rsid w:val="005A3386"/>
    <w:rsid w:val="005A34E4"/>
    <w:rsid w:val="005A34F3"/>
    <w:rsid w:val="005A3547"/>
    <w:rsid w:val="005A3936"/>
    <w:rsid w:val="005A3FD6"/>
    <w:rsid w:val="005A4246"/>
    <w:rsid w:val="005A43DE"/>
    <w:rsid w:val="005A450A"/>
    <w:rsid w:val="005A4548"/>
    <w:rsid w:val="005A461F"/>
    <w:rsid w:val="005A498B"/>
    <w:rsid w:val="005A4B1C"/>
    <w:rsid w:val="005A4B39"/>
    <w:rsid w:val="005A4B9E"/>
    <w:rsid w:val="005A4E38"/>
    <w:rsid w:val="005A512E"/>
    <w:rsid w:val="005A5245"/>
    <w:rsid w:val="005A5299"/>
    <w:rsid w:val="005A5385"/>
    <w:rsid w:val="005A57B2"/>
    <w:rsid w:val="005A581B"/>
    <w:rsid w:val="005A5B74"/>
    <w:rsid w:val="005A5BE8"/>
    <w:rsid w:val="005A5F13"/>
    <w:rsid w:val="005A61D9"/>
    <w:rsid w:val="005A6388"/>
    <w:rsid w:val="005A67CF"/>
    <w:rsid w:val="005A6819"/>
    <w:rsid w:val="005A69A3"/>
    <w:rsid w:val="005A6AB8"/>
    <w:rsid w:val="005A6B42"/>
    <w:rsid w:val="005A6BD9"/>
    <w:rsid w:val="005A6C36"/>
    <w:rsid w:val="005A73E7"/>
    <w:rsid w:val="005A7B00"/>
    <w:rsid w:val="005A7B7B"/>
    <w:rsid w:val="005B0416"/>
    <w:rsid w:val="005B0611"/>
    <w:rsid w:val="005B061E"/>
    <w:rsid w:val="005B0674"/>
    <w:rsid w:val="005B06A7"/>
    <w:rsid w:val="005B08B0"/>
    <w:rsid w:val="005B16E8"/>
    <w:rsid w:val="005B170A"/>
    <w:rsid w:val="005B181B"/>
    <w:rsid w:val="005B2162"/>
    <w:rsid w:val="005B21AE"/>
    <w:rsid w:val="005B263C"/>
    <w:rsid w:val="005B26BF"/>
    <w:rsid w:val="005B2F9D"/>
    <w:rsid w:val="005B2FF2"/>
    <w:rsid w:val="005B309A"/>
    <w:rsid w:val="005B3359"/>
    <w:rsid w:val="005B35F2"/>
    <w:rsid w:val="005B3A2F"/>
    <w:rsid w:val="005B3BB6"/>
    <w:rsid w:val="005B3E09"/>
    <w:rsid w:val="005B3E65"/>
    <w:rsid w:val="005B3F8E"/>
    <w:rsid w:val="005B4144"/>
    <w:rsid w:val="005B4399"/>
    <w:rsid w:val="005B4537"/>
    <w:rsid w:val="005B4E68"/>
    <w:rsid w:val="005B4F8C"/>
    <w:rsid w:val="005B5396"/>
    <w:rsid w:val="005B5999"/>
    <w:rsid w:val="005B59D7"/>
    <w:rsid w:val="005B5CBE"/>
    <w:rsid w:val="005B5CEA"/>
    <w:rsid w:val="005B608B"/>
    <w:rsid w:val="005B6476"/>
    <w:rsid w:val="005B6802"/>
    <w:rsid w:val="005B695F"/>
    <w:rsid w:val="005B69B2"/>
    <w:rsid w:val="005B6BBF"/>
    <w:rsid w:val="005B7037"/>
    <w:rsid w:val="005B71C4"/>
    <w:rsid w:val="005B71DB"/>
    <w:rsid w:val="005B75A0"/>
    <w:rsid w:val="005B77E9"/>
    <w:rsid w:val="005B7A98"/>
    <w:rsid w:val="005B7ABA"/>
    <w:rsid w:val="005B7D93"/>
    <w:rsid w:val="005B7F3B"/>
    <w:rsid w:val="005C0376"/>
    <w:rsid w:val="005C06BD"/>
    <w:rsid w:val="005C06E7"/>
    <w:rsid w:val="005C0D85"/>
    <w:rsid w:val="005C10F7"/>
    <w:rsid w:val="005C12B2"/>
    <w:rsid w:val="005C13D4"/>
    <w:rsid w:val="005C1D78"/>
    <w:rsid w:val="005C1E50"/>
    <w:rsid w:val="005C1EAF"/>
    <w:rsid w:val="005C1EDE"/>
    <w:rsid w:val="005C23EE"/>
    <w:rsid w:val="005C25B4"/>
    <w:rsid w:val="005C267E"/>
    <w:rsid w:val="005C2727"/>
    <w:rsid w:val="005C2E03"/>
    <w:rsid w:val="005C2F7A"/>
    <w:rsid w:val="005C3339"/>
    <w:rsid w:val="005C337F"/>
    <w:rsid w:val="005C376F"/>
    <w:rsid w:val="005C3858"/>
    <w:rsid w:val="005C3C80"/>
    <w:rsid w:val="005C3EBF"/>
    <w:rsid w:val="005C4067"/>
    <w:rsid w:val="005C418D"/>
    <w:rsid w:val="005C4223"/>
    <w:rsid w:val="005C4428"/>
    <w:rsid w:val="005C46F3"/>
    <w:rsid w:val="005C47D2"/>
    <w:rsid w:val="005C4FBA"/>
    <w:rsid w:val="005C5B7C"/>
    <w:rsid w:val="005C5C33"/>
    <w:rsid w:val="005C609C"/>
    <w:rsid w:val="005C632A"/>
    <w:rsid w:val="005C6731"/>
    <w:rsid w:val="005C67CD"/>
    <w:rsid w:val="005C70E5"/>
    <w:rsid w:val="005C7114"/>
    <w:rsid w:val="005C79AD"/>
    <w:rsid w:val="005C7AE2"/>
    <w:rsid w:val="005C7C68"/>
    <w:rsid w:val="005C7D09"/>
    <w:rsid w:val="005C7D29"/>
    <w:rsid w:val="005D04FB"/>
    <w:rsid w:val="005D0ADA"/>
    <w:rsid w:val="005D0D03"/>
    <w:rsid w:val="005D0D9A"/>
    <w:rsid w:val="005D11D2"/>
    <w:rsid w:val="005D144C"/>
    <w:rsid w:val="005D1894"/>
    <w:rsid w:val="005D193D"/>
    <w:rsid w:val="005D2342"/>
    <w:rsid w:val="005D2676"/>
    <w:rsid w:val="005D26D7"/>
    <w:rsid w:val="005D27E6"/>
    <w:rsid w:val="005D2965"/>
    <w:rsid w:val="005D2AB2"/>
    <w:rsid w:val="005D30E3"/>
    <w:rsid w:val="005D3338"/>
    <w:rsid w:val="005D37C4"/>
    <w:rsid w:val="005D3AA0"/>
    <w:rsid w:val="005D3AD9"/>
    <w:rsid w:val="005D3BEF"/>
    <w:rsid w:val="005D3D11"/>
    <w:rsid w:val="005D3DE9"/>
    <w:rsid w:val="005D3EE0"/>
    <w:rsid w:val="005D3F75"/>
    <w:rsid w:val="005D4228"/>
    <w:rsid w:val="005D4591"/>
    <w:rsid w:val="005D4704"/>
    <w:rsid w:val="005D4868"/>
    <w:rsid w:val="005D48E4"/>
    <w:rsid w:val="005D492A"/>
    <w:rsid w:val="005D4955"/>
    <w:rsid w:val="005D49FC"/>
    <w:rsid w:val="005D5044"/>
    <w:rsid w:val="005D51A3"/>
    <w:rsid w:val="005D5642"/>
    <w:rsid w:val="005D576A"/>
    <w:rsid w:val="005D58BA"/>
    <w:rsid w:val="005D598E"/>
    <w:rsid w:val="005D5A17"/>
    <w:rsid w:val="005D6114"/>
    <w:rsid w:val="005D63F3"/>
    <w:rsid w:val="005D6476"/>
    <w:rsid w:val="005D69E1"/>
    <w:rsid w:val="005D6A7E"/>
    <w:rsid w:val="005D6AB7"/>
    <w:rsid w:val="005D6B51"/>
    <w:rsid w:val="005D6D93"/>
    <w:rsid w:val="005D6DF2"/>
    <w:rsid w:val="005D6EC1"/>
    <w:rsid w:val="005D6F84"/>
    <w:rsid w:val="005D7043"/>
    <w:rsid w:val="005D71AA"/>
    <w:rsid w:val="005D73E6"/>
    <w:rsid w:val="005D765A"/>
    <w:rsid w:val="005D78C7"/>
    <w:rsid w:val="005D79DD"/>
    <w:rsid w:val="005D7A3B"/>
    <w:rsid w:val="005D7BB6"/>
    <w:rsid w:val="005D7EC1"/>
    <w:rsid w:val="005E02BB"/>
    <w:rsid w:val="005E0657"/>
    <w:rsid w:val="005E07B6"/>
    <w:rsid w:val="005E07D6"/>
    <w:rsid w:val="005E0F60"/>
    <w:rsid w:val="005E15FD"/>
    <w:rsid w:val="005E17F0"/>
    <w:rsid w:val="005E185D"/>
    <w:rsid w:val="005E1C4A"/>
    <w:rsid w:val="005E1D1D"/>
    <w:rsid w:val="005E1DC3"/>
    <w:rsid w:val="005E1E66"/>
    <w:rsid w:val="005E207C"/>
    <w:rsid w:val="005E2330"/>
    <w:rsid w:val="005E23A8"/>
    <w:rsid w:val="005E285B"/>
    <w:rsid w:val="005E2916"/>
    <w:rsid w:val="005E3368"/>
    <w:rsid w:val="005E364F"/>
    <w:rsid w:val="005E3802"/>
    <w:rsid w:val="005E390C"/>
    <w:rsid w:val="005E3EDA"/>
    <w:rsid w:val="005E4239"/>
    <w:rsid w:val="005E42A2"/>
    <w:rsid w:val="005E4E4E"/>
    <w:rsid w:val="005E501B"/>
    <w:rsid w:val="005E50DC"/>
    <w:rsid w:val="005E5175"/>
    <w:rsid w:val="005E5286"/>
    <w:rsid w:val="005E5399"/>
    <w:rsid w:val="005E53C9"/>
    <w:rsid w:val="005E5A45"/>
    <w:rsid w:val="005E5E15"/>
    <w:rsid w:val="005E601F"/>
    <w:rsid w:val="005E6044"/>
    <w:rsid w:val="005E6047"/>
    <w:rsid w:val="005E621E"/>
    <w:rsid w:val="005E633E"/>
    <w:rsid w:val="005E63B4"/>
    <w:rsid w:val="005E64AB"/>
    <w:rsid w:val="005E64BD"/>
    <w:rsid w:val="005E665B"/>
    <w:rsid w:val="005E675A"/>
    <w:rsid w:val="005E6C67"/>
    <w:rsid w:val="005E7077"/>
    <w:rsid w:val="005E7187"/>
    <w:rsid w:val="005E74A1"/>
    <w:rsid w:val="005E7673"/>
    <w:rsid w:val="005E7761"/>
    <w:rsid w:val="005E7866"/>
    <w:rsid w:val="005E7C8A"/>
    <w:rsid w:val="005E7D3D"/>
    <w:rsid w:val="005E7E28"/>
    <w:rsid w:val="005F005A"/>
    <w:rsid w:val="005F0603"/>
    <w:rsid w:val="005F082D"/>
    <w:rsid w:val="005F0A75"/>
    <w:rsid w:val="005F0B2D"/>
    <w:rsid w:val="005F15C4"/>
    <w:rsid w:val="005F17F4"/>
    <w:rsid w:val="005F20B3"/>
    <w:rsid w:val="005F222B"/>
    <w:rsid w:val="005F25F2"/>
    <w:rsid w:val="005F2B0A"/>
    <w:rsid w:val="005F2DD8"/>
    <w:rsid w:val="005F2DF5"/>
    <w:rsid w:val="005F3C56"/>
    <w:rsid w:val="005F3F0C"/>
    <w:rsid w:val="005F3F47"/>
    <w:rsid w:val="005F4283"/>
    <w:rsid w:val="005F459E"/>
    <w:rsid w:val="005F45F7"/>
    <w:rsid w:val="005F4C7B"/>
    <w:rsid w:val="005F4DCD"/>
    <w:rsid w:val="005F4F4E"/>
    <w:rsid w:val="005F5186"/>
    <w:rsid w:val="005F5376"/>
    <w:rsid w:val="005F5807"/>
    <w:rsid w:val="005F5840"/>
    <w:rsid w:val="005F5911"/>
    <w:rsid w:val="005F5B48"/>
    <w:rsid w:val="005F5B7E"/>
    <w:rsid w:val="005F5ECA"/>
    <w:rsid w:val="005F60C7"/>
    <w:rsid w:val="005F648A"/>
    <w:rsid w:val="005F6535"/>
    <w:rsid w:val="005F65FF"/>
    <w:rsid w:val="005F6965"/>
    <w:rsid w:val="005F6A79"/>
    <w:rsid w:val="005F6B9B"/>
    <w:rsid w:val="005F6D0A"/>
    <w:rsid w:val="005F7405"/>
    <w:rsid w:val="005F7940"/>
    <w:rsid w:val="005F7AD6"/>
    <w:rsid w:val="006007DC"/>
    <w:rsid w:val="0060089A"/>
    <w:rsid w:val="00600B3C"/>
    <w:rsid w:val="0060125D"/>
    <w:rsid w:val="006013FD"/>
    <w:rsid w:val="006014BF"/>
    <w:rsid w:val="006015B4"/>
    <w:rsid w:val="0060196B"/>
    <w:rsid w:val="006019AE"/>
    <w:rsid w:val="006021DB"/>
    <w:rsid w:val="00602707"/>
    <w:rsid w:val="006027FA"/>
    <w:rsid w:val="00602A3B"/>
    <w:rsid w:val="00602CBA"/>
    <w:rsid w:val="00603392"/>
    <w:rsid w:val="00603893"/>
    <w:rsid w:val="00603B7A"/>
    <w:rsid w:val="00603B7F"/>
    <w:rsid w:val="00603C82"/>
    <w:rsid w:val="006047B0"/>
    <w:rsid w:val="00604B1A"/>
    <w:rsid w:val="00605032"/>
    <w:rsid w:val="00605113"/>
    <w:rsid w:val="006055E4"/>
    <w:rsid w:val="006056E0"/>
    <w:rsid w:val="0060579C"/>
    <w:rsid w:val="006058AE"/>
    <w:rsid w:val="00605BC7"/>
    <w:rsid w:val="00605C34"/>
    <w:rsid w:val="0060624F"/>
    <w:rsid w:val="006068C2"/>
    <w:rsid w:val="00606973"/>
    <w:rsid w:val="00606A84"/>
    <w:rsid w:val="00606AED"/>
    <w:rsid w:val="00606C17"/>
    <w:rsid w:val="00606D82"/>
    <w:rsid w:val="00606E36"/>
    <w:rsid w:val="006070FD"/>
    <w:rsid w:val="006074C0"/>
    <w:rsid w:val="00607953"/>
    <w:rsid w:val="0061040C"/>
    <w:rsid w:val="006104D7"/>
    <w:rsid w:val="006105AA"/>
    <w:rsid w:val="006113B1"/>
    <w:rsid w:val="00611796"/>
    <w:rsid w:val="006117DC"/>
    <w:rsid w:val="00611B32"/>
    <w:rsid w:val="00611C74"/>
    <w:rsid w:val="00611DF7"/>
    <w:rsid w:val="006120AD"/>
    <w:rsid w:val="006122CC"/>
    <w:rsid w:val="0061264E"/>
    <w:rsid w:val="006127A3"/>
    <w:rsid w:val="00612812"/>
    <w:rsid w:val="00612880"/>
    <w:rsid w:val="00612B53"/>
    <w:rsid w:val="00612DF1"/>
    <w:rsid w:val="00612E5F"/>
    <w:rsid w:val="006139C7"/>
    <w:rsid w:val="00613A49"/>
    <w:rsid w:val="00613C63"/>
    <w:rsid w:val="00613C67"/>
    <w:rsid w:val="00613F31"/>
    <w:rsid w:val="00614B4E"/>
    <w:rsid w:val="00615000"/>
    <w:rsid w:val="0061525E"/>
    <w:rsid w:val="0061539B"/>
    <w:rsid w:val="006153C4"/>
    <w:rsid w:val="006153FF"/>
    <w:rsid w:val="00615424"/>
    <w:rsid w:val="0061545C"/>
    <w:rsid w:val="0061595C"/>
    <w:rsid w:val="00615F76"/>
    <w:rsid w:val="0061616C"/>
    <w:rsid w:val="006164A0"/>
    <w:rsid w:val="00617272"/>
    <w:rsid w:val="006173C8"/>
    <w:rsid w:val="00617B56"/>
    <w:rsid w:val="00617C35"/>
    <w:rsid w:val="00617F7C"/>
    <w:rsid w:val="00620629"/>
    <w:rsid w:val="0062064A"/>
    <w:rsid w:val="0062080D"/>
    <w:rsid w:val="00620C5A"/>
    <w:rsid w:val="00620D7F"/>
    <w:rsid w:val="00620F0F"/>
    <w:rsid w:val="00620FB2"/>
    <w:rsid w:val="0062119D"/>
    <w:rsid w:val="00621672"/>
    <w:rsid w:val="006219B4"/>
    <w:rsid w:val="00621B2A"/>
    <w:rsid w:val="0062210D"/>
    <w:rsid w:val="006221EE"/>
    <w:rsid w:val="00622443"/>
    <w:rsid w:val="0062247A"/>
    <w:rsid w:val="006226CD"/>
    <w:rsid w:val="00622A88"/>
    <w:rsid w:val="00622EC7"/>
    <w:rsid w:val="00622F48"/>
    <w:rsid w:val="006230F7"/>
    <w:rsid w:val="00623306"/>
    <w:rsid w:val="006234BF"/>
    <w:rsid w:val="00623828"/>
    <w:rsid w:val="006239CA"/>
    <w:rsid w:val="00623CA9"/>
    <w:rsid w:val="00623D21"/>
    <w:rsid w:val="00623F97"/>
    <w:rsid w:val="00623F99"/>
    <w:rsid w:val="00624481"/>
    <w:rsid w:val="006245BA"/>
    <w:rsid w:val="00624698"/>
    <w:rsid w:val="00624931"/>
    <w:rsid w:val="00624AC9"/>
    <w:rsid w:val="00625237"/>
    <w:rsid w:val="00625481"/>
    <w:rsid w:val="0062555E"/>
    <w:rsid w:val="00625A6D"/>
    <w:rsid w:val="00625C8E"/>
    <w:rsid w:val="00625ECF"/>
    <w:rsid w:val="0062601B"/>
    <w:rsid w:val="00626594"/>
    <w:rsid w:val="00626C11"/>
    <w:rsid w:val="00626EAF"/>
    <w:rsid w:val="00626F03"/>
    <w:rsid w:val="00626FAD"/>
    <w:rsid w:val="006271F5"/>
    <w:rsid w:val="0062776C"/>
    <w:rsid w:val="006278D4"/>
    <w:rsid w:val="00630023"/>
    <w:rsid w:val="006300B1"/>
    <w:rsid w:val="006303DB"/>
    <w:rsid w:val="006304B6"/>
    <w:rsid w:val="0063071F"/>
    <w:rsid w:val="00630761"/>
    <w:rsid w:val="00630849"/>
    <w:rsid w:val="00630B69"/>
    <w:rsid w:val="00630E60"/>
    <w:rsid w:val="006312FF"/>
    <w:rsid w:val="00631326"/>
    <w:rsid w:val="00631329"/>
    <w:rsid w:val="0063154C"/>
    <w:rsid w:val="00631ACE"/>
    <w:rsid w:val="00631C33"/>
    <w:rsid w:val="00631D1E"/>
    <w:rsid w:val="00631E01"/>
    <w:rsid w:val="00632182"/>
    <w:rsid w:val="006324B9"/>
    <w:rsid w:val="006327EA"/>
    <w:rsid w:val="00632A04"/>
    <w:rsid w:val="00633479"/>
    <w:rsid w:val="00633BC3"/>
    <w:rsid w:val="00633F35"/>
    <w:rsid w:val="006340EC"/>
    <w:rsid w:val="006341C5"/>
    <w:rsid w:val="00634740"/>
    <w:rsid w:val="00634874"/>
    <w:rsid w:val="00634C78"/>
    <w:rsid w:val="006353AA"/>
    <w:rsid w:val="00635480"/>
    <w:rsid w:val="00635AFD"/>
    <w:rsid w:val="00635DBF"/>
    <w:rsid w:val="00635FD5"/>
    <w:rsid w:val="006366F0"/>
    <w:rsid w:val="006368D0"/>
    <w:rsid w:val="006369F1"/>
    <w:rsid w:val="00636BC9"/>
    <w:rsid w:val="00636D55"/>
    <w:rsid w:val="00637035"/>
    <w:rsid w:val="00637338"/>
    <w:rsid w:val="006373C1"/>
    <w:rsid w:val="0063757A"/>
    <w:rsid w:val="006376E1"/>
    <w:rsid w:val="006378F4"/>
    <w:rsid w:val="006379E1"/>
    <w:rsid w:val="00637A17"/>
    <w:rsid w:val="00637B9E"/>
    <w:rsid w:val="00637E83"/>
    <w:rsid w:val="00637F0F"/>
    <w:rsid w:val="00637FBC"/>
    <w:rsid w:val="00640404"/>
    <w:rsid w:val="00640964"/>
    <w:rsid w:val="00640B48"/>
    <w:rsid w:val="00640B76"/>
    <w:rsid w:val="00640BE1"/>
    <w:rsid w:val="00640C59"/>
    <w:rsid w:val="00640CD2"/>
    <w:rsid w:val="00640DC7"/>
    <w:rsid w:val="00640F16"/>
    <w:rsid w:val="00641021"/>
    <w:rsid w:val="0064123F"/>
    <w:rsid w:val="006415A6"/>
    <w:rsid w:val="00641989"/>
    <w:rsid w:val="00641C7A"/>
    <w:rsid w:val="00641D6E"/>
    <w:rsid w:val="006421B2"/>
    <w:rsid w:val="00642813"/>
    <w:rsid w:val="00642816"/>
    <w:rsid w:val="00643152"/>
    <w:rsid w:val="006434D0"/>
    <w:rsid w:val="0064368D"/>
    <w:rsid w:val="006438F1"/>
    <w:rsid w:val="0064390F"/>
    <w:rsid w:val="00643BC2"/>
    <w:rsid w:val="00643D09"/>
    <w:rsid w:val="00643D90"/>
    <w:rsid w:val="00645091"/>
    <w:rsid w:val="006450F4"/>
    <w:rsid w:val="006452E8"/>
    <w:rsid w:val="006453A1"/>
    <w:rsid w:val="006455E3"/>
    <w:rsid w:val="00645715"/>
    <w:rsid w:val="006457DD"/>
    <w:rsid w:val="0064591E"/>
    <w:rsid w:val="00645B8D"/>
    <w:rsid w:val="00645BA2"/>
    <w:rsid w:val="00645BB8"/>
    <w:rsid w:val="00645C52"/>
    <w:rsid w:val="00645E3A"/>
    <w:rsid w:val="00645F38"/>
    <w:rsid w:val="006460A3"/>
    <w:rsid w:val="0064662D"/>
    <w:rsid w:val="00646643"/>
    <w:rsid w:val="00646754"/>
    <w:rsid w:val="006469C9"/>
    <w:rsid w:val="00646A01"/>
    <w:rsid w:val="00647561"/>
    <w:rsid w:val="00647928"/>
    <w:rsid w:val="00647B60"/>
    <w:rsid w:val="00647DB7"/>
    <w:rsid w:val="00647EAA"/>
    <w:rsid w:val="0065026E"/>
    <w:rsid w:val="006504CA"/>
    <w:rsid w:val="0065062C"/>
    <w:rsid w:val="006506F5"/>
    <w:rsid w:val="006507F5"/>
    <w:rsid w:val="00650A89"/>
    <w:rsid w:val="00650B34"/>
    <w:rsid w:val="00650B4C"/>
    <w:rsid w:val="00650BCB"/>
    <w:rsid w:val="00650C14"/>
    <w:rsid w:val="00650F51"/>
    <w:rsid w:val="00650FCE"/>
    <w:rsid w:val="006516A9"/>
    <w:rsid w:val="006519A0"/>
    <w:rsid w:val="00651D0C"/>
    <w:rsid w:val="00651D25"/>
    <w:rsid w:val="00651ED6"/>
    <w:rsid w:val="00652643"/>
    <w:rsid w:val="00652C7D"/>
    <w:rsid w:val="00652CDF"/>
    <w:rsid w:val="00652DA0"/>
    <w:rsid w:val="00653267"/>
    <w:rsid w:val="00653F36"/>
    <w:rsid w:val="00654240"/>
    <w:rsid w:val="00654386"/>
    <w:rsid w:val="006544F2"/>
    <w:rsid w:val="00654C31"/>
    <w:rsid w:val="00654F38"/>
    <w:rsid w:val="006552B4"/>
    <w:rsid w:val="00655308"/>
    <w:rsid w:val="0065537F"/>
    <w:rsid w:val="006555B0"/>
    <w:rsid w:val="00655735"/>
    <w:rsid w:val="00655C5D"/>
    <w:rsid w:val="00655D7E"/>
    <w:rsid w:val="0065608B"/>
    <w:rsid w:val="006560B9"/>
    <w:rsid w:val="006561D4"/>
    <w:rsid w:val="00656500"/>
    <w:rsid w:val="006567D3"/>
    <w:rsid w:val="00657454"/>
    <w:rsid w:val="006575CD"/>
    <w:rsid w:val="006579F7"/>
    <w:rsid w:val="006579F9"/>
    <w:rsid w:val="00657CCD"/>
    <w:rsid w:val="006600FF"/>
    <w:rsid w:val="00660295"/>
    <w:rsid w:val="006602B3"/>
    <w:rsid w:val="00660455"/>
    <w:rsid w:val="006604BB"/>
    <w:rsid w:val="00660EA1"/>
    <w:rsid w:val="00660F56"/>
    <w:rsid w:val="006611E4"/>
    <w:rsid w:val="00661261"/>
    <w:rsid w:val="006613B2"/>
    <w:rsid w:val="006614EB"/>
    <w:rsid w:val="00661540"/>
    <w:rsid w:val="00661C4F"/>
    <w:rsid w:val="00661DF6"/>
    <w:rsid w:val="006628B9"/>
    <w:rsid w:val="00662901"/>
    <w:rsid w:val="00662B38"/>
    <w:rsid w:val="00662D59"/>
    <w:rsid w:val="00662E2B"/>
    <w:rsid w:val="006631F1"/>
    <w:rsid w:val="006632B0"/>
    <w:rsid w:val="006633E6"/>
    <w:rsid w:val="00663525"/>
    <w:rsid w:val="006635D3"/>
    <w:rsid w:val="00663AFA"/>
    <w:rsid w:val="00663B58"/>
    <w:rsid w:val="00663E37"/>
    <w:rsid w:val="00663F2F"/>
    <w:rsid w:val="006640BF"/>
    <w:rsid w:val="006640C3"/>
    <w:rsid w:val="006642A9"/>
    <w:rsid w:val="006643BC"/>
    <w:rsid w:val="006647C4"/>
    <w:rsid w:val="006649BA"/>
    <w:rsid w:val="006649E3"/>
    <w:rsid w:val="00664BF3"/>
    <w:rsid w:val="006652B6"/>
    <w:rsid w:val="006654FD"/>
    <w:rsid w:val="00665500"/>
    <w:rsid w:val="00665836"/>
    <w:rsid w:val="006658A0"/>
    <w:rsid w:val="00665A9A"/>
    <w:rsid w:val="00665C31"/>
    <w:rsid w:val="00665D2D"/>
    <w:rsid w:val="00665DFA"/>
    <w:rsid w:val="00665E4E"/>
    <w:rsid w:val="0066649F"/>
    <w:rsid w:val="006669F8"/>
    <w:rsid w:val="00666FE3"/>
    <w:rsid w:val="0066736B"/>
    <w:rsid w:val="00667378"/>
    <w:rsid w:val="0066745B"/>
    <w:rsid w:val="00667514"/>
    <w:rsid w:val="00667889"/>
    <w:rsid w:val="006678A9"/>
    <w:rsid w:val="006678B6"/>
    <w:rsid w:val="00667AA8"/>
    <w:rsid w:val="00667AB0"/>
    <w:rsid w:val="00667C16"/>
    <w:rsid w:val="00667DC4"/>
    <w:rsid w:val="00667DF1"/>
    <w:rsid w:val="00667FFC"/>
    <w:rsid w:val="0067001D"/>
    <w:rsid w:val="00670393"/>
    <w:rsid w:val="00670B44"/>
    <w:rsid w:val="006712A2"/>
    <w:rsid w:val="006712AB"/>
    <w:rsid w:val="00671444"/>
    <w:rsid w:val="006715A6"/>
    <w:rsid w:val="00671723"/>
    <w:rsid w:val="00671796"/>
    <w:rsid w:val="006719B1"/>
    <w:rsid w:val="00671A6E"/>
    <w:rsid w:val="00671B10"/>
    <w:rsid w:val="00671C2A"/>
    <w:rsid w:val="00671C88"/>
    <w:rsid w:val="00671D04"/>
    <w:rsid w:val="00672A56"/>
    <w:rsid w:val="00672AB0"/>
    <w:rsid w:val="00672C07"/>
    <w:rsid w:val="00672F2B"/>
    <w:rsid w:val="0067333B"/>
    <w:rsid w:val="00673424"/>
    <w:rsid w:val="00673541"/>
    <w:rsid w:val="0067363E"/>
    <w:rsid w:val="00673A6A"/>
    <w:rsid w:val="00673BF6"/>
    <w:rsid w:val="00673D47"/>
    <w:rsid w:val="0067411E"/>
    <w:rsid w:val="00674250"/>
    <w:rsid w:val="006743D7"/>
    <w:rsid w:val="006746D3"/>
    <w:rsid w:val="00674724"/>
    <w:rsid w:val="00674A60"/>
    <w:rsid w:val="00674C42"/>
    <w:rsid w:val="00675452"/>
    <w:rsid w:val="006755BA"/>
    <w:rsid w:val="006755F1"/>
    <w:rsid w:val="006756B4"/>
    <w:rsid w:val="006762F2"/>
    <w:rsid w:val="006764EA"/>
    <w:rsid w:val="006766BF"/>
    <w:rsid w:val="00676A72"/>
    <w:rsid w:val="00676B47"/>
    <w:rsid w:val="00676B6C"/>
    <w:rsid w:val="00676EDB"/>
    <w:rsid w:val="00676F4F"/>
    <w:rsid w:val="006775BA"/>
    <w:rsid w:val="00677942"/>
    <w:rsid w:val="00677952"/>
    <w:rsid w:val="00677996"/>
    <w:rsid w:val="00677A90"/>
    <w:rsid w:val="00677F36"/>
    <w:rsid w:val="006800C7"/>
    <w:rsid w:val="00680455"/>
    <w:rsid w:val="006804D4"/>
    <w:rsid w:val="006806F0"/>
    <w:rsid w:val="0068071F"/>
    <w:rsid w:val="00680BDA"/>
    <w:rsid w:val="00680C44"/>
    <w:rsid w:val="00680F71"/>
    <w:rsid w:val="00681237"/>
    <w:rsid w:val="00681544"/>
    <w:rsid w:val="006818ED"/>
    <w:rsid w:val="006819BD"/>
    <w:rsid w:val="00681D91"/>
    <w:rsid w:val="00681DAE"/>
    <w:rsid w:val="00681E6E"/>
    <w:rsid w:val="00681ED3"/>
    <w:rsid w:val="00681EF8"/>
    <w:rsid w:val="00682302"/>
    <w:rsid w:val="006829AA"/>
    <w:rsid w:val="00682A35"/>
    <w:rsid w:val="00682BCC"/>
    <w:rsid w:val="00682E31"/>
    <w:rsid w:val="0068303A"/>
    <w:rsid w:val="00683169"/>
    <w:rsid w:val="006832AB"/>
    <w:rsid w:val="00683441"/>
    <w:rsid w:val="0068387F"/>
    <w:rsid w:val="00683983"/>
    <w:rsid w:val="00683994"/>
    <w:rsid w:val="00683A34"/>
    <w:rsid w:val="00683B1D"/>
    <w:rsid w:val="00683DCD"/>
    <w:rsid w:val="006842A9"/>
    <w:rsid w:val="00684321"/>
    <w:rsid w:val="0068445C"/>
    <w:rsid w:val="006844BC"/>
    <w:rsid w:val="006847DA"/>
    <w:rsid w:val="00684ADB"/>
    <w:rsid w:val="00684B1A"/>
    <w:rsid w:val="00684F05"/>
    <w:rsid w:val="00685258"/>
    <w:rsid w:val="006852CD"/>
    <w:rsid w:val="0068538A"/>
    <w:rsid w:val="006854C0"/>
    <w:rsid w:val="006856F5"/>
    <w:rsid w:val="006857CE"/>
    <w:rsid w:val="0068599A"/>
    <w:rsid w:val="00685C84"/>
    <w:rsid w:val="00685DC4"/>
    <w:rsid w:val="00685E6D"/>
    <w:rsid w:val="006864E7"/>
    <w:rsid w:val="0068676E"/>
    <w:rsid w:val="006869E7"/>
    <w:rsid w:val="00686E35"/>
    <w:rsid w:val="00687370"/>
    <w:rsid w:val="006873E0"/>
    <w:rsid w:val="006874DF"/>
    <w:rsid w:val="0068769E"/>
    <w:rsid w:val="006877E5"/>
    <w:rsid w:val="00687AC9"/>
    <w:rsid w:val="00687C1D"/>
    <w:rsid w:val="00687F3B"/>
    <w:rsid w:val="0069067F"/>
    <w:rsid w:val="00690728"/>
    <w:rsid w:val="006919E2"/>
    <w:rsid w:val="00691BA7"/>
    <w:rsid w:val="00691BC6"/>
    <w:rsid w:val="00691EC2"/>
    <w:rsid w:val="00692450"/>
    <w:rsid w:val="00692726"/>
    <w:rsid w:val="006929B0"/>
    <w:rsid w:val="00692A35"/>
    <w:rsid w:val="00692B5A"/>
    <w:rsid w:val="00692DDA"/>
    <w:rsid w:val="006936A6"/>
    <w:rsid w:val="00693719"/>
    <w:rsid w:val="00693766"/>
    <w:rsid w:val="00693853"/>
    <w:rsid w:val="00693D05"/>
    <w:rsid w:val="00693DBF"/>
    <w:rsid w:val="00694775"/>
    <w:rsid w:val="006947A2"/>
    <w:rsid w:val="006949FF"/>
    <w:rsid w:val="00695233"/>
    <w:rsid w:val="00695271"/>
    <w:rsid w:val="00695388"/>
    <w:rsid w:val="00695597"/>
    <w:rsid w:val="00695793"/>
    <w:rsid w:val="00695951"/>
    <w:rsid w:val="00695CCE"/>
    <w:rsid w:val="00695EE3"/>
    <w:rsid w:val="00695EFE"/>
    <w:rsid w:val="006968A7"/>
    <w:rsid w:val="006969DF"/>
    <w:rsid w:val="00696B49"/>
    <w:rsid w:val="00696CD9"/>
    <w:rsid w:val="00696E6F"/>
    <w:rsid w:val="00697226"/>
    <w:rsid w:val="006972BA"/>
    <w:rsid w:val="00697F21"/>
    <w:rsid w:val="006A0114"/>
    <w:rsid w:val="006A014D"/>
    <w:rsid w:val="006A0208"/>
    <w:rsid w:val="006A045A"/>
    <w:rsid w:val="006A0916"/>
    <w:rsid w:val="006A0B8D"/>
    <w:rsid w:val="006A0CA6"/>
    <w:rsid w:val="006A1037"/>
    <w:rsid w:val="006A10D2"/>
    <w:rsid w:val="006A147E"/>
    <w:rsid w:val="006A1635"/>
    <w:rsid w:val="006A1B37"/>
    <w:rsid w:val="006A22D6"/>
    <w:rsid w:val="006A2406"/>
    <w:rsid w:val="006A24A7"/>
    <w:rsid w:val="006A2938"/>
    <w:rsid w:val="006A2A21"/>
    <w:rsid w:val="006A2AC2"/>
    <w:rsid w:val="006A2B16"/>
    <w:rsid w:val="006A2B77"/>
    <w:rsid w:val="006A2C90"/>
    <w:rsid w:val="006A3042"/>
    <w:rsid w:val="006A35BA"/>
    <w:rsid w:val="006A3832"/>
    <w:rsid w:val="006A3AE9"/>
    <w:rsid w:val="006A3C14"/>
    <w:rsid w:val="006A3FEE"/>
    <w:rsid w:val="006A4131"/>
    <w:rsid w:val="006A4177"/>
    <w:rsid w:val="006A45C0"/>
    <w:rsid w:val="006A471A"/>
    <w:rsid w:val="006A47B1"/>
    <w:rsid w:val="006A4B90"/>
    <w:rsid w:val="006A4C28"/>
    <w:rsid w:val="006A5138"/>
    <w:rsid w:val="006A5186"/>
    <w:rsid w:val="006A51A7"/>
    <w:rsid w:val="006A5221"/>
    <w:rsid w:val="006A5252"/>
    <w:rsid w:val="006A5400"/>
    <w:rsid w:val="006A5900"/>
    <w:rsid w:val="006A5C6F"/>
    <w:rsid w:val="006A5C83"/>
    <w:rsid w:val="006A5D5B"/>
    <w:rsid w:val="006A5FEB"/>
    <w:rsid w:val="006A609B"/>
    <w:rsid w:val="006A6856"/>
    <w:rsid w:val="006A6B34"/>
    <w:rsid w:val="006A6DDA"/>
    <w:rsid w:val="006A702C"/>
    <w:rsid w:val="006A7264"/>
    <w:rsid w:val="006A72A6"/>
    <w:rsid w:val="006A763F"/>
    <w:rsid w:val="006A777F"/>
    <w:rsid w:val="006A7785"/>
    <w:rsid w:val="006A7899"/>
    <w:rsid w:val="006A7943"/>
    <w:rsid w:val="006A7975"/>
    <w:rsid w:val="006A7C65"/>
    <w:rsid w:val="006A7DBB"/>
    <w:rsid w:val="006A7DD5"/>
    <w:rsid w:val="006B01FB"/>
    <w:rsid w:val="006B02F4"/>
    <w:rsid w:val="006B03DB"/>
    <w:rsid w:val="006B0572"/>
    <w:rsid w:val="006B059B"/>
    <w:rsid w:val="006B0AD2"/>
    <w:rsid w:val="006B0F8E"/>
    <w:rsid w:val="006B11A2"/>
    <w:rsid w:val="006B1456"/>
    <w:rsid w:val="006B1506"/>
    <w:rsid w:val="006B15B1"/>
    <w:rsid w:val="006B182F"/>
    <w:rsid w:val="006B1FBC"/>
    <w:rsid w:val="006B225E"/>
    <w:rsid w:val="006B2527"/>
    <w:rsid w:val="006B2DFE"/>
    <w:rsid w:val="006B2F0B"/>
    <w:rsid w:val="006B2F13"/>
    <w:rsid w:val="006B2F7F"/>
    <w:rsid w:val="006B356F"/>
    <w:rsid w:val="006B389C"/>
    <w:rsid w:val="006B3D10"/>
    <w:rsid w:val="006B3D97"/>
    <w:rsid w:val="006B3F7E"/>
    <w:rsid w:val="006B3F9A"/>
    <w:rsid w:val="006B40A9"/>
    <w:rsid w:val="006B415C"/>
    <w:rsid w:val="006B41B9"/>
    <w:rsid w:val="006B44A8"/>
    <w:rsid w:val="006B470A"/>
    <w:rsid w:val="006B49CF"/>
    <w:rsid w:val="006B4BC1"/>
    <w:rsid w:val="006B4F53"/>
    <w:rsid w:val="006B5462"/>
    <w:rsid w:val="006B5C20"/>
    <w:rsid w:val="006B61C1"/>
    <w:rsid w:val="006B62F6"/>
    <w:rsid w:val="006B647E"/>
    <w:rsid w:val="006B67A9"/>
    <w:rsid w:val="006B6AAE"/>
    <w:rsid w:val="006B6AD3"/>
    <w:rsid w:val="006B6B75"/>
    <w:rsid w:val="006B7312"/>
    <w:rsid w:val="006B7565"/>
    <w:rsid w:val="006B7659"/>
    <w:rsid w:val="006B7751"/>
    <w:rsid w:val="006B78E1"/>
    <w:rsid w:val="006C009D"/>
    <w:rsid w:val="006C07B8"/>
    <w:rsid w:val="006C0CA4"/>
    <w:rsid w:val="006C0D97"/>
    <w:rsid w:val="006C0E18"/>
    <w:rsid w:val="006C1655"/>
    <w:rsid w:val="006C1969"/>
    <w:rsid w:val="006C1C1D"/>
    <w:rsid w:val="006C2183"/>
    <w:rsid w:val="006C272F"/>
    <w:rsid w:val="006C2789"/>
    <w:rsid w:val="006C2A4A"/>
    <w:rsid w:val="006C300C"/>
    <w:rsid w:val="006C3467"/>
    <w:rsid w:val="006C370A"/>
    <w:rsid w:val="006C4249"/>
    <w:rsid w:val="006C452B"/>
    <w:rsid w:val="006C4604"/>
    <w:rsid w:val="006C50CD"/>
    <w:rsid w:val="006C5130"/>
    <w:rsid w:val="006C53C9"/>
    <w:rsid w:val="006C55F9"/>
    <w:rsid w:val="006C560E"/>
    <w:rsid w:val="006C5D19"/>
    <w:rsid w:val="006C5D71"/>
    <w:rsid w:val="006C5F09"/>
    <w:rsid w:val="006C6252"/>
    <w:rsid w:val="006C66A2"/>
    <w:rsid w:val="006C6764"/>
    <w:rsid w:val="006C6CCA"/>
    <w:rsid w:val="006C753D"/>
    <w:rsid w:val="006C7587"/>
    <w:rsid w:val="006C762C"/>
    <w:rsid w:val="006C7839"/>
    <w:rsid w:val="006C7B72"/>
    <w:rsid w:val="006C7C15"/>
    <w:rsid w:val="006C7E29"/>
    <w:rsid w:val="006C7F84"/>
    <w:rsid w:val="006D0091"/>
    <w:rsid w:val="006D0486"/>
    <w:rsid w:val="006D0ABB"/>
    <w:rsid w:val="006D0EF5"/>
    <w:rsid w:val="006D1631"/>
    <w:rsid w:val="006D1E0C"/>
    <w:rsid w:val="006D1FE3"/>
    <w:rsid w:val="006D25E9"/>
    <w:rsid w:val="006D27BA"/>
    <w:rsid w:val="006D2C17"/>
    <w:rsid w:val="006D2E05"/>
    <w:rsid w:val="006D2FAA"/>
    <w:rsid w:val="006D335A"/>
    <w:rsid w:val="006D384C"/>
    <w:rsid w:val="006D39C6"/>
    <w:rsid w:val="006D4183"/>
    <w:rsid w:val="006D46F4"/>
    <w:rsid w:val="006D4762"/>
    <w:rsid w:val="006D4B89"/>
    <w:rsid w:val="006D4C98"/>
    <w:rsid w:val="006D4CFE"/>
    <w:rsid w:val="006D4D12"/>
    <w:rsid w:val="006D4DAB"/>
    <w:rsid w:val="006D4E60"/>
    <w:rsid w:val="006D4EF8"/>
    <w:rsid w:val="006D4F9B"/>
    <w:rsid w:val="006D4FA9"/>
    <w:rsid w:val="006D54B8"/>
    <w:rsid w:val="006D575B"/>
    <w:rsid w:val="006D57E8"/>
    <w:rsid w:val="006D58BE"/>
    <w:rsid w:val="006D5980"/>
    <w:rsid w:val="006D5D0E"/>
    <w:rsid w:val="006D5D66"/>
    <w:rsid w:val="006D5E0D"/>
    <w:rsid w:val="006D5E67"/>
    <w:rsid w:val="006D5F10"/>
    <w:rsid w:val="006D60AC"/>
    <w:rsid w:val="006D67EE"/>
    <w:rsid w:val="006D68ED"/>
    <w:rsid w:val="006D69FB"/>
    <w:rsid w:val="006D6E20"/>
    <w:rsid w:val="006D6FA8"/>
    <w:rsid w:val="006D715E"/>
    <w:rsid w:val="006D7747"/>
    <w:rsid w:val="006D7825"/>
    <w:rsid w:val="006D7968"/>
    <w:rsid w:val="006D7E79"/>
    <w:rsid w:val="006E00F7"/>
    <w:rsid w:val="006E04B2"/>
    <w:rsid w:val="006E0B26"/>
    <w:rsid w:val="006E0ED0"/>
    <w:rsid w:val="006E101F"/>
    <w:rsid w:val="006E10D1"/>
    <w:rsid w:val="006E127C"/>
    <w:rsid w:val="006E1807"/>
    <w:rsid w:val="006E1CF1"/>
    <w:rsid w:val="006E1D2E"/>
    <w:rsid w:val="006E2010"/>
    <w:rsid w:val="006E23EA"/>
    <w:rsid w:val="006E2A66"/>
    <w:rsid w:val="006E2CE3"/>
    <w:rsid w:val="006E2D2C"/>
    <w:rsid w:val="006E34F4"/>
    <w:rsid w:val="006E3A1A"/>
    <w:rsid w:val="006E3A39"/>
    <w:rsid w:val="006E4317"/>
    <w:rsid w:val="006E44AC"/>
    <w:rsid w:val="006E47A3"/>
    <w:rsid w:val="006E4811"/>
    <w:rsid w:val="006E4844"/>
    <w:rsid w:val="006E4964"/>
    <w:rsid w:val="006E4A8D"/>
    <w:rsid w:val="006E4E8D"/>
    <w:rsid w:val="006E5059"/>
    <w:rsid w:val="006E530D"/>
    <w:rsid w:val="006E5412"/>
    <w:rsid w:val="006E550B"/>
    <w:rsid w:val="006E57C1"/>
    <w:rsid w:val="006E5B1B"/>
    <w:rsid w:val="006E5EAF"/>
    <w:rsid w:val="006E5ED7"/>
    <w:rsid w:val="006E5FA0"/>
    <w:rsid w:val="006E616A"/>
    <w:rsid w:val="006E622E"/>
    <w:rsid w:val="006E6276"/>
    <w:rsid w:val="006E6CF9"/>
    <w:rsid w:val="006E6DD0"/>
    <w:rsid w:val="006E7075"/>
    <w:rsid w:val="006E72CD"/>
    <w:rsid w:val="006E7495"/>
    <w:rsid w:val="006E7A90"/>
    <w:rsid w:val="006E7B0F"/>
    <w:rsid w:val="006E7CB0"/>
    <w:rsid w:val="006E7D08"/>
    <w:rsid w:val="006E7EF0"/>
    <w:rsid w:val="006E7F96"/>
    <w:rsid w:val="006F0026"/>
    <w:rsid w:val="006F01D5"/>
    <w:rsid w:val="006F050D"/>
    <w:rsid w:val="006F05CE"/>
    <w:rsid w:val="006F0731"/>
    <w:rsid w:val="006F0927"/>
    <w:rsid w:val="006F0BA4"/>
    <w:rsid w:val="006F0C0B"/>
    <w:rsid w:val="006F0D2A"/>
    <w:rsid w:val="006F0E69"/>
    <w:rsid w:val="006F0F17"/>
    <w:rsid w:val="006F11F3"/>
    <w:rsid w:val="006F1223"/>
    <w:rsid w:val="006F14A1"/>
    <w:rsid w:val="006F169C"/>
    <w:rsid w:val="006F1824"/>
    <w:rsid w:val="006F2070"/>
    <w:rsid w:val="006F2694"/>
    <w:rsid w:val="006F2845"/>
    <w:rsid w:val="006F28AB"/>
    <w:rsid w:val="006F28CA"/>
    <w:rsid w:val="006F2F13"/>
    <w:rsid w:val="006F30CE"/>
    <w:rsid w:val="006F31EB"/>
    <w:rsid w:val="006F3586"/>
    <w:rsid w:val="006F35A5"/>
    <w:rsid w:val="006F3628"/>
    <w:rsid w:val="006F39AE"/>
    <w:rsid w:val="006F3BAD"/>
    <w:rsid w:val="006F3FDB"/>
    <w:rsid w:val="006F405B"/>
    <w:rsid w:val="006F41BD"/>
    <w:rsid w:val="006F4355"/>
    <w:rsid w:val="006F43C9"/>
    <w:rsid w:val="006F45F6"/>
    <w:rsid w:val="006F46DF"/>
    <w:rsid w:val="006F4741"/>
    <w:rsid w:val="006F4B69"/>
    <w:rsid w:val="006F4C53"/>
    <w:rsid w:val="006F4F24"/>
    <w:rsid w:val="006F5787"/>
    <w:rsid w:val="006F5A4A"/>
    <w:rsid w:val="006F5A7B"/>
    <w:rsid w:val="006F5AAA"/>
    <w:rsid w:val="006F6023"/>
    <w:rsid w:val="006F60A3"/>
    <w:rsid w:val="006F6319"/>
    <w:rsid w:val="006F6C48"/>
    <w:rsid w:val="006F6FC6"/>
    <w:rsid w:val="006F7085"/>
    <w:rsid w:val="006F7212"/>
    <w:rsid w:val="006F7373"/>
    <w:rsid w:val="006F7524"/>
    <w:rsid w:val="006F77F6"/>
    <w:rsid w:val="006F797D"/>
    <w:rsid w:val="006F7DF7"/>
    <w:rsid w:val="006F7EB0"/>
    <w:rsid w:val="007000FB"/>
    <w:rsid w:val="00700B87"/>
    <w:rsid w:val="00700BA9"/>
    <w:rsid w:val="00700BDA"/>
    <w:rsid w:val="00700C13"/>
    <w:rsid w:val="0070100A"/>
    <w:rsid w:val="0070105B"/>
    <w:rsid w:val="0070107A"/>
    <w:rsid w:val="007010E7"/>
    <w:rsid w:val="00701617"/>
    <w:rsid w:val="00701B16"/>
    <w:rsid w:val="00701C6D"/>
    <w:rsid w:val="00701F65"/>
    <w:rsid w:val="0070251A"/>
    <w:rsid w:val="007025D3"/>
    <w:rsid w:val="00702973"/>
    <w:rsid w:val="00702CDA"/>
    <w:rsid w:val="00702EC3"/>
    <w:rsid w:val="00703004"/>
    <w:rsid w:val="00703060"/>
    <w:rsid w:val="007033DA"/>
    <w:rsid w:val="007034C7"/>
    <w:rsid w:val="007035C4"/>
    <w:rsid w:val="0070389C"/>
    <w:rsid w:val="00703B23"/>
    <w:rsid w:val="00704259"/>
    <w:rsid w:val="00704613"/>
    <w:rsid w:val="007046BC"/>
    <w:rsid w:val="00704C21"/>
    <w:rsid w:val="00704C84"/>
    <w:rsid w:val="00705096"/>
    <w:rsid w:val="007051F0"/>
    <w:rsid w:val="0070520E"/>
    <w:rsid w:val="00705375"/>
    <w:rsid w:val="007058CA"/>
    <w:rsid w:val="0070594F"/>
    <w:rsid w:val="007059AF"/>
    <w:rsid w:val="00705A05"/>
    <w:rsid w:val="00705C54"/>
    <w:rsid w:val="00705FF7"/>
    <w:rsid w:val="007064BC"/>
    <w:rsid w:val="0070668E"/>
    <w:rsid w:val="007066BA"/>
    <w:rsid w:val="00706AE7"/>
    <w:rsid w:val="00706CA4"/>
    <w:rsid w:val="0070704B"/>
    <w:rsid w:val="00707151"/>
    <w:rsid w:val="007072D7"/>
    <w:rsid w:val="007073EA"/>
    <w:rsid w:val="007075FF"/>
    <w:rsid w:val="007076B9"/>
    <w:rsid w:val="0070773C"/>
    <w:rsid w:val="007079A3"/>
    <w:rsid w:val="00707A05"/>
    <w:rsid w:val="00707C73"/>
    <w:rsid w:val="007101ED"/>
    <w:rsid w:val="00710225"/>
    <w:rsid w:val="007106CA"/>
    <w:rsid w:val="00710ACC"/>
    <w:rsid w:val="00710C03"/>
    <w:rsid w:val="00710CB4"/>
    <w:rsid w:val="00710E44"/>
    <w:rsid w:val="00710EE7"/>
    <w:rsid w:val="00711548"/>
    <w:rsid w:val="00711791"/>
    <w:rsid w:val="0071192A"/>
    <w:rsid w:val="00711A54"/>
    <w:rsid w:val="00711A63"/>
    <w:rsid w:val="00711B9E"/>
    <w:rsid w:val="00711FE5"/>
    <w:rsid w:val="0071238D"/>
    <w:rsid w:val="007124A8"/>
    <w:rsid w:val="00712570"/>
    <w:rsid w:val="0071263F"/>
    <w:rsid w:val="00712A5A"/>
    <w:rsid w:val="00712DA8"/>
    <w:rsid w:val="00712E8E"/>
    <w:rsid w:val="00712ECF"/>
    <w:rsid w:val="00713076"/>
    <w:rsid w:val="00713217"/>
    <w:rsid w:val="007133DE"/>
    <w:rsid w:val="007135CC"/>
    <w:rsid w:val="0071394D"/>
    <w:rsid w:val="007139FE"/>
    <w:rsid w:val="00713B22"/>
    <w:rsid w:val="00713B9A"/>
    <w:rsid w:val="00713BB2"/>
    <w:rsid w:val="00714026"/>
    <w:rsid w:val="00714181"/>
    <w:rsid w:val="007142F5"/>
    <w:rsid w:val="0071433E"/>
    <w:rsid w:val="00714376"/>
    <w:rsid w:val="00714493"/>
    <w:rsid w:val="00714D0A"/>
    <w:rsid w:val="00714D82"/>
    <w:rsid w:val="00714E18"/>
    <w:rsid w:val="00714F90"/>
    <w:rsid w:val="007151AA"/>
    <w:rsid w:val="00715317"/>
    <w:rsid w:val="00715399"/>
    <w:rsid w:val="007154D8"/>
    <w:rsid w:val="00715793"/>
    <w:rsid w:val="007158BB"/>
    <w:rsid w:val="00715C5D"/>
    <w:rsid w:val="00715D04"/>
    <w:rsid w:val="00715D7C"/>
    <w:rsid w:val="00716EEA"/>
    <w:rsid w:val="00716F0E"/>
    <w:rsid w:val="007170C4"/>
    <w:rsid w:val="00717173"/>
    <w:rsid w:val="00717317"/>
    <w:rsid w:val="0071745E"/>
    <w:rsid w:val="007179DA"/>
    <w:rsid w:val="00717B55"/>
    <w:rsid w:val="00717C5E"/>
    <w:rsid w:val="00717CD4"/>
    <w:rsid w:val="00720600"/>
    <w:rsid w:val="00720812"/>
    <w:rsid w:val="007209E6"/>
    <w:rsid w:val="00720A2D"/>
    <w:rsid w:val="00720BAF"/>
    <w:rsid w:val="00720C08"/>
    <w:rsid w:val="00720D70"/>
    <w:rsid w:val="00720E72"/>
    <w:rsid w:val="00721190"/>
    <w:rsid w:val="00721238"/>
    <w:rsid w:val="007215F3"/>
    <w:rsid w:val="007221A3"/>
    <w:rsid w:val="007221ED"/>
    <w:rsid w:val="0072273D"/>
    <w:rsid w:val="00722AFC"/>
    <w:rsid w:val="00722F9F"/>
    <w:rsid w:val="0072305C"/>
    <w:rsid w:val="007230B1"/>
    <w:rsid w:val="00723257"/>
    <w:rsid w:val="007232E7"/>
    <w:rsid w:val="007234CA"/>
    <w:rsid w:val="00723620"/>
    <w:rsid w:val="00723B6A"/>
    <w:rsid w:val="00723BC9"/>
    <w:rsid w:val="00723CE7"/>
    <w:rsid w:val="00723FCA"/>
    <w:rsid w:val="0072416C"/>
    <w:rsid w:val="00724274"/>
    <w:rsid w:val="007244EA"/>
    <w:rsid w:val="00724AED"/>
    <w:rsid w:val="00724E75"/>
    <w:rsid w:val="00724EF0"/>
    <w:rsid w:val="00724F49"/>
    <w:rsid w:val="00725029"/>
    <w:rsid w:val="007253B2"/>
    <w:rsid w:val="0072558B"/>
    <w:rsid w:val="00725D9F"/>
    <w:rsid w:val="00726444"/>
    <w:rsid w:val="00726669"/>
    <w:rsid w:val="00726BD1"/>
    <w:rsid w:val="00726CEE"/>
    <w:rsid w:val="00726E29"/>
    <w:rsid w:val="00727156"/>
    <w:rsid w:val="00727388"/>
    <w:rsid w:val="00727D58"/>
    <w:rsid w:val="00727E7B"/>
    <w:rsid w:val="00727F98"/>
    <w:rsid w:val="00730135"/>
    <w:rsid w:val="007301EA"/>
    <w:rsid w:val="007303A0"/>
    <w:rsid w:val="00730441"/>
    <w:rsid w:val="007306F0"/>
    <w:rsid w:val="00730D9E"/>
    <w:rsid w:val="00730DA2"/>
    <w:rsid w:val="00730E40"/>
    <w:rsid w:val="00731280"/>
    <w:rsid w:val="00731412"/>
    <w:rsid w:val="00731678"/>
    <w:rsid w:val="00731720"/>
    <w:rsid w:val="00731AE9"/>
    <w:rsid w:val="00731D29"/>
    <w:rsid w:val="007320FA"/>
    <w:rsid w:val="007325DD"/>
    <w:rsid w:val="0073292A"/>
    <w:rsid w:val="00732B73"/>
    <w:rsid w:val="00732C49"/>
    <w:rsid w:val="00732D54"/>
    <w:rsid w:val="00732D75"/>
    <w:rsid w:val="00732DC3"/>
    <w:rsid w:val="00732E16"/>
    <w:rsid w:val="00732F64"/>
    <w:rsid w:val="007330F2"/>
    <w:rsid w:val="0073330F"/>
    <w:rsid w:val="00733714"/>
    <w:rsid w:val="007337C2"/>
    <w:rsid w:val="00733C1C"/>
    <w:rsid w:val="00733C94"/>
    <w:rsid w:val="00734311"/>
    <w:rsid w:val="00734375"/>
    <w:rsid w:val="00734415"/>
    <w:rsid w:val="0073443B"/>
    <w:rsid w:val="007346E0"/>
    <w:rsid w:val="007356CA"/>
    <w:rsid w:val="00735CD5"/>
    <w:rsid w:val="00735E2C"/>
    <w:rsid w:val="00735F67"/>
    <w:rsid w:val="00736085"/>
    <w:rsid w:val="00736116"/>
    <w:rsid w:val="007362F8"/>
    <w:rsid w:val="0073669E"/>
    <w:rsid w:val="00736712"/>
    <w:rsid w:val="00736722"/>
    <w:rsid w:val="007367AC"/>
    <w:rsid w:val="00736955"/>
    <w:rsid w:val="00736CAF"/>
    <w:rsid w:val="00736F1B"/>
    <w:rsid w:val="007372C0"/>
    <w:rsid w:val="00737369"/>
    <w:rsid w:val="0073738F"/>
    <w:rsid w:val="00737723"/>
    <w:rsid w:val="007377CC"/>
    <w:rsid w:val="0073780E"/>
    <w:rsid w:val="00737A31"/>
    <w:rsid w:val="00737AFA"/>
    <w:rsid w:val="00737D87"/>
    <w:rsid w:val="00737DB1"/>
    <w:rsid w:val="00737DC9"/>
    <w:rsid w:val="00740062"/>
    <w:rsid w:val="0074016E"/>
    <w:rsid w:val="00740642"/>
    <w:rsid w:val="007406A2"/>
    <w:rsid w:val="0074076F"/>
    <w:rsid w:val="0074122A"/>
    <w:rsid w:val="00741236"/>
    <w:rsid w:val="00741A40"/>
    <w:rsid w:val="00741EB5"/>
    <w:rsid w:val="00742747"/>
    <w:rsid w:val="007429AA"/>
    <w:rsid w:val="00742B69"/>
    <w:rsid w:val="00742C73"/>
    <w:rsid w:val="00742E50"/>
    <w:rsid w:val="007432E6"/>
    <w:rsid w:val="007434E3"/>
    <w:rsid w:val="00743639"/>
    <w:rsid w:val="007440FA"/>
    <w:rsid w:val="007441D8"/>
    <w:rsid w:val="00744325"/>
    <w:rsid w:val="00744497"/>
    <w:rsid w:val="007448C2"/>
    <w:rsid w:val="00744D23"/>
    <w:rsid w:val="0074592D"/>
    <w:rsid w:val="007459F4"/>
    <w:rsid w:val="00745A45"/>
    <w:rsid w:val="00745CE1"/>
    <w:rsid w:val="00745F68"/>
    <w:rsid w:val="00746955"/>
    <w:rsid w:val="00746957"/>
    <w:rsid w:val="00746A45"/>
    <w:rsid w:val="00746D77"/>
    <w:rsid w:val="00746FA2"/>
    <w:rsid w:val="00747492"/>
    <w:rsid w:val="00747507"/>
    <w:rsid w:val="0074770D"/>
    <w:rsid w:val="007479D9"/>
    <w:rsid w:val="00747B31"/>
    <w:rsid w:val="00750177"/>
    <w:rsid w:val="007509BB"/>
    <w:rsid w:val="007509E4"/>
    <w:rsid w:val="00750A87"/>
    <w:rsid w:val="00750ACC"/>
    <w:rsid w:val="00750BEC"/>
    <w:rsid w:val="00750C28"/>
    <w:rsid w:val="007510C6"/>
    <w:rsid w:val="00751131"/>
    <w:rsid w:val="0075117B"/>
    <w:rsid w:val="007512D3"/>
    <w:rsid w:val="00751935"/>
    <w:rsid w:val="00751C0D"/>
    <w:rsid w:val="007520AD"/>
    <w:rsid w:val="00752299"/>
    <w:rsid w:val="00752CF3"/>
    <w:rsid w:val="00752FE4"/>
    <w:rsid w:val="00753620"/>
    <w:rsid w:val="007538AF"/>
    <w:rsid w:val="00753A4F"/>
    <w:rsid w:val="00753B2D"/>
    <w:rsid w:val="007544A4"/>
    <w:rsid w:val="00754C05"/>
    <w:rsid w:val="00754DD9"/>
    <w:rsid w:val="00755317"/>
    <w:rsid w:val="0075537D"/>
    <w:rsid w:val="0075551E"/>
    <w:rsid w:val="00755689"/>
    <w:rsid w:val="00755CC0"/>
    <w:rsid w:val="00755D21"/>
    <w:rsid w:val="00756041"/>
    <w:rsid w:val="0075626E"/>
    <w:rsid w:val="007567BF"/>
    <w:rsid w:val="007572D4"/>
    <w:rsid w:val="00757314"/>
    <w:rsid w:val="0075732A"/>
    <w:rsid w:val="007574C5"/>
    <w:rsid w:val="007576AC"/>
    <w:rsid w:val="00757723"/>
    <w:rsid w:val="00757872"/>
    <w:rsid w:val="007578C7"/>
    <w:rsid w:val="007578C9"/>
    <w:rsid w:val="00757B53"/>
    <w:rsid w:val="00760295"/>
    <w:rsid w:val="007604E8"/>
    <w:rsid w:val="00760525"/>
    <w:rsid w:val="007605D3"/>
    <w:rsid w:val="007606D8"/>
    <w:rsid w:val="00760A2A"/>
    <w:rsid w:val="00760A3F"/>
    <w:rsid w:val="007614E7"/>
    <w:rsid w:val="007617CD"/>
    <w:rsid w:val="007620CD"/>
    <w:rsid w:val="0076220E"/>
    <w:rsid w:val="007623CB"/>
    <w:rsid w:val="007625F1"/>
    <w:rsid w:val="00762970"/>
    <w:rsid w:val="007629EB"/>
    <w:rsid w:val="00762A4D"/>
    <w:rsid w:val="00762B27"/>
    <w:rsid w:val="00762BB9"/>
    <w:rsid w:val="00762BF7"/>
    <w:rsid w:val="00762C58"/>
    <w:rsid w:val="00762C89"/>
    <w:rsid w:val="00762CBF"/>
    <w:rsid w:val="00762CC4"/>
    <w:rsid w:val="00762EF1"/>
    <w:rsid w:val="007631EA"/>
    <w:rsid w:val="007631F0"/>
    <w:rsid w:val="00763A9E"/>
    <w:rsid w:val="00763B86"/>
    <w:rsid w:val="0076461B"/>
    <w:rsid w:val="00764671"/>
    <w:rsid w:val="007647BD"/>
    <w:rsid w:val="0076484B"/>
    <w:rsid w:val="00764E8F"/>
    <w:rsid w:val="00764F69"/>
    <w:rsid w:val="007651FA"/>
    <w:rsid w:val="0076567A"/>
    <w:rsid w:val="00765B13"/>
    <w:rsid w:val="00765D11"/>
    <w:rsid w:val="00765DA3"/>
    <w:rsid w:val="00765FDB"/>
    <w:rsid w:val="0076616A"/>
    <w:rsid w:val="007663D9"/>
    <w:rsid w:val="00766560"/>
    <w:rsid w:val="007667E9"/>
    <w:rsid w:val="007668D9"/>
    <w:rsid w:val="0076692D"/>
    <w:rsid w:val="00766A79"/>
    <w:rsid w:val="00766A8F"/>
    <w:rsid w:val="00766B2C"/>
    <w:rsid w:val="00767370"/>
    <w:rsid w:val="007675D0"/>
    <w:rsid w:val="00767668"/>
    <w:rsid w:val="00767D23"/>
    <w:rsid w:val="00767E7B"/>
    <w:rsid w:val="00767F5A"/>
    <w:rsid w:val="00767F96"/>
    <w:rsid w:val="00770051"/>
    <w:rsid w:val="00770269"/>
    <w:rsid w:val="00770DD4"/>
    <w:rsid w:val="007713E4"/>
    <w:rsid w:val="00771794"/>
    <w:rsid w:val="007719C6"/>
    <w:rsid w:val="00771FDC"/>
    <w:rsid w:val="0077204C"/>
    <w:rsid w:val="007721F7"/>
    <w:rsid w:val="007722DD"/>
    <w:rsid w:val="00772437"/>
    <w:rsid w:val="007725EF"/>
    <w:rsid w:val="00772712"/>
    <w:rsid w:val="00772C36"/>
    <w:rsid w:val="00772C97"/>
    <w:rsid w:val="00772F7F"/>
    <w:rsid w:val="00773087"/>
    <w:rsid w:val="007730DB"/>
    <w:rsid w:val="00773173"/>
    <w:rsid w:val="0077345D"/>
    <w:rsid w:val="00773C21"/>
    <w:rsid w:val="00773C3A"/>
    <w:rsid w:val="00773C89"/>
    <w:rsid w:val="00773D2E"/>
    <w:rsid w:val="00773D9F"/>
    <w:rsid w:val="00774563"/>
    <w:rsid w:val="00774884"/>
    <w:rsid w:val="007748AB"/>
    <w:rsid w:val="00774BF7"/>
    <w:rsid w:val="00774E9C"/>
    <w:rsid w:val="00774F1F"/>
    <w:rsid w:val="00775267"/>
    <w:rsid w:val="007754E5"/>
    <w:rsid w:val="007757AD"/>
    <w:rsid w:val="00775AAC"/>
    <w:rsid w:val="00775C48"/>
    <w:rsid w:val="00775E22"/>
    <w:rsid w:val="00775EF1"/>
    <w:rsid w:val="00776243"/>
    <w:rsid w:val="007762DA"/>
    <w:rsid w:val="0077636F"/>
    <w:rsid w:val="007766B5"/>
    <w:rsid w:val="00776A47"/>
    <w:rsid w:val="00776F30"/>
    <w:rsid w:val="007770F9"/>
    <w:rsid w:val="00777214"/>
    <w:rsid w:val="00777336"/>
    <w:rsid w:val="0077749F"/>
    <w:rsid w:val="007774B4"/>
    <w:rsid w:val="00777D19"/>
    <w:rsid w:val="0078060B"/>
    <w:rsid w:val="007809B9"/>
    <w:rsid w:val="007811EB"/>
    <w:rsid w:val="00781330"/>
    <w:rsid w:val="00781344"/>
    <w:rsid w:val="0078144B"/>
    <w:rsid w:val="00781A21"/>
    <w:rsid w:val="00781A88"/>
    <w:rsid w:val="00781EED"/>
    <w:rsid w:val="00782044"/>
    <w:rsid w:val="007821B6"/>
    <w:rsid w:val="0078220B"/>
    <w:rsid w:val="0078257B"/>
    <w:rsid w:val="0078269F"/>
    <w:rsid w:val="00782864"/>
    <w:rsid w:val="00782C6C"/>
    <w:rsid w:val="00782F05"/>
    <w:rsid w:val="00783537"/>
    <w:rsid w:val="0078377B"/>
    <w:rsid w:val="007837B1"/>
    <w:rsid w:val="00783BF2"/>
    <w:rsid w:val="007842C5"/>
    <w:rsid w:val="007842C9"/>
    <w:rsid w:val="00784621"/>
    <w:rsid w:val="007848D1"/>
    <w:rsid w:val="00784D49"/>
    <w:rsid w:val="00784D9A"/>
    <w:rsid w:val="00784DA5"/>
    <w:rsid w:val="00784E71"/>
    <w:rsid w:val="0078500B"/>
    <w:rsid w:val="007853AA"/>
    <w:rsid w:val="00785416"/>
    <w:rsid w:val="007858A3"/>
    <w:rsid w:val="0078650B"/>
    <w:rsid w:val="007867DA"/>
    <w:rsid w:val="00786834"/>
    <w:rsid w:val="00786AC8"/>
    <w:rsid w:val="00786F1F"/>
    <w:rsid w:val="0078718C"/>
    <w:rsid w:val="007873A8"/>
    <w:rsid w:val="007904B5"/>
    <w:rsid w:val="007904C8"/>
    <w:rsid w:val="00790600"/>
    <w:rsid w:val="00790658"/>
    <w:rsid w:val="00790CBB"/>
    <w:rsid w:val="00790D55"/>
    <w:rsid w:val="00790D6F"/>
    <w:rsid w:val="00790F32"/>
    <w:rsid w:val="00790F54"/>
    <w:rsid w:val="00790FF8"/>
    <w:rsid w:val="00791720"/>
    <w:rsid w:val="00791DFA"/>
    <w:rsid w:val="00791EC8"/>
    <w:rsid w:val="00791EF0"/>
    <w:rsid w:val="00792018"/>
    <w:rsid w:val="00792300"/>
    <w:rsid w:val="007923A7"/>
    <w:rsid w:val="0079249A"/>
    <w:rsid w:val="007924A9"/>
    <w:rsid w:val="007924D9"/>
    <w:rsid w:val="0079252F"/>
    <w:rsid w:val="0079261E"/>
    <w:rsid w:val="00792827"/>
    <w:rsid w:val="00792BBB"/>
    <w:rsid w:val="00792E37"/>
    <w:rsid w:val="007933B9"/>
    <w:rsid w:val="00793A30"/>
    <w:rsid w:val="00793C86"/>
    <w:rsid w:val="00793DD2"/>
    <w:rsid w:val="00793FFE"/>
    <w:rsid w:val="00794195"/>
    <w:rsid w:val="007941A0"/>
    <w:rsid w:val="007942DA"/>
    <w:rsid w:val="007944AC"/>
    <w:rsid w:val="00794734"/>
    <w:rsid w:val="00794AEC"/>
    <w:rsid w:val="00794B5E"/>
    <w:rsid w:val="007951EF"/>
    <w:rsid w:val="007954C8"/>
    <w:rsid w:val="00795753"/>
    <w:rsid w:val="0079584C"/>
    <w:rsid w:val="00795F4F"/>
    <w:rsid w:val="00795F75"/>
    <w:rsid w:val="0079661F"/>
    <w:rsid w:val="00796723"/>
    <w:rsid w:val="00796733"/>
    <w:rsid w:val="00796745"/>
    <w:rsid w:val="007969EA"/>
    <w:rsid w:val="00796D6E"/>
    <w:rsid w:val="007974F1"/>
    <w:rsid w:val="00797A4A"/>
    <w:rsid w:val="00797AD8"/>
    <w:rsid w:val="00797C7F"/>
    <w:rsid w:val="00797D6D"/>
    <w:rsid w:val="00797F41"/>
    <w:rsid w:val="00797FEC"/>
    <w:rsid w:val="007A05A7"/>
    <w:rsid w:val="007A05CF"/>
    <w:rsid w:val="007A0CBF"/>
    <w:rsid w:val="007A0F2F"/>
    <w:rsid w:val="007A10C2"/>
    <w:rsid w:val="007A15D1"/>
    <w:rsid w:val="007A16B1"/>
    <w:rsid w:val="007A16C6"/>
    <w:rsid w:val="007A1921"/>
    <w:rsid w:val="007A1C16"/>
    <w:rsid w:val="007A1D0D"/>
    <w:rsid w:val="007A1EBF"/>
    <w:rsid w:val="007A1F1E"/>
    <w:rsid w:val="007A20D6"/>
    <w:rsid w:val="007A2814"/>
    <w:rsid w:val="007A2FA3"/>
    <w:rsid w:val="007A305A"/>
    <w:rsid w:val="007A3457"/>
    <w:rsid w:val="007A38BA"/>
    <w:rsid w:val="007A3B49"/>
    <w:rsid w:val="007A3D20"/>
    <w:rsid w:val="007A3F65"/>
    <w:rsid w:val="007A3F78"/>
    <w:rsid w:val="007A422C"/>
    <w:rsid w:val="007A44FE"/>
    <w:rsid w:val="007A4D66"/>
    <w:rsid w:val="007A5B08"/>
    <w:rsid w:val="007A5B0A"/>
    <w:rsid w:val="007A5CB6"/>
    <w:rsid w:val="007A5E13"/>
    <w:rsid w:val="007A606C"/>
    <w:rsid w:val="007A621A"/>
    <w:rsid w:val="007A6323"/>
    <w:rsid w:val="007A64B4"/>
    <w:rsid w:val="007A6517"/>
    <w:rsid w:val="007A6842"/>
    <w:rsid w:val="007A6B24"/>
    <w:rsid w:val="007A6C4D"/>
    <w:rsid w:val="007A6C8E"/>
    <w:rsid w:val="007A76F1"/>
    <w:rsid w:val="007A796A"/>
    <w:rsid w:val="007A79C4"/>
    <w:rsid w:val="007A7ADA"/>
    <w:rsid w:val="007A7B23"/>
    <w:rsid w:val="007A7E5D"/>
    <w:rsid w:val="007B0357"/>
    <w:rsid w:val="007B036A"/>
    <w:rsid w:val="007B06BB"/>
    <w:rsid w:val="007B06C1"/>
    <w:rsid w:val="007B08AE"/>
    <w:rsid w:val="007B151B"/>
    <w:rsid w:val="007B17E7"/>
    <w:rsid w:val="007B19D3"/>
    <w:rsid w:val="007B1C70"/>
    <w:rsid w:val="007B277B"/>
    <w:rsid w:val="007B2A81"/>
    <w:rsid w:val="007B2F1D"/>
    <w:rsid w:val="007B3119"/>
    <w:rsid w:val="007B32F8"/>
    <w:rsid w:val="007B357F"/>
    <w:rsid w:val="007B3926"/>
    <w:rsid w:val="007B3A61"/>
    <w:rsid w:val="007B3DB6"/>
    <w:rsid w:val="007B3EC7"/>
    <w:rsid w:val="007B43DC"/>
    <w:rsid w:val="007B48BE"/>
    <w:rsid w:val="007B4950"/>
    <w:rsid w:val="007B4C55"/>
    <w:rsid w:val="007B4FB6"/>
    <w:rsid w:val="007B51E3"/>
    <w:rsid w:val="007B5413"/>
    <w:rsid w:val="007B5602"/>
    <w:rsid w:val="007B5BD9"/>
    <w:rsid w:val="007B5FEA"/>
    <w:rsid w:val="007B6451"/>
    <w:rsid w:val="007B6494"/>
    <w:rsid w:val="007B664D"/>
    <w:rsid w:val="007B69A7"/>
    <w:rsid w:val="007B6D48"/>
    <w:rsid w:val="007B6DF4"/>
    <w:rsid w:val="007B701C"/>
    <w:rsid w:val="007B7A07"/>
    <w:rsid w:val="007C065D"/>
    <w:rsid w:val="007C0662"/>
    <w:rsid w:val="007C07A1"/>
    <w:rsid w:val="007C0B8B"/>
    <w:rsid w:val="007C0F40"/>
    <w:rsid w:val="007C0FC3"/>
    <w:rsid w:val="007C1300"/>
    <w:rsid w:val="007C1CD4"/>
    <w:rsid w:val="007C1D5E"/>
    <w:rsid w:val="007C1DD5"/>
    <w:rsid w:val="007C23F3"/>
    <w:rsid w:val="007C259E"/>
    <w:rsid w:val="007C29B4"/>
    <w:rsid w:val="007C2B05"/>
    <w:rsid w:val="007C2D85"/>
    <w:rsid w:val="007C3120"/>
    <w:rsid w:val="007C3835"/>
    <w:rsid w:val="007C3AC6"/>
    <w:rsid w:val="007C3C2D"/>
    <w:rsid w:val="007C3C79"/>
    <w:rsid w:val="007C4300"/>
    <w:rsid w:val="007C43C7"/>
    <w:rsid w:val="007C43D5"/>
    <w:rsid w:val="007C48CD"/>
    <w:rsid w:val="007C4C25"/>
    <w:rsid w:val="007C5368"/>
    <w:rsid w:val="007C592D"/>
    <w:rsid w:val="007C597A"/>
    <w:rsid w:val="007C5A45"/>
    <w:rsid w:val="007C5AA7"/>
    <w:rsid w:val="007C5BEC"/>
    <w:rsid w:val="007C60AF"/>
    <w:rsid w:val="007C6EF1"/>
    <w:rsid w:val="007C6F74"/>
    <w:rsid w:val="007C7077"/>
    <w:rsid w:val="007C712C"/>
    <w:rsid w:val="007C7175"/>
    <w:rsid w:val="007C766A"/>
    <w:rsid w:val="007C79CE"/>
    <w:rsid w:val="007D01C1"/>
    <w:rsid w:val="007D02D8"/>
    <w:rsid w:val="007D0F61"/>
    <w:rsid w:val="007D12BA"/>
    <w:rsid w:val="007D140E"/>
    <w:rsid w:val="007D17D8"/>
    <w:rsid w:val="007D184E"/>
    <w:rsid w:val="007D1951"/>
    <w:rsid w:val="007D1E97"/>
    <w:rsid w:val="007D202F"/>
    <w:rsid w:val="007D2051"/>
    <w:rsid w:val="007D2133"/>
    <w:rsid w:val="007D217F"/>
    <w:rsid w:val="007D240A"/>
    <w:rsid w:val="007D2654"/>
    <w:rsid w:val="007D293B"/>
    <w:rsid w:val="007D2B73"/>
    <w:rsid w:val="007D2DD0"/>
    <w:rsid w:val="007D30D5"/>
    <w:rsid w:val="007D316C"/>
    <w:rsid w:val="007D326D"/>
    <w:rsid w:val="007D338A"/>
    <w:rsid w:val="007D34B7"/>
    <w:rsid w:val="007D366A"/>
    <w:rsid w:val="007D385A"/>
    <w:rsid w:val="007D3C83"/>
    <w:rsid w:val="007D3D42"/>
    <w:rsid w:val="007D3FC2"/>
    <w:rsid w:val="007D4045"/>
    <w:rsid w:val="007D416E"/>
    <w:rsid w:val="007D45CE"/>
    <w:rsid w:val="007D4CB7"/>
    <w:rsid w:val="007D4F41"/>
    <w:rsid w:val="007D597F"/>
    <w:rsid w:val="007D5BE2"/>
    <w:rsid w:val="007D5C56"/>
    <w:rsid w:val="007D5E34"/>
    <w:rsid w:val="007D6282"/>
    <w:rsid w:val="007D6386"/>
    <w:rsid w:val="007D67A8"/>
    <w:rsid w:val="007D68BA"/>
    <w:rsid w:val="007D68E8"/>
    <w:rsid w:val="007D6A6A"/>
    <w:rsid w:val="007D6CEB"/>
    <w:rsid w:val="007D6D25"/>
    <w:rsid w:val="007D70C5"/>
    <w:rsid w:val="007D73EF"/>
    <w:rsid w:val="007D78C3"/>
    <w:rsid w:val="007D78D1"/>
    <w:rsid w:val="007D79AA"/>
    <w:rsid w:val="007D7BC6"/>
    <w:rsid w:val="007D7D97"/>
    <w:rsid w:val="007D7F4A"/>
    <w:rsid w:val="007E0024"/>
    <w:rsid w:val="007E04E5"/>
    <w:rsid w:val="007E0510"/>
    <w:rsid w:val="007E058E"/>
    <w:rsid w:val="007E0707"/>
    <w:rsid w:val="007E0A04"/>
    <w:rsid w:val="007E0A09"/>
    <w:rsid w:val="007E0A7D"/>
    <w:rsid w:val="007E0ACA"/>
    <w:rsid w:val="007E0CE7"/>
    <w:rsid w:val="007E0F88"/>
    <w:rsid w:val="007E118C"/>
    <w:rsid w:val="007E1558"/>
    <w:rsid w:val="007E19CF"/>
    <w:rsid w:val="007E1B75"/>
    <w:rsid w:val="007E1D2A"/>
    <w:rsid w:val="007E1D4B"/>
    <w:rsid w:val="007E229F"/>
    <w:rsid w:val="007E2650"/>
    <w:rsid w:val="007E2A64"/>
    <w:rsid w:val="007E2CB0"/>
    <w:rsid w:val="007E2EAA"/>
    <w:rsid w:val="007E2FA7"/>
    <w:rsid w:val="007E305B"/>
    <w:rsid w:val="007E314C"/>
    <w:rsid w:val="007E33E3"/>
    <w:rsid w:val="007E341E"/>
    <w:rsid w:val="007E363A"/>
    <w:rsid w:val="007E38EF"/>
    <w:rsid w:val="007E4912"/>
    <w:rsid w:val="007E4B9A"/>
    <w:rsid w:val="007E4C1F"/>
    <w:rsid w:val="007E4DC2"/>
    <w:rsid w:val="007E510D"/>
    <w:rsid w:val="007E5402"/>
    <w:rsid w:val="007E5702"/>
    <w:rsid w:val="007E5833"/>
    <w:rsid w:val="007E5BF0"/>
    <w:rsid w:val="007E5D26"/>
    <w:rsid w:val="007E5F1C"/>
    <w:rsid w:val="007E60F9"/>
    <w:rsid w:val="007E6106"/>
    <w:rsid w:val="007E6AE7"/>
    <w:rsid w:val="007E6CBF"/>
    <w:rsid w:val="007E6F41"/>
    <w:rsid w:val="007E6F9A"/>
    <w:rsid w:val="007E714E"/>
    <w:rsid w:val="007E7AF3"/>
    <w:rsid w:val="007E7B5E"/>
    <w:rsid w:val="007F005D"/>
    <w:rsid w:val="007F0095"/>
    <w:rsid w:val="007F00A7"/>
    <w:rsid w:val="007F0370"/>
    <w:rsid w:val="007F03DA"/>
    <w:rsid w:val="007F0719"/>
    <w:rsid w:val="007F09C5"/>
    <w:rsid w:val="007F100D"/>
    <w:rsid w:val="007F11E8"/>
    <w:rsid w:val="007F12BB"/>
    <w:rsid w:val="007F15B3"/>
    <w:rsid w:val="007F1BDC"/>
    <w:rsid w:val="007F2190"/>
    <w:rsid w:val="007F21EF"/>
    <w:rsid w:val="007F2509"/>
    <w:rsid w:val="007F2572"/>
    <w:rsid w:val="007F25C7"/>
    <w:rsid w:val="007F29DA"/>
    <w:rsid w:val="007F29DD"/>
    <w:rsid w:val="007F2B2F"/>
    <w:rsid w:val="007F2E54"/>
    <w:rsid w:val="007F2E8C"/>
    <w:rsid w:val="007F361B"/>
    <w:rsid w:val="007F3939"/>
    <w:rsid w:val="007F3E2A"/>
    <w:rsid w:val="007F455E"/>
    <w:rsid w:val="007F471A"/>
    <w:rsid w:val="007F4929"/>
    <w:rsid w:val="007F4943"/>
    <w:rsid w:val="007F4BF9"/>
    <w:rsid w:val="007F4DE7"/>
    <w:rsid w:val="007F4E18"/>
    <w:rsid w:val="007F4EB7"/>
    <w:rsid w:val="007F4F00"/>
    <w:rsid w:val="007F529A"/>
    <w:rsid w:val="007F530A"/>
    <w:rsid w:val="007F533C"/>
    <w:rsid w:val="007F53D5"/>
    <w:rsid w:val="007F5448"/>
    <w:rsid w:val="007F56A1"/>
    <w:rsid w:val="007F57CA"/>
    <w:rsid w:val="007F5F51"/>
    <w:rsid w:val="007F663C"/>
    <w:rsid w:val="007F6AA8"/>
    <w:rsid w:val="007F6ABA"/>
    <w:rsid w:val="007F6BBA"/>
    <w:rsid w:val="007F6EBD"/>
    <w:rsid w:val="007F70EA"/>
    <w:rsid w:val="007F7769"/>
    <w:rsid w:val="007F77F0"/>
    <w:rsid w:val="007F7AA4"/>
    <w:rsid w:val="007F7ED2"/>
    <w:rsid w:val="00800674"/>
    <w:rsid w:val="00800696"/>
    <w:rsid w:val="0080095B"/>
    <w:rsid w:val="00800B7F"/>
    <w:rsid w:val="00800E39"/>
    <w:rsid w:val="00800E92"/>
    <w:rsid w:val="008014DA"/>
    <w:rsid w:val="008017E1"/>
    <w:rsid w:val="00801B52"/>
    <w:rsid w:val="00801F00"/>
    <w:rsid w:val="00801F17"/>
    <w:rsid w:val="00801FBC"/>
    <w:rsid w:val="008020FB"/>
    <w:rsid w:val="0080234B"/>
    <w:rsid w:val="008024A0"/>
    <w:rsid w:val="00802881"/>
    <w:rsid w:val="008028EE"/>
    <w:rsid w:val="00802AAA"/>
    <w:rsid w:val="00802B0D"/>
    <w:rsid w:val="00802CEE"/>
    <w:rsid w:val="008031AB"/>
    <w:rsid w:val="008036F1"/>
    <w:rsid w:val="0080370D"/>
    <w:rsid w:val="008037F4"/>
    <w:rsid w:val="00803856"/>
    <w:rsid w:val="00804147"/>
    <w:rsid w:val="008045DE"/>
    <w:rsid w:val="00804843"/>
    <w:rsid w:val="0080502F"/>
    <w:rsid w:val="00805938"/>
    <w:rsid w:val="00805C77"/>
    <w:rsid w:val="00805E49"/>
    <w:rsid w:val="008060FC"/>
    <w:rsid w:val="00806145"/>
    <w:rsid w:val="00806347"/>
    <w:rsid w:val="008063B9"/>
    <w:rsid w:val="00806495"/>
    <w:rsid w:val="008065C1"/>
    <w:rsid w:val="008068D2"/>
    <w:rsid w:val="00806994"/>
    <w:rsid w:val="008071FE"/>
    <w:rsid w:val="00807706"/>
    <w:rsid w:val="00810034"/>
    <w:rsid w:val="00810214"/>
    <w:rsid w:val="00810274"/>
    <w:rsid w:val="00810413"/>
    <w:rsid w:val="00810B4F"/>
    <w:rsid w:val="00810B55"/>
    <w:rsid w:val="00810B57"/>
    <w:rsid w:val="00810E72"/>
    <w:rsid w:val="00810ECC"/>
    <w:rsid w:val="00810FFA"/>
    <w:rsid w:val="00811B09"/>
    <w:rsid w:val="00811E3A"/>
    <w:rsid w:val="008122CC"/>
    <w:rsid w:val="00812534"/>
    <w:rsid w:val="00812661"/>
    <w:rsid w:val="00813043"/>
    <w:rsid w:val="00813054"/>
    <w:rsid w:val="00813120"/>
    <w:rsid w:val="008131DC"/>
    <w:rsid w:val="0081396F"/>
    <w:rsid w:val="008139AD"/>
    <w:rsid w:val="00813D82"/>
    <w:rsid w:val="008145E1"/>
    <w:rsid w:val="00814631"/>
    <w:rsid w:val="00814A00"/>
    <w:rsid w:val="00814C05"/>
    <w:rsid w:val="008153A8"/>
    <w:rsid w:val="00815685"/>
    <w:rsid w:val="0081572F"/>
    <w:rsid w:val="0081584F"/>
    <w:rsid w:val="00815B0C"/>
    <w:rsid w:val="00815B5C"/>
    <w:rsid w:val="0081601E"/>
    <w:rsid w:val="008160CE"/>
    <w:rsid w:val="00816155"/>
    <w:rsid w:val="00816219"/>
    <w:rsid w:val="0081679D"/>
    <w:rsid w:val="008167F3"/>
    <w:rsid w:val="00816A8E"/>
    <w:rsid w:val="00816A93"/>
    <w:rsid w:val="00816B23"/>
    <w:rsid w:val="00816CDA"/>
    <w:rsid w:val="00816E25"/>
    <w:rsid w:val="00816F2C"/>
    <w:rsid w:val="00816F3E"/>
    <w:rsid w:val="00816FD5"/>
    <w:rsid w:val="00817709"/>
    <w:rsid w:val="0081779A"/>
    <w:rsid w:val="008178C5"/>
    <w:rsid w:val="00817953"/>
    <w:rsid w:val="00817DCB"/>
    <w:rsid w:val="00817F52"/>
    <w:rsid w:val="0082022C"/>
    <w:rsid w:val="00820265"/>
    <w:rsid w:val="008207AE"/>
    <w:rsid w:val="00820A5F"/>
    <w:rsid w:val="00820D66"/>
    <w:rsid w:val="00820DC1"/>
    <w:rsid w:val="00820DCE"/>
    <w:rsid w:val="00820EB7"/>
    <w:rsid w:val="008214FF"/>
    <w:rsid w:val="008216E3"/>
    <w:rsid w:val="00821D48"/>
    <w:rsid w:val="00822432"/>
    <w:rsid w:val="008226B9"/>
    <w:rsid w:val="008228F1"/>
    <w:rsid w:val="00822DB1"/>
    <w:rsid w:val="0082380E"/>
    <w:rsid w:val="00823811"/>
    <w:rsid w:val="00823B1F"/>
    <w:rsid w:val="00823CF1"/>
    <w:rsid w:val="00824121"/>
    <w:rsid w:val="0082427A"/>
    <w:rsid w:val="0082432C"/>
    <w:rsid w:val="00824375"/>
    <w:rsid w:val="00824604"/>
    <w:rsid w:val="008250D6"/>
    <w:rsid w:val="00825506"/>
    <w:rsid w:val="00825913"/>
    <w:rsid w:val="008259CB"/>
    <w:rsid w:val="00825A2B"/>
    <w:rsid w:val="00825DEE"/>
    <w:rsid w:val="00825EE0"/>
    <w:rsid w:val="00825F57"/>
    <w:rsid w:val="00826016"/>
    <w:rsid w:val="00826B00"/>
    <w:rsid w:val="00826B35"/>
    <w:rsid w:val="00826DAE"/>
    <w:rsid w:val="00826DFE"/>
    <w:rsid w:val="00826F63"/>
    <w:rsid w:val="00827310"/>
    <w:rsid w:val="00827343"/>
    <w:rsid w:val="008274C5"/>
    <w:rsid w:val="008274EE"/>
    <w:rsid w:val="008278F1"/>
    <w:rsid w:val="00827AC3"/>
    <w:rsid w:val="00827F2F"/>
    <w:rsid w:val="008303D6"/>
    <w:rsid w:val="0083064C"/>
    <w:rsid w:val="00830DC2"/>
    <w:rsid w:val="00830FEF"/>
    <w:rsid w:val="00831421"/>
    <w:rsid w:val="00831524"/>
    <w:rsid w:val="008316D7"/>
    <w:rsid w:val="00831782"/>
    <w:rsid w:val="00831BDE"/>
    <w:rsid w:val="00831DB0"/>
    <w:rsid w:val="00831F65"/>
    <w:rsid w:val="00832224"/>
    <w:rsid w:val="0083232F"/>
    <w:rsid w:val="008325CB"/>
    <w:rsid w:val="008325D2"/>
    <w:rsid w:val="008327E0"/>
    <w:rsid w:val="00833411"/>
    <w:rsid w:val="00833561"/>
    <w:rsid w:val="008336B4"/>
    <w:rsid w:val="00833C6F"/>
    <w:rsid w:val="00833DF0"/>
    <w:rsid w:val="00834555"/>
    <w:rsid w:val="0083535B"/>
    <w:rsid w:val="00835385"/>
    <w:rsid w:val="00835974"/>
    <w:rsid w:val="00835C51"/>
    <w:rsid w:val="00836754"/>
    <w:rsid w:val="0083675F"/>
    <w:rsid w:val="00836BC7"/>
    <w:rsid w:val="00836CB3"/>
    <w:rsid w:val="00836D0A"/>
    <w:rsid w:val="00836EF4"/>
    <w:rsid w:val="00837192"/>
    <w:rsid w:val="00837747"/>
    <w:rsid w:val="00837CA6"/>
    <w:rsid w:val="00837ECF"/>
    <w:rsid w:val="00840106"/>
    <w:rsid w:val="008404FA"/>
    <w:rsid w:val="00840AB4"/>
    <w:rsid w:val="00840B37"/>
    <w:rsid w:val="00840C9E"/>
    <w:rsid w:val="00840DD1"/>
    <w:rsid w:val="008411F7"/>
    <w:rsid w:val="008412B2"/>
    <w:rsid w:val="0084133B"/>
    <w:rsid w:val="00841373"/>
    <w:rsid w:val="00841543"/>
    <w:rsid w:val="008418CE"/>
    <w:rsid w:val="008418F6"/>
    <w:rsid w:val="00841ACD"/>
    <w:rsid w:val="00841F5A"/>
    <w:rsid w:val="00842095"/>
    <w:rsid w:val="008420F9"/>
    <w:rsid w:val="0084215A"/>
    <w:rsid w:val="008424AD"/>
    <w:rsid w:val="0084280C"/>
    <w:rsid w:val="00842844"/>
    <w:rsid w:val="00842B48"/>
    <w:rsid w:val="00842CB4"/>
    <w:rsid w:val="00842EB4"/>
    <w:rsid w:val="008432B7"/>
    <w:rsid w:val="0084365A"/>
    <w:rsid w:val="0084374B"/>
    <w:rsid w:val="008439FB"/>
    <w:rsid w:val="00844282"/>
    <w:rsid w:val="008444AB"/>
    <w:rsid w:val="008445DB"/>
    <w:rsid w:val="00844D96"/>
    <w:rsid w:val="00844E58"/>
    <w:rsid w:val="00844F9B"/>
    <w:rsid w:val="00844FE9"/>
    <w:rsid w:val="008451A6"/>
    <w:rsid w:val="0084525F"/>
    <w:rsid w:val="00845264"/>
    <w:rsid w:val="00845883"/>
    <w:rsid w:val="00845892"/>
    <w:rsid w:val="008460C1"/>
    <w:rsid w:val="008466B5"/>
    <w:rsid w:val="00846860"/>
    <w:rsid w:val="00846ADF"/>
    <w:rsid w:val="00846BBF"/>
    <w:rsid w:val="00846C04"/>
    <w:rsid w:val="008471F7"/>
    <w:rsid w:val="008472DB"/>
    <w:rsid w:val="00847501"/>
    <w:rsid w:val="0084754E"/>
    <w:rsid w:val="00847B20"/>
    <w:rsid w:val="00847C0A"/>
    <w:rsid w:val="00847E1C"/>
    <w:rsid w:val="008504DC"/>
    <w:rsid w:val="00850D27"/>
    <w:rsid w:val="00850EFD"/>
    <w:rsid w:val="00851533"/>
    <w:rsid w:val="00851581"/>
    <w:rsid w:val="00851A17"/>
    <w:rsid w:val="00851B18"/>
    <w:rsid w:val="00851C2C"/>
    <w:rsid w:val="00851DCC"/>
    <w:rsid w:val="00851E95"/>
    <w:rsid w:val="008521B5"/>
    <w:rsid w:val="008524F7"/>
    <w:rsid w:val="0085254B"/>
    <w:rsid w:val="0085257E"/>
    <w:rsid w:val="008525BE"/>
    <w:rsid w:val="00853072"/>
    <w:rsid w:val="00853C51"/>
    <w:rsid w:val="0085408A"/>
    <w:rsid w:val="0085438A"/>
    <w:rsid w:val="00854415"/>
    <w:rsid w:val="008547DD"/>
    <w:rsid w:val="00854890"/>
    <w:rsid w:val="00854E7F"/>
    <w:rsid w:val="00854F2F"/>
    <w:rsid w:val="00855288"/>
    <w:rsid w:val="008556F9"/>
    <w:rsid w:val="008559FA"/>
    <w:rsid w:val="00855DB8"/>
    <w:rsid w:val="00855F70"/>
    <w:rsid w:val="0085612F"/>
    <w:rsid w:val="008567D1"/>
    <w:rsid w:val="00856A95"/>
    <w:rsid w:val="00856B0A"/>
    <w:rsid w:val="00856C85"/>
    <w:rsid w:val="008572D4"/>
    <w:rsid w:val="0085745F"/>
    <w:rsid w:val="008601E1"/>
    <w:rsid w:val="00860684"/>
    <w:rsid w:val="008606E0"/>
    <w:rsid w:val="00860944"/>
    <w:rsid w:val="00860D3F"/>
    <w:rsid w:val="00860EC9"/>
    <w:rsid w:val="0086120A"/>
    <w:rsid w:val="0086162A"/>
    <w:rsid w:val="008617A4"/>
    <w:rsid w:val="00861B77"/>
    <w:rsid w:val="00862626"/>
    <w:rsid w:val="008628EF"/>
    <w:rsid w:val="00862BB6"/>
    <w:rsid w:val="00862CDE"/>
    <w:rsid w:val="00862DC4"/>
    <w:rsid w:val="00862DC6"/>
    <w:rsid w:val="00863208"/>
    <w:rsid w:val="008632A5"/>
    <w:rsid w:val="00863386"/>
    <w:rsid w:val="00863FD6"/>
    <w:rsid w:val="00864301"/>
    <w:rsid w:val="0086497A"/>
    <w:rsid w:val="0086499B"/>
    <w:rsid w:val="00864D25"/>
    <w:rsid w:val="00865070"/>
    <w:rsid w:val="00865098"/>
    <w:rsid w:val="0086554A"/>
    <w:rsid w:val="00865CAC"/>
    <w:rsid w:val="00866184"/>
    <w:rsid w:val="00866297"/>
    <w:rsid w:val="00866361"/>
    <w:rsid w:val="008666DA"/>
    <w:rsid w:val="00866CC4"/>
    <w:rsid w:val="00867498"/>
    <w:rsid w:val="00867635"/>
    <w:rsid w:val="00867CAD"/>
    <w:rsid w:val="00867FD5"/>
    <w:rsid w:val="008707E9"/>
    <w:rsid w:val="0087116B"/>
    <w:rsid w:val="00871259"/>
    <w:rsid w:val="008713A8"/>
    <w:rsid w:val="008714DC"/>
    <w:rsid w:val="008715E4"/>
    <w:rsid w:val="0087199F"/>
    <w:rsid w:val="00871AF6"/>
    <w:rsid w:val="00871BDC"/>
    <w:rsid w:val="00871BFD"/>
    <w:rsid w:val="00871F4C"/>
    <w:rsid w:val="0087258E"/>
    <w:rsid w:val="00872609"/>
    <w:rsid w:val="00872F0C"/>
    <w:rsid w:val="00872F47"/>
    <w:rsid w:val="0087305B"/>
    <w:rsid w:val="0087319D"/>
    <w:rsid w:val="008733DC"/>
    <w:rsid w:val="00873526"/>
    <w:rsid w:val="00873C30"/>
    <w:rsid w:val="00873E2A"/>
    <w:rsid w:val="00873E33"/>
    <w:rsid w:val="0087437C"/>
    <w:rsid w:val="008743EE"/>
    <w:rsid w:val="00874712"/>
    <w:rsid w:val="00874828"/>
    <w:rsid w:val="00874B1F"/>
    <w:rsid w:val="00874BCC"/>
    <w:rsid w:val="00874E3E"/>
    <w:rsid w:val="00875160"/>
    <w:rsid w:val="0087527C"/>
    <w:rsid w:val="008754B1"/>
    <w:rsid w:val="0087566A"/>
    <w:rsid w:val="00875682"/>
    <w:rsid w:val="00876108"/>
    <w:rsid w:val="008761FE"/>
    <w:rsid w:val="0087686D"/>
    <w:rsid w:val="0087691D"/>
    <w:rsid w:val="008769C9"/>
    <w:rsid w:val="00876BE1"/>
    <w:rsid w:val="008770EE"/>
    <w:rsid w:val="00877252"/>
    <w:rsid w:val="0087725E"/>
    <w:rsid w:val="008772C9"/>
    <w:rsid w:val="0087731D"/>
    <w:rsid w:val="0087746A"/>
    <w:rsid w:val="00877471"/>
    <w:rsid w:val="00877578"/>
    <w:rsid w:val="00877758"/>
    <w:rsid w:val="00877C00"/>
    <w:rsid w:val="00877C82"/>
    <w:rsid w:val="00877D91"/>
    <w:rsid w:val="00877E93"/>
    <w:rsid w:val="008800DA"/>
    <w:rsid w:val="008804B7"/>
    <w:rsid w:val="0088050A"/>
    <w:rsid w:val="00880632"/>
    <w:rsid w:val="00880660"/>
    <w:rsid w:val="00880729"/>
    <w:rsid w:val="00880946"/>
    <w:rsid w:val="008809DA"/>
    <w:rsid w:val="00880FF3"/>
    <w:rsid w:val="00881271"/>
    <w:rsid w:val="008815DD"/>
    <w:rsid w:val="0088169E"/>
    <w:rsid w:val="0088188C"/>
    <w:rsid w:val="0088196F"/>
    <w:rsid w:val="00881BBF"/>
    <w:rsid w:val="00881EFD"/>
    <w:rsid w:val="0088201F"/>
    <w:rsid w:val="0088203A"/>
    <w:rsid w:val="0088217B"/>
    <w:rsid w:val="008822C0"/>
    <w:rsid w:val="0088242A"/>
    <w:rsid w:val="00882508"/>
    <w:rsid w:val="00882653"/>
    <w:rsid w:val="0088267A"/>
    <w:rsid w:val="00882A1B"/>
    <w:rsid w:val="00882A48"/>
    <w:rsid w:val="00882AD7"/>
    <w:rsid w:val="00882B4E"/>
    <w:rsid w:val="00882C9B"/>
    <w:rsid w:val="00882F33"/>
    <w:rsid w:val="0088304F"/>
    <w:rsid w:val="0088388D"/>
    <w:rsid w:val="00883D57"/>
    <w:rsid w:val="00883D95"/>
    <w:rsid w:val="00884238"/>
    <w:rsid w:val="00884261"/>
    <w:rsid w:val="008849DE"/>
    <w:rsid w:val="00884B65"/>
    <w:rsid w:val="00885030"/>
    <w:rsid w:val="00885117"/>
    <w:rsid w:val="00885246"/>
    <w:rsid w:val="00885765"/>
    <w:rsid w:val="008857C6"/>
    <w:rsid w:val="008857FD"/>
    <w:rsid w:val="00885841"/>
    <w:rsid w:val="00885BEE"/>
    <w:rsid w:val="00886024"/>
    <w:rsid w:val="00886212"/>
    <w:rsid w:val="0088646F"/>
    <w:rsid w:val="008867EC"/>
    <w:rsid w:val="00886B2C"/>
    <w:rsid w:val="00886BA7"/>
    <w:rsid w:val="00886CC6"/>
    <w:rsid w:val="008871BD"/>
    <w:rsid w:val="00887352"/>
    <w:rsid w:val="00887724"/>
    <w:rsid w:val="008879E0"/>
    <w:rsid w:val="00887BC6"/>
    <w:rsid w:val="00887F08"/>
    <w:rsid w:val="008900CB"/>
    <w:rsid w:val="0089024D"/>
    <w:rsid w:val="00890B88"/>
    <w:rsid w:val="0089111D"/>
    <w:rsid w:val="008913B4"/>
    <w:rsid w:val="008914A3"/>
    <w:rsid w:val="00891621"/>
    <w:rsid w:val="0089164D"/>
    <w:rsid w:val="008916DC"/>
    <w:rsid w:val="00891F6C"/>
    <w:rsid w:val="00892117"/>
    <w:rsid w:val="0089212E"/>
    <w:rsid w:val="0089238E"/>
    <w:rsid w:val="008924B7"/>
    <w:rsid w:val="0089283A"/>
    <w:rsid w:val="00892A80"/>
    <w:rsid w:val="00892C72"/>
    <w:rsid w:val="00892CA4"/>
    <w:rsid w:val="00892D09"/>
    <w:rsid w:val="00892D69"/>
    <w:rsid w:val="008938B3"/>
    <w:rsid w:val="00893DAB"/>
    <w:rsid w:val="008942FD"/>
    <w:rsid w:val="008944A3"/>
    <w:rsid w:val="008949FF"/>
    <w:rsid w:val="00894F46"/>
    <w:rsid w:val="00894FFF"/>
    <w:rsid w:val="00895762"/>
    <w:rsid w:val="00895770"/>
    <w:rsid w:val="00895984"/>
    <w:rsid w:val="00895A06"/>
    <w:rsid w:val="00896125"/>
    <w:rsid w:val="0089648D"/>
    <w:rsid w:val="00896591"/>
    <w:rsid w:val="008966E2"/>
    <w:rsid w:val="0089689C"/>
    <w:rsid w:val="00896A03"/>
    <w:rsid w:val="00896A1B"/>
    <w:rsid w:val="00896A2E"/>
    <w:rsid w:val="00896ADF"/>
    <w:rsid w:val="00896BC3"/>
    <w:rsid w:val="00896F6C"/>
    <w:rsid w:val="0089708D"/>
    <w:rsid w:val="008977B6"/>
    <w:rsid w:val="008978BE"/>
    <w:rsid w:val="00897976"/>
    <w:rsid w:val="008979CA"/>
    <w:rsid w:val="00897CB4"/>
    <w:rsid w:val="00897F0B"/>
    <w:rsid w:val="00897F74"/>
    <w:rsid w:val="008A01A8"/>
    <w:rsid w:val="008A02DF"/>
    <w:rsid w:val="008A09A8"/>
    <w:rsid w:val="008A102A"/>
    <w:rsid w:val="008A1510"/>
    <w:rsid w:val="008A16A5"/>
    <w:rsid w:val="008A17C7"/>
    <w:rsid w:val="008A19FC"/>
    <w:rsid w:val="008A236B"/>
    <w:rsid w:val="008A2765"/>
    <w:rsid w:val="008A2803"/>
    <w:rsid w:val="008A29C5"/>
    <w:rsid w:val="008A2C87"/>
    <w:rsid w:val="008A2EA0"/>
    <w:rsid w:val="008A30A8"/>
    <w:rsid w:val="008A3175"/>
    <w:rsid w:val="008A31CC"/>
    <w:rsid w:val="008A328B"/>
    <w:rsid w:val="008A3381"/>
    <w:rsid w:val="008A3601"/>
    <w:rsid w:val="008A3DA2"/>
    <w:rsid w:val="008A3EF7"/>
    <w:rsid w:val="008A42FC"/>
    <w:rsid w:val="008A45B2"/>
    <w:rsid w:val="008A4D4B"/>
    <w:rsid w:val="008A4D67"/>
    <w:rsid w:val="008A50CB"/>
    <w:rsid w:val="008A5517"/>
    <w:rsid w:val="008A58B5"/>
    <w:rsid w:val="008A59B9"/>
    <w:rsid w:val="008A5B2A"/>
    <w:rsid w:val="008A5D80"/>
    <w:rsid w:val="008A5EA6"/>
    <w:rsid w:val="008A601A"/>
    <w:rsid w:val="008A606C"/>
    <w:rsid w:val="008A6147"/>
    <w:rsid w:val="008A62E8"/>
    <w:rsid w:val="008A63AB"/>
    <w:rsid w:val="008A655D"/>
    <w:rsid w:val="008A6C44"/>
    <w:rsid w:val="008A6CFE"/>
    <w:rsid w:val="008A6D46"/>
    <w:rsid w:val="008A6DA9"/>
    <w:rsid w:val="008A74D4"/>
    <w:rsid w:val="008A7503"/>
    <w:rsid w:val="008A75A1"/>
    <w:rsid w:val="008A75B1"/>
    <w:rsid w:val="008A7631"/>
    <w:rsid w:val="008A79D5"/>
    <w:rsid w:val="008A7BB1"/>
    <w:rsid w:val="008B0259"/>
    <w:rsid w:val="008B04A3"/>
    <w:rsid w:val="008B055F"/>
    <w:rsid w:val="008B070C"/>
    <w:rsid w:val="008B0725"/>
    <w:rsid w:val="008B07E1"/>
    <w:rsid w:val="008B0802"/>
    <w:rsid w:val="008B0B8D"/>
    <w:rsid w:val="008B11B8"/>
    <w:rsid w:val="008B1300"/>
    <w:rsid w:val="008B1345"/>
    <w:rsid w:val="008B1526"/>
    <w:rsid w:val="008B1711"/>
    <w:rsid w:val="008B1C66"/>
    <w:rsid w:val="008B1CB0"/>
    <w:rsid w:val="008B1D97"/>
    <w:rsid w:val="008B22C7"/>
    <w:rsid w:val="008B2410"/>
    <w:rsid w:val="008B24C0"/>
    <w:rsid w:val="008B251A"/>
    <w:rsid w:val="008B2923"/>
    <w:rsid w:val="008B29E6"/>
    <w:rsid w:val="008B2B56"/>
    <w:rsid w:val="008B2E6A"/>
    <w:rsid w:val="008B2FF1"/>
    <w:rsid w:val="008B320A"/>
    <w:rsid w:val="008B36DC"/>
    <w:rsid w:val="008B3873"/>
    <w:rsid w:val="008B38B7"/>
    <w:rsid w:val="008B3921"/>
    <w:rsid w:val="008B4016"/>
    <w:rsid w:val="008B42B6"/>
    <w:rsid w:val="008B438D"/>
    <w:rsid w:val="008B4670"/>
    <w:rsid w:val="008B4946"/>
    <w:rsid w:val="008B4981"/>
    <w:rsid w:val="008B4F27"/>
    <w:rsid w:val="008B5102"/>
    <w:rsid w:val="008B53B0"/>
    <w:rsid w:val="008B56F9"/>
    <w:rsid w:val="008B584C"/>
    <w:rsid w:val="008B586D"/>
    <w:rsid w:val="008B5CBC"/>
    <w:rsid w:val="008B6013"/>
    <w:rsid w:val="008B602F"/>
    <w:rsid w:val="008B65A1"/>
    <w:rsid w:val="008B68AC"/>
    <w:rsid w:val="008B693E"/>
    <w:rsid w:val="008B713A"/>
    <w:rsid w:val="008B76EB"/>
    <w:rsid w:val="008B7BEF"/>
    <w:rsid w:val="008B7C6B"/>
    <w:rsid w:val="008B7DAF"/>
    <w:rsid w:val="008B7ED5"/>
    <w:rsid w:val="008C00C2"/>
    <w:rsid w:val="008C0337"/>
    <w:rsid w:val="008C05A4"/>
    <w:rsid w:val="008C05CD"/>
    <w:rsid w:val="008C0877"/>
    <w:rsid w:val="008C0878"/>
    <w:rsid w:val="008C0D6F"/>
    <w:rsid w:val="008C0DE3"/>
    <w:rsid w:val="008C0E84"/>
    <w:rsid w:val="008C1444"/>
    <w:rsid w:val="008C1B0C"/>
    <w:rsid w:val="008C1B3E"/>
    <w:rsid w:val="008C1F48"/>
    <w:rsid w:val="008C20D0"/>
    <w:rsid w:val="008C2210"/>
    <w:rsid w:val="008C22CD"/>
    <w:rsid w:val="008C2782"/>
    <w:rsid w:val="008C28C9"/>
    <w:rsid w:val="008C28D0"/>
    <w:rsid w:val="008C2DD4"/>
    <w:rsid w:val="008C2EAF"/>
    <w:rsid w:val="008C2FF4"/>
    <w:rsid w:val="008C3BFF"/>
    <w:rsid w:val="008C4214"/>
    <w:rsid w:val="008C423A"/>
    <w:rsid w:val="008C44CA"/>
    <w:rsid w:val="008C4579"/>
    <w:rsid w:val="008C469E"/>
    <w:rsid w:val="008C48AA"/>
    <w:rsid w:val="008C48C3"/>
    <w:rsid w:val="008C49C1"/>
    <w:rsid w:val="008C5270"/>
    <w:rsid w:val="008C55B2"/>
    <w:rsid w:val="008C598E"/>
    <w:rsid w:val="008C5AC6"/>
    <w:rsid w:val="008C5B58"/>
    <w:rsid w:val="008C5D03"/>
    <w:rsid w:val="008C67B2"/>
    <w:rsid w:val="008C68D4"/>
    <w:rsid w:val="008C6A29"/>
    <w:rsid w:val="008C6B7B"/>
    <w:rsid w:val="008C6F54"/>
    <w:rsid w:val="008C6FB4"/>
    <w:rsid w:val="008C7107"/>
    <w:rsid w:val="008C7C2C"/>
    <w:rsid w:val="008C7FF6"/>
    <w:rsid w:val="008D03AA"/>
    <w:rsid w:val="008D07C7"/>
    <w:rsid w:val="008D0E0C"/>
    <w:rsid w:val="008D0E45"/>
    <w:rsid w:val="008D1171"/>
    <w:rsid w:val="008D1395"/>
    <w:rsid w:val="008D13EE"/>
    <w:rsid w:val="008D186E"/>
    <w:rsid w:val="008D1919"/>
    <w:rsid w:val="008D1961"/>
    <w:rsid w:val="008D1C5E"/>
    <w:rsid w:val="008D1CB1"/>
    <w:rsid w:val="008D1FA7"/>
    <w:rsid w:val="008D23E9"/>
    <w:rsid w:val="008D25FA"/>
    <w:rsid w:val="008D26FA"/>
    <w:rsid w:val="008D271A"/>
    <w:rsid w:val="008D2800"/>
    <w:rsid w:val="008D2801"/>
    <w:rsid w:val="008D2956"/>
    <w:rsid w:val="008D297F"/>
    <w:rsid w:val="008D29D5"/>
    <w:rsid w:val="008D2ED7"/>
    <w:rsid w:val="008D32B2"/>
    <w:rsid w:val="008D36AF"/>
    <w:rsid w:val="008D39D8"/>
    <w:rsid w:val="008D39FD"/>
    <w:rsid w:val="008D3AEF"/>
    <w:rsid w:val="008D3FA0"/>
    <w:rsid w:val="008D42B6"/>
    <w:rsid w:val="008D444B"/>
    <w:rsid w:val="008D4AC7"/>
    <w:rsid w:val="008D4CD5"/>
    <w:rsid w:val="008D50FD"/>
    <w:rsid w:val="008D593E"/>
    <w:rsid w:val="008D5AAE"/>
    <w:rsid w:val="008D5B3B"/>
    <w:rsid w:val="008D5C7B"/>
    <w:rsid w:val="008D5D1E"/>
    <w:rsid w:val="008D5E61"/>
    <w:rsid w:val="008D68F9"/>
    <w:rsid w:val="008D6A19"/>
    <w:rsid w:val="008D6C70"/>
    <w:rsid w:val="008D6F34"/>
    <w:rsid w:val="008D6FE4"/>
    <w:rsid w:val="008D7024"/>
    <w:rsid w:val="008D7093"/>
    <w:rsid w:val="008D72B9"/>
    <w:rsid w:val="008D72E3"/>
    <w:rsid w:val="008D7388"/>
    <w:rsid w:val="008D750E"/>
    <w:rsid w:val="008D7730"/>
    <w:rsid w:val="008D7877"/>
    <w:rsid w:val="008D7B77"/>
    <w:rsid w:val="008E019D"/>
    <w:rsid w:val="008E01B8"/>
    <w:rsid w:val="008E0233"/>
    <w:rsid w:val="008E0312"/>
    <w:rsid w:val="008E031C"/>
    <w:rsid w:val="008E08FA"/>
    <w:rsid w:val="008E09F0"/>
    <w:rsid w:val="008E0B10"/>
    <w:rsid w:val="008E1002"/>
    <w:rsid w:val="008E121F"/>
    <w:rsid w:val="008E1454"/>
    <w:rsid w:val="008E22B5"/>
    <w:rsid w:val="008E251A"/>
    <w:rsid w:val="008E251F"/>
    <w:rsid w:val="008E28DF"/>
    <w:rsid w:val="008E29E6"/>
    <w:rsid w:val="008E2B25"/>
    <w:rsid w:val="008E2C00"/>
    <w:rsid w:val="008E306D"/>
    <w:rsid w:val="008E3109"/>
    <w:rsid w:val="008E31CD"/>
    <w:rsid w:val="008E32DC"/>
    <w:rsid w:val="008E358D"/>
    <w:rsid w:val="008E37A3"/>
    <w:rsid w:val="008E37A4"/>
    <w:rsid w:val="008E380A"/>
    <w:rsid w:val="008E382E"/>
    <w:rsid w:val="008E3890"/>
    <w:rsid w:val="008E3CE9"/>
    <w:rsid w:val="008E3DCF"/>
    <w:rsid w:val="008E401E"/>
    <w:rsid w:val="008E4049"/>
    <w:rsid w:val="008E4500"/>
    <w:rsid w:val="008E4A3D"/>
    <w:rsid w:val="008E4DC2"/>
    <w:rsid w:val="008E4DD9"/>
    <w:rsid w:val="008E4F7E"/>
    <w:rsid w:val="008E5023"/>
    <w:rsid w:val="008E5A55"/>
    <w:rsid w:val="008E5C8F"/>
    <w:rsid w:val="008E5D24"/>
    <w:rsid w:val="008E5DAB"/>
    <w:rsid w:val="008E5DDB"/>
    <w:rsid w:val="008E614D"/>
    <w:rsid w:val="008E67A5"/>
    <w:rsid w:val="008E6EB2"/>
    <w:rsid w:val="008E705B"/>
    <w:rsid w:val="008E7174"/>
    <w:rsid w:val="008E71BE"/>
    <w:rsid w:val="008E7435"/>
    <w:rsid w:val="008E7BCF"/>
    <w:rsid w:val="008F0105"/>
    <w:rsid w:val="008F038E"/>
    <w:rsid w:val="008F0489"/>
    <w:rsid w:val="008F056F"/>
    <w:rsid w:val="008F0A71"/>
    <w:rsid w:val="008F0DAC"/>
    <w:rsid w:val="008F0E36"/>
    <w:rsid w:val="008F1695"/>
    <w:rsid w:val="008F1A7D"/>
    <w:rsid w:val="008F1B1D"/>
    <w:rsid w:val="008F1E32"/>
    <w:rsid w:val="008F1EC1"/>
    <w:rsid w:val="008F2208"/>
    <w:rsid w:val="008F25DC"/>
    <w:rsid w:val="008F2787"/>
    <w:rsid w:val="008F28B6"/>
    <w:rsid w:val="008F28F5"/>
    <w:rsid w:val="008F2A2B"/>
    <w:rsid w:val="008F2C3F"/>
    <w:rsid w:val="008F31EC"/>
    <w:rsid w:val="008F387F"/>
    <w:rsid w:val="008F3DCA"/>
    <w:rsid w:val="008F45CC"/>
    <w:rsid w:val="008F4B84"/>
    <w:rsid w:val="008F4C01"/>
    <w:rsid w:val="008F4FB5"/>
    <w:rsid w:val="008F5114"/>
    <w:rsid w:val="008F5296"/>
    <w:rsid w:val="008F539F"/>
    <w:rsid w:val="008F5529"/>
    <w:rsid w:val="008F56CE"/>
    <w:rsid w:val="008F5938"/>
    <w:rsid w:val="008F59D9"/>
    <w:rsid w:val="008F5A04"/>
    <w:rsid w:val="008F5A6B"/>
    <w:rsid w:val="008F5C4B"/>
    <w:rsid w:val="008F6032"/>
    <w:rsid w:val="008F6261"/>
    <w:rsid w:val="008F6337"/>
    <w:rsid w:val="008F66B0"/>
    <w:rsid w:val="008F6722"/>
    <w:rsid w:val="008F690E"/>
    <w:rsid w:val="008F6BC8"/>
    <w:rsid w:val="008F7190"/>
    <w:rsid w:val="008F7460"/>
    <w:rsid w:val="008F75E7"/>
    <w:rsid w:val="008F75FE"/>
    <w:rsid w:val="008F7925"/>
    <w:rsid w:val="008F7AD5"/>
    <w:rsid w:val="008F7C45"/>
    <w:rsid w:val="008F7D7E"/>
    <w:rsid w:val="008F7E98"/>
    <w:rsid w:val="009000F2"/>
    <w:rsid w:val="009003ED"/>
    <w:rsid w:val="009007EA"/>
    <w:rsid w:val="009009F6"/>
    <w:rsid w:val="00900A9C"/>
    <w:rsid w:val="00900AA6"/>
    <w:rsid w:val="00900DC3"/>
    <w:rsid w:val="00900DEF"/>
    <w:rsid w:val="009011B1"/>
    <w:rsid w:val="00901264"/>
    <w:rsid w:val="00901434"/>
    <w:rsid w:val="0090165A"/>
    <w:rsid w:val="00901671"/>
    <w:rsid w:val="0090190E"/>
    <w:rsid w:val="00901950"/>
    <w:rsid w:val="0090197A"/>
    <w:rsid w:val="00901B7E"/>
    <w:rsid w:val="0090228E"/>
    <w:rsid w:val="009025AC"/>
    <w:rsid w:val="0090266C"/>
    <w:rsid w:val="00902693"/>
    <w:rsid w:val="00902BFE"/>
    <w:rsid w:val="00902DA6"/>
    <w:rsid w:val="009030CE"/>
    <w:rsid w:val="009032CD"/>
    <w:rsid w:val="009034B6"/>
    <w:rsid w:val="0090397F"/>
    <w:rsid w:val="00903BF5"/>
    <w:rsid w:val="00903F43"/>
    <w:rsid w:val="0090438F"/>
    <w:rsid w:val="0090464E"/>
    <w:rsid w:val="009055BE"/>
    <w:rsid w:val="00905720"/>
    <w:rsid w:val="0090593F"/>
    <w:rsid w:val="00905A54"/>
    <w:rsid w:val="00905AD8"/>
    <w:rsid w:val="00905E74"/>
    <w:rsid w:val="0090652F"/>
    <w:rsid w:val="00906796"/>
    <w:rsid w:val="00906D22"/>
    <w:rsid w:val="00906DC8"/>
    <w:rsid w:val="00906EB6"/>
    <w:rsid w:val="00907454"/>
    <w:rsid w:val="009076BA"/>
    <w:rsid w:val="00907D87"/>
    <w:rsid w:val="00910481"/>
    <w:rsid w:val="0091049B"/>
    <w:rsid w:val="0091054E"/>
    <w:rsid w:val="00910911"/>
    <w:rsid w:val="00910B32"/>
    <w:rsid w:val="00910B82"/>
    <w:rsid w:val="00910EDC"/>
    <w:rsid w:val="00910F56"/>
    <w:rsid w:val="00911196"/>
    <w:rsid w:val="00911619"/>
    <w:rsid w:val="00911810"/>
    <w:rsid w:val="009119FD"/>
    <w:rsid w:val="00911BC7"/>
    <w:rsid w:val="00911DB3"/>
    <w:rsid w:val="00912224"/>
    <w:rsid w:val="009122A5"/>
    <w:rsid w:val="00912C2E"/>
    <w:rsid w:val="00912E9C"/>
    <w:rsid w:val="009130D1"/>
    <w:rsid w:val="009132B2"/>
    <w:rsid w:val="009132D5"/>
    <w:rsid w:val="00913311"/>
    <w:rsid w:val="0091347A"/>
    <w:rsid w:val="0091384B"/>
    <w:rsid w:val="00913A30"/>
    <w:rsid w:val="00913CA3"/>
    <w:rsid w:val="00913DCC"/>
    <w:rsid w:val="00913E9B"/>
    <w:rsid w:val="0091424C"/>
    <w:rsid w:val="009144B3"/>
    <w:rsid w:val="0091467E"/>
    <w:rsid w:val="00914831"/>
    <w:rsid w:val="00914D55"/>
    <w:rsid w:val="00914FD3"/>
    <w:rsid w:val="009151DA"/>
    <w:rsid w:val="00915444"/>
    <w:rsid w:val="00915C70"/>
    <w:rsid w:val="00915C93"/>
    <w:rsid w:val="00915F64"/>
    <w:rsid w:val="00915F74"/>
    <w:rsid w:val="009162AD"/>
    <w:rsid w:val="009163C7"/>
    <w:rsid w:val="0091642B"/>
    <w:rsid w:val="0091665B"/>
    <w:rsid w:val="009166E9"/>
    <w:rsid w:val="00916961"/>
    <w:rsid w:val="00916C40"/>
    <w:rsid w:val="00916D8E"/>
    <w:rsid w:val="009170C6"/>
    <w:rsid w:val="009178F2"/>
    <w:rsid w:val="00917ACC"/>
    <w:rsid w:val="00917D3A"/>
    <w:rsid w:val="00917F21"/>
    <w:rsid w:val="00917F7F"/>
    <w:rsid w:val="00920455"/>
    <w:rsid w:val="00920D17"/>
    <w:rsid w:val="00920D68"/>
    <w:rsid w:val="00920FE0"/>
    <w:rsid w:val="0092107A"/>
    <w:rsid w:val="009214B0"/>
    <w:rsid w:val="00921510"/>
    <w:rsid w:val="009216AA"/>
    <w:rsid w:val="009216EF"/>
    <w:rsid w:val="009217F1"/>
    <w:rsid w:val="00921BB6"/>
    <w:rsid w:val="00922374"/>
    <w:rsid w:val="009223D9"/>
    <w:rsid w:val="00922415"/>
    <w:rsid w:val="009224C4"/>
    <w:rsid w:val="00922781"/>
    <w:rsid w:val="00922AAC"/>
    <w:rsid w:val="00922E1D"/>
    <w:rsid w:val="00922F33"/>
    <w:rsid w:val="00922F60"/>
    <w:rsid w:val="0092347B"/>
    <w:rsid w:val="009234C3"/>
    <w:rsid w:val="009236C6"/>
    <w:rsid w:val="00923914"/>
    <w:rsid w:val="00923B44"/>
    <w:rsid w:val="0092433B"/>
    <w:rsid w:val="00924403"/>
    <w:rsid w:val="00924E64"/>
    <w:rsid w:val="00925385"/>
    <w:rsid w:val="009257C6"/>
    <w:rsid w:val="0092585E"/>
    <w:rsid w:val="00926103"/>
    <w:rsid w:val="00926393"/>
    <w:rsid w:val="00926815"/>
    <w:rsid w:val="00926957"/>
    <w:rsid w:val="009269D9"/>
    <w:rsid w:val="009269F2"/>
    <w:rsid w:val="00926A8B"/>
    <w:rsid w:val="00926B48"/>
    <w:rsid w:val="00926B57"/>
    <w:rsid w:val="00926CD5"/>
    <w:rsid w:val="00926D75"/>
    <w:rsid w:val="00926DD8"/>
    <w:rsid w:val="00926FB7"/>
    <w:rsid w:val="009273B6"/>
    <w:rsid w:val="009273F9"/>
    <w:rsid w:val="009274E4"/>
    <w:rsid w:val="00927524"/>
    <w:rsid w:val="009278E3"/>
    <w:rsid w:val="00927BEC"/>
    <w:rsid w:val="00927C38"/>
    <w:rsid w:val="00927D08"/>
    <w:rsid w:val="00927DE1"/>
    <w:rsid w:val="0093015F"/>
    <w:rsid w:val="009304D7"/>
    <w:rsid w:val="009304DE"/>
    <w:rsid w:val="00930722"/>
    <w:rsid w:val="00930C84"/>
    <w:rsid w:val="00930E07"/>
    <w:rsid w:val="00931451"/>
    <w:rsid w:val="009315AC"/>
    <w:rsid w:val="00931635"/>
    <w:rsid w:val="0093175E"/>
    <w:rsid w:val="0093192E"/>
    <w:rsid w:val="00931BCD"/>
    <w:rsid w:val="00931EBB"/>
    <w:rsid w:val="00931F0A"/>
    <w:rsid w:val="00931F52"/>
    <w:rsid w:val="00932111"/>
    <w:rsid w:val="00932129"/>
    <w:rsid w:val="009321FF"/>
    <w:rsid w:val="00932422"/>
    <w:rsid w:val="009326B1"/>
    <w:rsid w:val="00933760"/>
    <w:rsid w:val="00933A1C"/>
    <w:rsid w:val="00933B55"/>
    <w:rsid w:val="00933D64"/>
    <w:rsid w:val="009340D5"/>
    <w:rsid w:val="0093410E"/>
    <w:rsid w:val="009341A9"/>
    <w:rsid w:val="0093542D"/>
    <w:rsid w:val="00935496"/>
    <w:rsid w:val="009359B9"/>
    <w:rsid w:val="00935B6F"/>
    <w:rsid w:val="00935E04"/>
    <w:rsid w:val="00935E08"/>
    <w:rsid w:val="0093609C"/>
    <w:rsid w:val="0093675F"/>
    <w:rsid w:val="0093676D"/>
    <w:rsid w:val="009367D0"/>
    <w:rsid w:val="0093688B"/>
    <w:rsid w:val="00936A8F"/>
    <w:rsid w:val="00936ADB"/>
    <w:rsid w:val="009371A7"/>
    <w:rsid w:val="00937282"/>
    <w:rsid w:val="00937396"/>
    <w:rsid w:val="009373B3"/>
    <w:rsid w:val="009374E2"/>
    <w:rsid w:val="00937C1A"/>
    <w:rsid w:val="00937F14"/>
    <w:rsid w:val="009400AA"/>
    <w:rsid w:val="0094024E"/>
    <w:rsid w:val="009403CF"/>
    <w:rsid w:val="0094057F"/>
    <w:rsid w:val="0094085B"/>
    <w:rsid w:val="00940A2A"/>
    <w:rsid w:val="00940FBA"/>
    <w:rsid w:val="009411C2"/>
    <w:rsid w:val="0094133D"/>
    <w:rsid w:val="0094139D"/>
    <w:rsid w:val="0094169F"/>
    <w:rsid w:val="009416F5"/>
    <w:rsid w:val="00941802"/>
    <w:rsid w:val="009418AB"/>
    <w:rsid w:val="00941B0A"/>
    <w:rsid w:val="00941E12"/>
    <w:rsid w:val="00942407"/>
    <w:rsid w:val="0094242B"/>
    <w:rsid w:val="00942612"/>
    <w:rsid w:val="00942B19"/>
    <w:rsid w:val="00942FBB"/>
    <w:rsid w:val="0094323B"/>
    <w:rsid w:val="0094350D"/>
    <w:rsid w:val="00943A42"/>
    <w:rsid w:val="00944517"/>
    <w:rsid w:val="00944CF2"/>
    <w:rsid w:val="00944D90"/>
    <w:rsid w:val="00945168"/>
    <w:rsid w:val="00945D4A"/>
    <w:rsid w:val="00945EF0"/>
    <w:rsid w:val="00945FA2"/>
    <w:rsid w:val="0094609B"/>
    <w:rsid w:val="009460FB"/>
    <w:rsid w:val="00946137"/>
    <w:rsid w:val="0094616B"/>
    <w:rsid w:val="009463CD"/>
    <w:rsid w:val="009466FF"/>
    <w:rsid w:val="00946819"/>
    <w:rsid w:val="00946A3A"/>
    <w:rsid w:val="00946D8A"/>
    <w:rsid w:val="00946E0E"/>
    <w:rsid w:val="00947583"/>
    <w:rsid w:val="009475C8"/>
    <w:rsid w:val="00947618"/>
    <w:rsid w:val="00947BB4"/>
    <w:rsid w:val="009501C2"/>
    <w:rsid w:val="009508D5"/>
    <w:rsid w:val="00950AC6"/>
    <w:rsid w:val="009510DC"/>
    <w:rsid w:val="009512ED"/>
    <w:rsid w:val="009516A8"/>
    <w:rsid w:val="00951872"/>
    <w:rsid w:val="0095196F"/>
    <w:rsid w:val="00951A55"/>
    <w:rsid w:val="00951B2B"/>
    <w:rsid w:val="00951CC9"/>
    <w:rsid w:val="00951E4B"/>
    <w:rsid w:val="00952379"/>
    <w:rsid w:val="00952630"/>
    <w:rsid w:val="00953191"/>
    <w:rsid w:val="0095363B"/>
    <w:rsid w:val="00953A12"/>
    <w:rsid w:val="00953F99"/>
    <w:rsid w:val="00954261"/>
    <w:rsid w:val="009542B4"/>
    <w:rsid w:val="00954503"/>
    <w:rsid w:val="00954837"/>
    <w:rsid w:val="009548DC"/>
    <w:rsid w:val="00954C39"/>
    <w:rsid w:val="00954CFB"/>
    <w:rsid w:val="00954EFA"/>
    <w:rsid w:val="009553C0"/>
    <w:rsid w:val="00955666"/>
    <w:rsid w:val="009556C7"/>
    <w:rsid w:val="0095584B"/>
    <w:rsid w:val="009563D8"/>
    <w:rsid w:val="009564E2"/>
    <w:rsid w:val="009565D5"/>
    <w:rsid w:val="0095676D"/>
    <w:rsid w:val="009569A4"/>
    <w:rsid w:val="009569DF"/>
    <w:rsid w:val="00956CDF"/>
    <w:rsid w:val="00956DD8"/>
    <w:rsid w:val="00957069"/>
    <w:rsid w:val="009572AA"/>
    <w:rsid w:val="009572D9"/>
    <w:rsid w:val="00957537"/>
    <w:rsid w:val="009578D7"/>
    <w:rsid w:val="00957F1C"/>
    <w:rsid w:val="00960010"/>
    <w:rsid w:val="009605AA"/>
    <w:rsid w:val="00960745"/>
    <w:rsid w:val="00960797"/>
    <w:rsid w:val="00960A1C"/>
    <w:rsid w:val="00960B86"/>
    <w:rsid w:val="00960E06"/>
    <w:rsid w:val="009610AA"/>
    <w:rsid w:val="009614D5"/>
    <w:rsid w:val="009618A6"/>
    <w:rsid w:val="00961AAD"/>
    <w:rsid w:val="00961E7B"/>
    <w:rsid w:val="0096227E"/>
    <w:rsid w:val="00962AB8"/>
    <w:rsid w:val="00963022"/>
    <w:rsid w:val="009634F3"/>
    <w:rsid w:val="00963751"/>
    <w:rsid w:val="00963918"/>
    <w:rsid w:val="00964073"/>
    <w:rsid w:val="009640E9"/>
    <w:rsid w:val="009641D6"/>
    <w:rsid w:val="0096420D"/>
    <w:rsid w:val="00964259"/>
    <w:rsid w:val="00964835"/>
    <w:rsid w:val="00964A83"/>
    <w:rsid w:val="00964B11"/>
    <w:rsid w:val="00964CF5"/>
    <w:rsid w:val="00964E72"/>
    <w:rsid w:val="00965096"/>
    <w:rsid w:val="009651BF"/>
    <w:rsid w:val="00965405"/>
    <w:rsid w:val="00965792"/>
    <w:rsid w:val="00965B33"/>
    <w:rsid w:val="00965C24"/>
    <w:rsid w:val="00965D78"/>
    <w:rsid w:val="00965F54"/>
    <w:rsid w:val="00965FBC"/>
    <w:rsid w:val="0096612D"/>
    <w:rsid w:val="0096617E"/>
    <w:rsid w:val="009661F3"/>
    <w:rsid w:val="009665FC"/>
    <w:rsid w:val="00966C37"/>
    <w:rsid w:val="00966E4A"/>
    <w:rsid w:val="00966EC8"/>
    <w:rsid w:val="0096703F"/>
    <w:rsid w:val="009671F3"/>
    <w:rsid w:val="00967553"/>
    <w:rsid w:val="009675B4"/>
    <w:rsid w:val="009675B6"/>
    <w:rsid w:val="00967DF3"/>
    <w:rsid w:val="00970342"/>
    <w:rsid w:val="009707A1"/>
    <w:rsid w:val="009707F8"/>
    <w:rsid w:val="009708CE"/>
    <w:rsid w:val="009708EB"/>
    <w:rsid w:val="00970941"/>
    <w:rsid w:val="00970961"/>
    <w:rsid w:val="00970C10"/>
    <w:rsid w:val="00970CAE"/>
    <w:rsid w:val="0097108A"/>
    <w:rsid w:val="009710DD"/>
    <w:rsid w:val="00971804"/>
    <w:rsid w:val="00971BA6"/>
    <w:rsid w:val="00971F8F"/>
    <w:rsid w:val="009720B7"/>
    <w:rsid w:val="009725FF"/>
    <w:rsid w:val="00972946"/>
    <w:rsid w:val="00972E6D"/>
    <w:rsid w:val="00973148"/>
    <w:rsid w:val="00973160"/>
    <w:rsid w:val="00973277"/>
    <w:rsid w:val="0097369B"/>
    <w:rsid w:val="00973FBF"/>
    <w:rsid w:val="009742D6"/>
    <w:rsid w:val="00974707"/>
    <w:rsid w:val="0097508C"/>
    <w:rsid w:val="009750E1"/>
    <w:rsid w:val="00975650"/>
    <w:rsid w:val="00975734"/>
    <w:rsid w:val="00975976"/>
    <w:rsid w:val="00975A11"/>
    <w:rsid w:val="00976136"/>
    <w:rsid w:val="00976330"/>
    <w:rsid w:val="00976C5F"/>
    <w:rsid w:val="00976FCE"/>
    <w:rsid w:val="0097728A"/>
    <w:rsid w:val="009772C7"/>
    <w:rsid w:val="0097770F"/>
    <w:rsid w:val="0097776D"/>
    <w:rsid w:val="0097785E"/>
    <w:rsid w:val="00977A7F"/>
    <w:rsid w:val="00980067"/>
    <w:rsid w:val="0098012D"/>
    <w:rsid w:val="009803BA"/>
    <w:rsid w:val="00980468"/>
    <w:rsid w:val="00980847"/>
    <w:rsid w:val="009808CF"/>
    <w:rsid w:val="00980B85"/>
    <w:rsid w:val="00980BC8"/>
    <w:rsid w:val="00981151"/>
    <w:rsid w:val="00981178"/>
    <w:rsid w:val="00981437"/>
    <w:rsid w:val="009818D1"/>
    <w:rsid w:val="00981C20"/>
    <w:rsid w:val="00981F7E"/>
    <w:rsid w:val="009821BA"/>
    <w:rsid w:val="0098231D"/>
    <w:rsid w:val="0098247D"/>
    <w:rsid w:val="00982611"/>
    <w:rsid w:val="00982A04"/>
    <w:rsid w:val="00982B7B"/>
    <w:rsid w:val="00982C2E"/>
    <w:rsid w:val="00982D4E"/>
    <w:rsid w:val="00982D65"/>
    <w:rsid w:val="00983339"/>
    <w:rsid w:val="00983744"/>
    <w:rsid w:val="009838F2"/>
    <w:rsid w:val="00983937"/>
    <w:rsid w:val="00983F7D"/>
    <w:rsid w:val="009840AF"/>
    <w:rsid w:val="009840CD"/>
    <w:rsid w:val="009847AF"/>
    <w:rsid w:val="00984C56"/>
    <w:rsid w:val="00984EC7"/>
    <w:rsid w:val="00985417"/>
    <w:rsid w:val="0098560F"/>
    <w:rsid w:val="009858A8"/>
    <w:rsid w:val="00985A22"/>
    <w:rsid w:val="00985A9A"/>
    <w:rsid w:val="00985BE7"/>
    <w:rsid w:val="009862EB"/>
    <w:rsid w:val="009865E6"/>
    <w:rsid w:val="009868F5"/>
    <w:rsid w:val="00986970"/>
    <w:rsid w:val="009869C8"/>
    <w:rsid w:val="00986B9C"/>
    <w:rsid w:val="009870A7"/>
    <w:rsid w:val="00987587"/>
    <w:rsid w:val="0098795C"/>
    <w:rsid w:val="009900D1"/>
    <w:rsid w:val="009904EA"/>
    <w:rsid w:val="00990544"/>
    <w:rsid w:val="0099078B"/>
    <w:rsid w:val="00990B3A"/>
    <w:rsid w:val="00990BB9"/>
    <w:rsid w:val="00990C6A"/>
    <w:rsid w:val="00990DF0"/>
    <w:rsid w:val="00990F97"/>
    <w:rsid w:val="00991C65"/>
    <w:rsid w:val="00991DFA"/>
    <w:rsid w:val="00992025"/>
    <w:rsid w:val="009928E0"/>
    <w:rsid w:val="00992AED"/>
    <w:rsid w:val="00992CDA"/>
    <w:rsid w:val="00992E5B"/>
    <w:rsid w:val="00992E62"/>
    <w:rsid w:val="009933C3"/>
    <w:rsid w:val="00993606"/>
    <w:rsid w:val="00993693"/>
    <w:rsid w:val="009936AA"/>
    <w:rsid w:val="00993740"/>
    <w:rsid w:val="009937AE"/>
    <w:rsid w:val="00993B38"/>
    <w:rsid w:val="00993BC3"/>
    <w:rsid w:val="00994129"/>
    <w:rsid w:val="00994267"/>
    <w:rsid w:val="00994360"/>
    <w:rsid w:val="00994447"/>
    <w:rsid w:val="00994A5F"/>
    <w:rsid w:val="0099513C"/>
    <w:rsid w:val="00995354"/>
    <w:rsid w:val="009959A9"/>
    <w:rsid w:val="00995A99"/>
    <w:rsid w:val="00995D98"/>
    <w:rsid w:val="00995F78"/>
    <w:rsid w:val="009963E0"/>
    <w:rsid w:val="00996C59"/>
    <w:rsid w:val="009974A3"/>
    <w:rsid w:val="00997984"/>
    <w:rsid w:val="00997BCA"/>
    <w:rsid w:val="00997F87"/>
    <w:rsid w:val="009A0457"/>
    <w:rsid w:val="009A068E"/>
    <w:rsid w:val="009A0B1C"/>
    <w:rsid w:val="009A0DC4"/>
    <w:rsid w:val="009A0FB0"/>
    <w:rsid w:val="009A15AC"/>
    <w:rsid w:val="009A1946"/>
    <w:rsid w:val="009A1A54"/>
    <w:rsid w:val="009A1AA8"/>
    <w:rsid w:val="009A1FA7"/>
    <w:rsid w:val="009A2196"/>
    <w:rsid w:val="009A24B8"/>
    <w:rsid w:val="009A2CEA"/>
    <w:rsid w:val="009A2FB4"/>
    <w:rsid w:val="009A2FDB"/>
    <w:rsid w:val="009A2FDF"/>
    <w:rsid w:val="009A3605"/>
    <w:rsid w:val="009A3FAD"/>
    <w:rsid w:val="009A423A"/>
    <w:rsid w:val="009A43EF"/>
    <w:rsid w:val="009A45E9"/>
    <w:rsid w:val="009A463D"/>
    <w:rsid w:val="009A4874"/>
    <w:rsid w:val="009A4F9D"/>
    <w:rsid w:val="009A5036"/>
    <w:rsid w:val="009A5329"/>
    <w:rsid w:val="009A57D5"/>
    <w:rsid w:val="009A59ED"/>
    <w:rsid w:val="009A5FCA"/>
    <w:rsid w:val="009A62C7"/>
    <w:rsid w:val="009A6871"/>
    <w:rsid w:val="009A69A4"/>
    <w:rsid w:val="009A6BED"/>
    <w:rsid w:val="009A6C4F"/>
    <w:rsid w:val="009A6F38"/>
    <w:rsid w:val="009A70AA"/>
    <w:rsid w:val="009A731D"/>
    <w:rsid w:val="009A771F"/>
    <w:rsid w:val="009A793B"/>
    <w:rsid w:val="009A7A0D"/>
    <w:rsid w:val="009A7ABE"/>
    <w:rsid w:val="009A7D01"/>
    <w:rsid w:val="009B0360"/>
    <w:rsid w:val="009B07D6"/>
    <w:rsid w:val="009B08CE"/>
    <w:rsid w:val="009B0B3E"/>
    <w:rsid w:val="009B1166"/>
    <w:rsid w:val="009B1354"/>
    <w:rsid w:val="009B1E87"/>
    <w:rsid w:val="009B21B9"/>
    <w:rsid w:val="009B2287"/>
    <w:rsid w:val="009B2395"/>
    <w:rsid w:val="009B24A6"/>
    <w:rsid w:val="009B277C"/>
    <w:rsid w:val="009B287D"/>
    <w:rsid w:val="009B28E9"/>
    <w:rsid w:val="009B2B89"/>
    <w:rsid w:val="009B2BDC"/>
    <w:rsid w:val="009B3016"/>
    <w:rsid w:val="009B3038"/>
    <w:rsid w:val="009B3119"/>
    <w:rsid w:val="009B391D"/>
    <w:rsid w:val="009B3A9F"/>
    <w:rsid w:val="009B3FC4"/>
    <w:rsid w:val="009B3FED"/>
    <w:rsid w:val="009B4824"/>
    <w:rsid w:val="009B4953"/>
    <w:rsid w:val="009B4BE2"/>
    <w:rsid w:val="009B4DD5"/>
    <w:rsid w:val="009B51AE"/>
    <w:rsid w:val="009B556E"/>
    <w:rsid w:val="009B5963"/>
    <w:rsid w:val="009B5D35"/>
    <w:rsid w:val="009B5EC6"/>
    <w:rsid w:val="009B60EE"/>
    <w:rsid w:val="009B629E"/>
    <w:rsid w:val="009B69D0"/>
    <w:rsid w:val="009B6AC9"/>
    <w:rsid w:val="009B71B0"/>
    <w:rsid w:val="009B7B68"/>
    <w:rsid w:val="009B7C8C"/>
    <w:rsid w:val="009B7C99"/>
    <w:rsid w:val="009B7EDA"/>
    <w:rsid w:val="009C0022"/>
    <w:rsid w:val="009C02C5"/>
    <w:rsid w:val="009C0721"/>
    <w:rsid w:val="009C07A3"/>
    <w:rsid w:val="009C116A"/>
    <w:rsid w:val="009C146B"/>
    <w:rsid w:val="009C16C4"/>
    <w:rsid w:val="009C1ACA"/>
    <w:rsid w:val="009C1C37"/>
    <w:rsid w:val="009C1C72"/>
    <w:rsid w:val="009C1D65"/>
    <w:rsid w:val="009C1DF8"/>
    <w:rsid w:val="009C1E7E"/>
    <w:rsid w:val="009C20C6"/>
    <w:rsid w:val="009C26D5"/>
    <w:rsid w:val="009C29FA"/>
    <w:rsid w:val="009C2A98"/>
    <w:rsid w:val="009C2AE0"/>
    <w:rsid w:val="009C2B17"/>
    <w:rsid w:val="009C2E97"/>
    <w:rsid w:val="009C2FF8"/>
    <w:rsid w:val="009C315B"/>
    <w:rsid w:val="009C3620"/>
    <w:rsid w:val="009C365C"/>
    <w:rsid w:val="009C376E"/>
    <w:rsid w:val="009C3B31"/>
    <w:rsid w:val="009C4542"/>
    <w:rsid w:val="009C4646"/>
    <w:rsid w:val="009C46FD"/>
    <w:rsid w:val="009C4E49"/>
    <w:rsid w:val="009C4F09"/>
    <w:rsid w:val="009C5961"/>
    <w:rsid w:val="009C5BD6"/>
    <w:rsid w:val="009C5F2B"/>
    <w:rsid w:val="009C6015"/>
    <w:rsid w:val="009C63FE"/>
    <w:rsid w:val="009C6630"/>
    <w:rsid w:val="009C6B95"/>
    <w:rsid w:val="009C6DF1"/>
    <w:rsid w:val="009C6ECF"/>
    <w:rsid w:val="009C764E"/>
    <w:rsid w:val="009C7761"/>
    <w:rsid w:val="009C79F5"/>
    <w:rsid w:val="009C7AD1"/>
    <w:rsid w:val="009C7FA4"/>
    <w:rsid w:val="009D0184"/>
    <w:rsid w:val="009D028F"/>
    <w:rsid w:val="009D02A2"/>
    <w:rsid w:val="009D0B84"/>
    <w:rsid w:val="009D0BCA"/>
    <w:rsid w:val="009D0E57"/>
    <w:rsid w:val="009D1329"/>
    <w:rsid w:val="009D1AFA"/>
    <w:rsid w:val="009D1B0D"/>
    <w:rsid w:val="009D1F7A"/>
    <w:rsid w:val="009D2AD6"/>
    <w:rsid w:val="009D2C7A"/>
    <w:rsid w:val="009D2C83"/>
    <w:rsid w:val="009D2E82"/>
    <w:rsid w:val="009D2FA0"/>
    <w:rsid w:val="009D33DF"/>
    <w:rsid w:val="009D3710"/>
    <w:rsid w:val="009D38F3"/>
    <w:rsid w:val="009D3AA7"/>
    <w:rsid w:val="009D3B79"/>
    <w:rsid w:val="009D419C"/>
    <w:rsid w:val="009D4259"/>
    <w:rsid w:val="009D445B"/>
    <w:rsid w:val="009D4989"/>
    <w:rsid w:val="009D4A3F"/>
    <w:rsid w:val="009D4C02"/>
    <w:rsid w:val="009D4D5E"/>
    <w:rsid w:val="009D4FB6"/>
    <w:rsid w:val="009D5097"/>
    <w:rsid w:val="009D560F"/>
    <w:rsid w:val="009D563D"/>
    <w:rsid w:val="009D5D0C"/>
    <w:rsid w:val="009D5D30"/>
    <w:rsid w:val="009D5F32"/>
    <w:rsid w:val="009D614A"/>
    <w:rsid w:val="009D6DB7"/>
    <w:rsid w:val="009D731A"/>
    <w:rsid w:val="009D7B1C"/>
    <w:rsid w:val="009D7C1F"/>
    <w:rsid w:val="009D7DA7"/>
    <w:rsid w:val="009D7EC7"/>
    <w:rsid w:val="009D7FF8"/>
    <w:rsid w:val="009E0222"/>
    <w:rsid w:val="009E031E"/>
    <w:rsid w:val="009E03C8"/>
    <w:rsid w:val="009E07B1"/>
    <w:rsid w:val="009E0A88"/>
    <w:rsid w:val="009E0B2F"/>
    <w:rsid w:val="009E0F9B"/>
    <w:rsid w:val="009E1010"/>
    <w:rsid w:val="009E1035"/>
    <w:rsid w:val="009E13C8"/>
    <w:rsid w:val="009E1618"/>
    <w:rsid w:val="009E1697"/>
    <w:rsid w:val="009E18A5"/>
    <w:rsid w:val="009E1ACB"/>
    <w:rsid w:val="009E1B62"/>
    <w:rsid w:val="009E1BF8"/>
    <w:rsid w:val="009E1E42"/>
    <w:rsid w:val="009E20C3"/>
    <w:rsid w:val="009E20CA"/>
    <w:rsid w:val="009E2518"/>
    <w:rsid w:val="009E281D"/>
    <w:rsid w:val="009E28BE"/>
    <w:rsid w:val="009E2E12"/>
    <w:rsid w:val="009E2FF4"/>
    <w:rsid w:val="009E35C3"/>
    <w:rsid w:val="009E391D"/>
    <w:rsid w:val="009E3977"/>
    <w:rsid w:val="009E462E"/>
    <w:rsid w:val="009E49F8"/>
    <w:rsid w:val="009E4B54"/>
    <w:rsid w:val="009E4B6E"/>
    <w:rsid w:val="009E4ED3"/>
    <w:rsid w:val="009E56C2"/>
    <w:rsid w:val="009E5745"/>
    <w:rsid w:val="009E57A1"/>
    <w:rsid w:val="009E57E7"/>
    <w:rsid w:val="009E5B40"/>
    <w:rsid w:val="009E5CB2"/>
    <w:rsid w:val="009E5E70"/>
    <w:rsid w:val="009E6019"/>
    <w:rsid w:val="009E60FF"/>
    <w:rsid w:val="009E61BC"/>
    <w:rsid w:val="009E6274"/>
    <w:rsid w:val="009E6598"/>
    <w:rsid w:val="009E6A11"/>
    <w:rsid w:val="009E6A6A"/>
    <w:rsid w:val="009E6ADA"/>
    <w:rsid w:val="009E739D"/>
    <w:rsid w:val="009E7BDA"/>
    <w:rsid w:val="009F0018"/>
    <w:rsid w:val="009F01C0"/>
    <w:rsid w:val="009F01F9"/>
    <w:rsid w:val="009F05F0"/>
    <w:rsid w:val="009F05F3"/>
    <w:rsid w:val="009F0645"/>
    <w:rsid w:val="009F0DDF"/>
    <w:rsid w:val="009F140C"/>
    <w:rsid w:val="009F1B2D"/>
    <w:rsid w:val="009F1F53"/>
    <w:rsid w:val="009F2236"/>
    <w:rsid w:val="009F2241"/>
    <w:rsid w:val="009F2308"/>
    <w:rsid w:val="009F2B52"/>
    <w:rsid w:val="009F2B65"/>
    <w:rsid w:val="009F2CAC"/>
    <w:rsid w:val="009F2E8E"/>
    <w:rsid w:val="009F2F7E"/>
    <w:rsid w:val="009F30A6"/>
    <w:rsid w:val="009F3500"/>
    <w:rsid w:val="009F3562"/>
    <w:rsid w:val="009F3821"/>
    <w:rsid w:val="009F3B90"/>
    <w:rsid w:val="009F414C"/>
    <w:rsid w:val="009F416E"/>
    <w:rsid w:val="009F4173"/>
    <w:rsid w:val="009F49AD"/>
    <w:rsid w:val="009F49B2"/>
    <w:rsid w:val="009F4EFF"/>
    <w:rsid w:val="009F5542"/>
    <w:rsid w:val="009F577B"/>
    <w:rsid w:val="009F594A"/>
    <w:rsid w:val="009F5BEF"/>
    <w:rsid w:val="009F5E88"/>
    <w:rsid w:val="009F60F3"/>
    <w:rsid w:val="009F63FA"/>
    <w:rsid w:val="009F645A"/>
    <w:rsid w:val="009F66DE"/>
    <w:rsid w:val="009F6E16"/>
    <w:rsid w:val="009F708E"/>
    <w:rsid w:val="009F7144"/>
    <w:rsid w:val="009F7533"/>
    <w:rsid w:val="009F78EA"/>
    <w:rsid w:val="009F7904"/>
    <w:rsid w:val="009F7D70"/>
    <w:rsid w:val="009F7F51"/>
    <w:rsid w:val="00A00418"/>
    <w:rsid w:val="00A0066F"/>
    <w:rsid w:val="00A00AA1"/>
    <w:rsid w:val="00A01573"/>
    <w:rsid w:val="00A01727"/>
    <w:rsid w:val="00A01934"/>
    <w:rsid w:val="00A0198D"/>
    <w:rsid w:val="00A01AF8"/>
    <w:rsid w:val="00A01F4A"/>
    <w:rsid w:val="00A01FD1"/>
    <w:rsid w:val="00A0237B"/>
    <w:rsid w:val="00A02411"/>
    <w:rsid w:val="00A02506"/>
    <w:rsid w:val="00A027A8"/>
    <w:rsid w:val="00A027FB"/>
    <w:rsid w:val="00A02930"/>
    <w:rsid w:val="00A029A7"/>
    <w:rsid w:val="00A0334A"/>
    <w:rsid w:val="00A0421B"/>
    <w:rsid w:val="00A044E6"/>
    <w:rsid w:val="00A048F9"/>
    <w:rsid w:val="00A04EC5"/>
    <w:rsid w:val="00A05094"/>
    <w:rsid w:val="00A0530F"/>
    <w:rsid w:val="00A0548C"/>
    <w:rsid w:val="00A05657"/>
    <w:rsid w:val="00A0570C"/>
    <w:rsid w:val="00A05A9A"/>
    <w:rsid w:val="00A0602E"/>
    <w:rsid w:val="00A064D4"/>
    <w:rsid w:val="00A06637"/>
    <w:rsid w:val="00A069A5"/>
    <w:rsid w:val="00A06B57"/>
    <w:rsid w:val="00A0732A"/>
    <w:rsid w:val="00A07376"/>
    <w:rsid w:val="00A075E0"/>
    <w:rsid w:val="00A07729"/>
    <w:rsid w:val="00A077B5"/>
    <w:rsid w:val="00A077BA"/>
    <w:rsid w:val="00A07887"/>
    <w:rsid w:val="00A07F9F"/>
    <w:rsid w:val="00A10105"/>
    <w:rsid w:val="00A10343"/>
    <w:rsid w:val="00A10398"/>
    <w:rsid w:val="00A105B6"/>
    <w:rsid w:val="00A114E1"/>
    <w:rsid w:val="00A1169A"/>
    <w:rsid w:val="00A11762"/>
    <w:rsid w:val="00A11952"/>
    <w:rsid w:val="00A11AB4"/>
    <w:rsid w:val="00A11AEE"/>
    <w:rsid w:val="00A11B33"/>
    <w:rsid w:val="00A11D52"/>
    <w:rsid w:val="00A12030"/>
    <w:rsid w:val="00A120E0"/>
    <w:rsid w:val="00A1221C"/>
    <w:rsid w:val="00A12A56"/>
    <w:rsid w:val="00A12A8D"/>
    <w:rsid w:val="00A12EF2"/>
    <w:rsid w:val="00A1309D"/>
    <w:rsid w:val="00A133AA"/>
    <w:rsid w:val="00A133CB"/>
    <w:rsid w:val="00A136F8"/>
    <w:rsid w:val="00A137D2"/>
    <w:rsid w:val="00A13F0F"/>
    <w:rsid w:val="00A13FCD"/>
    <w:rsid w:val="00A14136"/>
    <w:rsid w:val="00A144CF"/>
    <w:rsid w:val="00A1451E"/>
    <w:rsid w:val="00A14556"/>
    <w:rsid w:val="00A14788"/>
    <w:rsid w:val="00A14849"/>
    <w:rsid w:val="00A1488D"/>
    <w:rsid w:val="00A14A17"/>
    <w:rsid w:val="00A14A1E"/>
    <w:rsid w:val="00A14CEC"/>
    <w:rsid w:val="00A15488"/>
    <w:rsid w:val="00A15B68"/>
    <w:rsid w:val="00A15DC1"/>
    <w:rsid w:val="00A15E3E"/>
    <w:rsid w:val="00A1608D"/>
    <w:rsid w:val="00A16461"/>
    <w:rsid w:val="00A16B37"/>
    <w:rsid w:val="00A16CFD"/>
    <w:rsid w:val="00A16E3C"/>
    <w:rsid w:val="00A171D1"/>
    <w:rsid w:val="00A17355"/>
    <w:rsid w:val="00A173FA"/>
    <w:rsid w:val="00A17645"/>
    <w:rsid w:val="00A1766F"/>
    <w:rsid w:val="00A17989"/>
    <w:rsid w:val="00A17AE2"/>
    <w:rsid w:val="00A17E60"/>
    <w:rsid w:val="00A20250"/>
    <w:rsid w:val="00A20257"/>
    <w:rsid w:val="00A2035C"/>
    <w:rsid w:val="00A2047E"/>
    <w:rsid w:val="00A206B2"/>
    <w:rsid w:val="00A20902"/>
    <w:rsid w:val="00A2099C"/>
    <w:rsid w:val="00A20E55"/>
    <w:rsid w:val="00A20EE0"/>
    <w:rsid w:val="00A20F6D"/>
    <w:rsid w:val="00A20FC6"/>
    <w:rsid w:val="00A212C4"/>
    <w:rsid w:val="00A21381"/>
    <w:rsid w:val="00A21B6A"/>
    <w:rsid w:val="00A21E5E"/>
    <w:rsid w:val="00A22140"/>
    <w:rsid w:val="00A224F1"/>
    <w:rsid w:val="00A225D8"/>
    <w:rsid w:val="00A229FB"/>
    <w:rsid w:val="00A22B8A"/>
    <w:rsid w:val="00A23BEF"/>
    <w:rsid w:val="00A241DB"/>
    <w:rsid w:val="00A24276"/>
    <w:rsid w:val="00A2462A"/>
    <w:rsid w:val="00A24894"/>
    <w:rsid w:val="00A248F7"/>
    <w:rsid w:val="00A24EFC"/>
    <w:rsid w:val="00A250AF"/>
    <w:rsid w:val="00A2519E"/>
    <w:rsid w:val="00A257E3"/>
    <w:rsid w:val="00A25AC5"/>
    <w:rsid w:val="00A25B78"/>
    <w:rsid w:val="00A25DD1"/>
    <w:rsid w:val="00A25E6D"/>
    <w:rsid w:val="00A2629C"/>
    <w:rsid w:val="00A268F5"/>
    <w:rsid w:val="00A26983"/>
    <w:rsid w:val="00A26AD5"/>
    <w:rsid w:val="00A26C29"/>
    <w:rsid w:val="00A270AC"/>
    <w:rsid w:val="00A2730B"/>
    <w:rsid w:val="00A273DE"/>
    <w:rsid w:val="00A274CF"/>
    <w:rsid w:val="00A27D40"/>
    <w:rsid w:val="00A27F11"/>
    <w:rsid w:val="00A30986"/>
    <w:rsid w:val="00A31083"/>
    <w:rsid w:val="00A310E9"/>
    <w:rsid w:val="00A31215"/>
    <w:rsid w:val="00A31394"/>
    <w:rsid w:val="00A31497"/>
    <w:rsid w:val="00A315D3"/>
    <w:rsid w:val="00A318B4"/>
    <w:rsid w:val="00A31EEA"/>
    <w:rsid w:val="00A31F7C"/>
    <w:rsid w:val="00A32098"/>
    <w:rsid w:val="00A32610"/>
    <w:rsid w:val="00A327D5"/>
    <w:rsid w:val="00A32818"/>
    <w:rsid w:val="00A33289"/>
    <w:rsid w:val="00A33298"/>
    <w:rsid w:val="00A33320"/>
    <w:rsid w:val="00A339E4"/>
    <w:rsid w:val="00A33EE2"/>
    <w:rsid w:val="00A34250"/>
    <w:rsid w:val="00A344E9"/>
    <w:rsid w:val="00A34739"/>
    <w:rsid w:val="00A34768"/>
    <w:rsid w:val="00A348F3"/>
    <w:rsid w:val="00A34A2A"/>
    <w:rsid w:val="00A34BCF"/>
    <w:rsid w:val="00A34FB2"/>
    <w:rsid w:val="00A35056"/>
    <w:rsid w:val="00A353D8"/>
    <w:rsid w:val="00A35404"/>
    <w:rsid w:val="00A35890"/>
    <w:rsid w:val="00A358BA"/>
    <w:rsid w:val="00A35925"/>
    <w:rsid w:val="00A35BD4"/>
    <w:rsid w:val="00A368BD"/>
    <w:rsid w:val="00A36B4F"/>
    <w:rsid w:val="00A3704F"/>
    <w:rsid w:val="00A37146"/>
    <w:rsid w:val="00A372A7"/>
    <w:rsid w:val="00A37359"/>
    <w:rsid w:val="00A376C9"/>
    <w:rsid w:val="00A37A03"/>
    <w:rsid w:val="00A40213"/>
    <w:rsid w:val="00A40581"/>
    <w:rsid w:val="00A40B7C"/>
    <w:rsid w:val="00A40C95"/>
    <w:rsid w:val="00A40EBF"/>
    <w:rsid w:val="00A410D6"/>
    <w:rsid w:val="00A414A5"/>
    <w:rsid w:val="00A417E7"/>
    <w:rsid w:val="00A419F2"/>
    <w:rsid w:val="00A41BBC"/>
    <w:rsid w:val="00A41FF8"/>
    <w:rsid w:val="00A4228A"/>
    <w:rsid w:val="00A4240A"/>
    <w:rsid w:val="00A424E0"/>
    <w:rsid w:val="00A42594"/>
    <w:rsid w:val="00A427BB"/>
    <w:rsid w:val="00A4281E"/>
    <w:rsid w:val="00A42962"/>
    <w:rsid w:val="00A429FE"/>
    <w:rsid w:val="00A42C09"/>
    <w:rsid w:val="00A42DA9"/>
    <w:rsid w:val="00A42DF6"/>
    <w:rsid w:val="00A42F00"/>
    <w:rsid w:val="00A42F0D"/>
    <w:rsid w:val="00A430BF"/>
    <w:rsid w:val="00A43163"/>
    <w:rsid w:val="00A436E4"/>
    <w:rsid w:val="00A444F4"/>
    <w:rsid w:val="00A44531"/>
    <w:rsid w:val="00A44573"/>
    <w:rsid w:val="00A44E01"/>
    <w:rsid w:val="00A45280"/>
    <w:rsid w:val="00A45450"/>
    <w:rsid w:val="00A45621"/>
    <w:rsid w:val="00A4581E"/>
    <w:rsid w:val="00A45976"/>
    <w:rsid w:val="00A45D16"/>
    <w:rsid w:val="00A45DC1"/>
    <w:rsid w:val="00A45E68"/>
    <w:rsid w:val="00A46486"/>
    <w:rsid w:val="00A4651A"/>
    <w:rsid w:val="00A466D2"/>
    <w:rsid w:val="00A46840"/>
    <w:rsid w:val="00A46AF0"/>
    <w:rsid w:val="00A46DD8"/>
    <w:rsid w:val="00A471F1"/>
    <w:rsid w:val="00A479A4"/>
    <w:rsid w:val="00A47B35"/>
    <w:rsid w:val="00A47C49"/>
    <w:rsid w:val="00A47EA9"/>
    <w:rsid w:val="00A50309"/>
    <w:rsid w:val="00A503B4"/>
    <w:rsid w:val="00A503C0"/>
    <w:rsid w:val="00A505D1"/>
    <w:rsid w:val="00A5073B"/>
    <w:rsid w:val="00A5087C"/>
    <w:rsid w:val="00A5092E"/>
    <w:rsid w:val="00A50A32"/>
    <w:rsid w:val="00A50A3A"/>
    <w:rsid w:val="00A50A7E"/>
    <w:rsid w:val="00A50D39"/>
    <w:rsid w:val="00A50EE7"/>
    <w:rsid w:val="00A510EB"/>
    <w:rsid w:val="00A5115A"/>
    <w:rsid w:val="00A51B1E"/>
    <w:rsid w:val="00A51BC1"/>
    <w:rsid w:val="00A51C1B"/>
    <w:rsid w:val="00A51D6C"/>
    <w:rsid w:val="00A51D97"/>
    <w:rsid w:val="00A522D9"/>
    <w:rsid w:val="00A52679"/>
    <w:rsid w:val="00A5289F"/>
    <w:rsid w:val="00A5292C"/>
    <w:rsid w:val="00A52B18"/>
    <w:rsid w:val="00A52BED"/>
    <w:rsid w:val="00A53445"/>
    <w:rsid w:val="00A53563"/>
    <w:rsid w:val="00A53628"/>
    <w:rsid w:val="00A5394F"/>
    <w:rsid w:val="00A53DC9"/>
    <w:rsid w:val="00A54156"/>
    <w:rsid w:val="00A54215"/>
    <w:rsid w:val="00A5451E"/>
    <w:rsid w:val="00A54A32"/>
    <w:rsid w:val="00A54A57"/>
    <w:rsid w:val="00A54D38"/>
    <w:rsid w:val="00A55093"/>
    <w:rsid w:val="00A55201"/>
    <w:rsid w:val="00A55724"/>
    <w:rsid w:val="00A55B43"/>
    <w:rsid w:val="00A55DC7"/>
    <w:rsid w:val="00A55F2D"/>
    <w:rsid w:val="00A566DC"/>
    <w:rsid w:val="00A572EE"/>
    <w:rsid w:val="00A577B5"/>
    <w:rsid w:val="00A57A91"/>
    <w:rsid w:val="00A57C8E"/>
    <w:rsid w:val="00A57CA3"/>
    <w:rsid w:val="00A57D2B"/>
    <w:rsid w:val="00A57E36"/>
    <w:rsid w:val="00A57E47"/>
    <w:rsid w:val="00A60406"/>
    <w:rsid w:val="00A60464"/>
    <w:rsid w:val="00A6055B"/>
    <w:rsid w:val="00A605E1"/>
    <w:rsid w:val="00A60E81"/>
    <w:rsid w:val="00A61141"/>
    <w:rsid w:val="00A612A6"/>
    <w:rsid w:val="00A6162B"/>
    <w:rsid w:val="00A61707"/>
    <w:rsid w:val="00A61CA8"/>
    <w:rsid w:val="00A61D49"/>
    <w:rsid w:val="00A6227C"/>
    <w:rsid w:val="00A62344"/>
    <w:rsid w:val="00A62450"/>
    <w:rsid w:val="00A6252B"/>
    <w:rsid w:val="00A62AB4"/>
    <w:rsid w:val="00A62D4E"/>
    <w:rsid w:val="00A62DBB"/>
    <w:rsid w:val="00A63742"/>
    <w:rsid w:val="00A638DA"/>
    <w:rsid w:val="00A6464C"/>
    <w:rsid w:val="00A64755"/>
    <w:rsid w:val="00A6490E"/>
    <w:rsid w:val="00A64F5C"/>
    <w:rsid w:val="00A651F8"/>
    <w:rsid w:val="00A6520A"/>
    <w:rsid w:val="00A652D8"/>
    <w:rsid w:val="00A65371"/>
    <w:rsid w:val="00A65B7E"/>
    <w:rsid w:val="00A65C39"/>
    <w:rsid w:val="00A65C72"/>
    <w:rsid w:val="00A66123"/>
    <w:rsid w:val="00A6632E"/>
    <w:rsid w:val="00A66372"/>
    <w:rsid w:val="00A66885"/>
    <w:rsid w:val="00A668D4"/>
    <w:rsid w:val="00A66F4C"/>
    <w:rsid w:val="00A66F53"/>
    <w:rsid w:val="00A671C8"/>
    <w:rsid w:val="00A6721E"/>
    <w:rsid w:val="00A6734F"/>
    <w:rsid w:val="00A67406"/>
    <w:rsid w:val="00A6765C"/>
    <w:rsid w:val="00A67998"/>
    <w:rsid w:val="00A67AEC"/>
    <w:rsid w:val="00A67DF7"/>
    <w:rsid w:val="00A70076"/>
    <w:rsid w:val="00A70294"/>
    <w:rsid w:val="00A704E5"/>
    <w:rsid w:val="00A70720"/>
    <w:rsid w:val="00A70A8B"/>
    <w:rsid w:val="00A70C9D"/>
    <w:rsid w:val="00A70EEE"/>
    <w:rsid w:val="00A70F7B"/>
    <w:rsid w:val="00A70F9A"/>
    <w:rsid w:val="00A712E8"/>
    <w:rsid w:val="00A7142C"/>
    <w:rsid w:val="00A716B8"/>
    <w:rsid w:val="00A717FA"/>
    <w:rsid w:val="00A718A3"/>
    <w:rsid w:val="00A71A29"/>
    <w:rsid w:val="00A71B22"/>
    <w:rsid w:val="00A71C1D"/>
    <w:rsid w:val="00A71E22"/>
    <w:rsid w:val="00A71F08"/>
    <w:rsid w:val="00A72237"/>
    <w:rsid w:val="00A72372"/>
    <w:rsid w:val="00A728FC"/>
    <w:rsid w:val="00A72ABC"/>
    <w:rsid w:val="00A72B22"/>
    <w:rsid w:val="00A732C2"/>
    <w:rsid w:val="00A735DE"/>
    <w:rsid w:val="00A73670"/>
    <w:rsid w:val="00A738A0"/>
    <w:rsid w:val="00A73BCC"/>
    <w:rsid w:val="00A73E33"/>
    <w:rsid w:val="00A7423D"/>
    <w:rsid w:val="00A74306"/>
    <w:rsid w:val="00A74959"/>
    <w:rsid w:val="00A74AE7"/>
    <w:rsid w:val="00A74B49"/>
    <w:rsid w:val="00A74C17"/>
    <w:rsid w:val="00A74DCA"/>
    <w:rsid w:val="00A74E05"/>
    <w:rsid w:val="00A74E30"/>
    <w:rsid w:val="00A74F40"/>
    <w:rsid w:val="00A751B3"/>
    <w:rsid w:val="00A75603"/>
    <w:rsid w:val="00A756F2"/>
    <w:rsid w:val="00A75D54"/>
    <w:rsid w:val="00A75E6C"/>
    <w:rsid w:val="00A76257"/>
    <w:rsid w:val="00A76376"/>
    <w:rsid w:val="00A765A5"/>
    <w:rsid w:val="00A767E3"/>
    <w:rsid w:val="00A76AD0"/>
    <w:rsid w:val="00A76CA1"/>
    <w:rsid w:val="00A76E58"/>
    <w:rsid w:val="00A7758D"/>
    <w:rsid w:val="00A77723"/>
    <w:rsid w:val="00A777E2"/>
    <w:rsid w:val="00A77897"/>
    <w:rsid w:val="00A77A99"/>
    <w:rsid w:val="00A77C3D"/>
    <w:rsid w:val="00A77E0D"/>
    <w:rsid w:val="00A800DC"/>
    <w:rsid w:val="00A8011B"/>
    <w:rsid w:val="00A80821"/>
    <w:rsid w:val="00A80B43"/>
    <w:rsid w:val="00A81404"/>
    <w:rsid w:val="00A81AC9"/>
    <w:rsid w:val="00A81CBB"/>
    <w:rsid w:val="00A81E72"/>
    <w:rsid w:val="00A82140"/>
    <w:rsid w:val="00A825E7"/>
    <w:rsid w:val="00A82B6B"/>
    <w:rsid w:val="00A82D90"/>
    <w:rsid w:val="00A82E32"/>
    <w:rsid w:val="00A82EEF"/>
    <w:rsid w:val="00A833A7"/>
    <w:rsid w:val="00A8340F"/>
    <w:rsid w:val="00A836C5"/>
    <w:rsid w:val="00A83C6B"/>
    <w:rsid w:val="00A84097"/>
    <w:rsid w:val="00A847D9"/>
    <w:rsid w:val="00A847FC"/>
    <w:rsid w:val="00A84A80"/>
    <w:rsid w:val="00A84C4C"/>
    <w:rsid w:val="00A850D0"/>
    <w:rsid w:val="00A8531E"/>
    <w:rsid w:val="00A85C66"/>
    <w:rsid w:val="00A85FB9"/>
    <w:rsid w:val="00A86153"/>
    <w:rsid w:val="00A861AA"/>
    <w:rsid w:val="00A8638A"/>
    <w:rsid w:val="00A8653B"/>
    <w:rsid w:val="00A868FD"/>
    <w:rsid w:val="00A86E0A"/>
    <w:rsid w:val="00A87049"/>
    <w:rsid w:val="00A87111"/>
    <w:rsid w:val="00A87961"/>
    <w:rsid w:val="00A87EA6"/>
    <w:rsid w:val="00A87F8C"/>
    <w:rsid w:val="00A90122"/>
    <w:rsid w:val="00A90137"/>
    <w:rsid w:val="00A90802"/>
    <w:rsid w:val="00A90A81"/>
    <w:rsid w:val="00A90D25"/>
    <w:rsid w:val="00A9123B"/>
    <w:rsid w:val="00A912B2"/>
    <w:rsid w:val="00A912BD"/>
    <w:rsid w:val="00A91336"/>
    <w:rsid w:val="00A91485"/>
    <w:rsid w:val="00A916E4"/>
    <w:rsid w:val="00A91762"/>
    <w:rsid w:val="00A9180A"/>
    <w:rsid w:val="00A91BE9"/>
    <w:rsid w:val="00A91ED7"/>
    <w:rsid w:val="00A91F20"/>
    <w:rsid w:val="00A9230C"/>
    <w:rsid w:val="00A92453"/>
    <w:rsid w:val="00A9250D"/>
    <w:rsid w:val="00A92626"/>
    <w:rsid w:val="00A92C8B"/>
    <w:rsid w:val="00A92D36"/>
    <w:rsid w:val="00A92DA7"/>
    <w:rsid w:val="00A93053"/>
    <w:rsid w:val="00A93737"/>
    <w:rsid w:val="00A9391B"/>
    <w:rsid w:val="00A93944"/>
    <w:rsid w:val="00A93A89"/>
    <w:rsid w:val="00A93BA5"/>
    <w:rsid w:val="00A93DEB"/>
    <w:rsid w:val="00A942FC"/>
    <w:rsid w:val="00A94A6C"/>
    <w:rsid w:val="00A94AF6"/>
    <w:rsid w:val="00A94D97"/>
    <w:rsid w:val="00A94DD1"/>
    <w:rsid w:val="00A94E99"/>
    <w:rsid w:val="00A9523C"/>
    <w:rsid w:val="00A95D45"/>
    <w:rsid w:val="00A95E9E"/>
    <w:rsid w:val="00A962E7"/>
    <w:rsid w:val="00A96718"/>
    <w:rsid w:val="00A9674D"/>
    <w:rsid w:val="00A96798"/>
    <w:rsid w:val="00A96A9B"/>
    <w:rsid w:val="00A96E48"/>
    <w:rsid w:val="00A97688"/>
    <w:rsid w:val="00A977F5"/>
    <w:rsid w:val="00A9782D"/>
    <w:rsid w:val="00A978D9"/>
    <w:rsid w:val="00A97F74"/>
    <w:rsid w:val="00AA02C4"/>
    <w:rsid w:val="00AA037A"/>
    <w:rsid w:val="00AA07C7"/>
    <w:rsid w:val="00AA0A3D"/>
    <w:rsid w:val="00AA127D"/>
    <w:rsid w:val="00AA16A9"/>
    <w:rsid w:val="00AA1739"/>
    <w:rsid w:val="00AA180B"/>
    <w:rsid w:val="00AA18E4"/>
    <w:rsid w:val="00AA18EF"/>
    <w:rsid w:val="00AA1984"/>
    <w:rsid w:val="00AA1A3A"/>
    <w:rsid w:val="00AA1ED3"/>
    <w:rsid w:val="00AA219E"/>
    <w:rsid w:val="00AA2277"/>
    <w:rsid w:val="00AA2318"/>
    <w:rsid w:val="00AA24A3"/>
    <w:rsid w:val="00AA29B5"/>
    <w:rsid w:val="00AA2B95"/>
    <w:rsid w:val="00AA2DA4"/>
    <w:rsid w:val="00AA2DDC"/>
    <w:rsid w:val="00AA3182"/>
    <w:rsid w:val="00AA3984"/>
    <w:rsid w:val="00AA3B23"/>
    <w:rsid w:val="00AA43EA"/>
    <w:rsid w:val="00AA476D"/>
    <w:rsid w:val="00AA49A5"/>
    <w:rsid w:val="00AA4B00"/>
    <w:rsid w:val="00AA4D21"/>
    <w:rsid w:val="00AA4F33"/>
    <w:rsid w:val="00AA50AD"/>
    <w:rsid w:val="00AA5106"/>
    <w:rsid w:val="00AA5250"/>
    <w:rsid w:val="00AA56A0"/>
    <w:rsid w:val="00AA5732"/>
    <w:rsid w:val="00AA58DD"/>
    <w:rsid w:val="00AA5D85"/>
    <w:rsid w:val="00AA5DB6"/>
    <w:rsid w:val="00AA62C0"/>
    <w:rsid w:val="00AA6605"/>
    <w:rsid w:val="00AA687B"/>
    <w:rsid w:val="00AA6D46"/>
    <w:rsid w:val="00AA7006"/>
    <w:rsid w:val="00AA7084"/>
    <w:rsid w:val="00AA7303"/>
    <w:rsid w:val="00AA751C"/>
    <w:rsid w:val="00AA793F"/>
    <w:rsid w:val="00AA7D8E"/>
    <w:rsid w:val="00AB0020"/>
    <w:rsid w:val="00AB031E"/>
    <w:rsid w:val="00AB0534"/>
    <w:rsid w:val="00AB05DF"/>
    <w:rsid w:val="00AB145A"/>
    <w:rsid w:val="00AB14F6"/>
    <w:rsid w:val="00AB151C"/>
    <w:rsid w:val="00AB2AC9"/>
    <w:rsid w:val="00AB2E54"/>
    <w:rsid w:val="00AB310D"/>
    <w:rsid w:val="00AB33D9"/>
    <w:rsid w:val="00AB3492"/>
    <w:rsid w:val="00AB391A"/>
    <w:rsid w:val="00AB3BFE"/>
    <w:rsid w:val="00AB4550"/>
    <w:rsid w:val="00AB4637"/>
    <w:rsid w:val="00AB467F"/>
    <w:rsid w:val="00AB480B"/>
    <w:rsid w:val="00AB48D3"/>
    <w:rsid w:val="00AB4CFB"/>
    <w:rsid w:val="00AB511D"/>
    <w:rsid w:val="00AB56DD"/>
    <w:rsid w:val="00AB5B03"/>
    <w:rsid w:val="00AB616E"/>
    <w:rsid w:val="00AB6247"/>
    <w:rsid w:val="00AB6343"/>
    <w:rsid w:val="00AB6591"/>
    <w:rsid w:val="00AB65EF"/>
    <w:rsid w:val="00AB6A7B"/>
    <w:rsid w:val="00AB6DEA"/>
    <w:rsid w:val="00AB7129"/>
    <w:rsid w:val="00AB712A"/>
    <w:rsid w:val="00AB7184"/>
    <w:rsid w:val="00AB7404"/>
    <w:rsid w:val="00AB742A"/>
    <w:rsid w:val="00AB7DF2"/>
    <w:rsid w:val="00AC001F"/>
    <w:rsid w:val="00AC0436"/>
    <w:rsid w:val="00AC0872"/>
    <w:rsid w:val="00AC0985"/>
    <w:rsid w:val="00AC0AB5"/>
    <w:rsid w:val="00AC1176"/>
    <w:rsid w:val="00AC1D21"/>
    <w:rsid w:val="00AC1EDD"/>
    <w:rsid w:val="00AC22E5"/>
    <w:rsid w:val="00AC23EB"/>
    <w:rsid w:val="00AC2A0C"/>
    <w:rsid w:val="00AC2BAA"/>
    <w:rsid w:val="00AC2BEA"/>
    <w:rsid w:val="00AC2CB1"/>
    <w:rsid w:val="00AC2F02"/>
    <w:rsid w:val="00AC3029"/>
    <w:rsid w:val="00AC3039"/>
    <w:rsid w:val="00AC332B"/>
    <w:rsid w:val="00AC34A2"/>
    <w:rsid w:val="00AC39DE"/>
    <w:rsid w:val="00AC3DA4"/>
    <w:rsid w:val="00AC3DBE"/>
    <w:rsid w:val="00AC3F82"/>
    <w:rsid w:val="00AC40CE"/>
    <w:rsid w:val="00AC41AC"/>
    <w:rsid w:val="00AC4258"/>
    <w:rsid w:val="00AC4276"/>
    <w:rsid w:val="00AC43A5"/>
    <w:rsid w:val="00AC442D"/>
    <w:rsid w:val="00AC4820"/>
    <w:rsid w:val="00AC4C34"/>
    <w:rsid w:val="00AC4CCC"/>
    <w:rsid w:val="00AC4F60"/>
    <w:rsid w:val="00AC4FC8"/>
    <w:rsid w:val="00AC56C1"/>
    <w:rsid w:val="00AC575F"/>
    <w:rsid w:val="00AC5AB8"/>
    <w:rsid w:val="00AC5AE7"/>
    <w:rsid w:val="00AC5D1C"/>
    <w:rsid w:val="00AC5EE8"/>
    <w:rsid w:val="00AC5FF8"/>
    <w:rsid w:val="00AC603B"/>
    <w:rsid w:val="00AC6498"/>
    <w:rsid w:val="00AC652B"/>
    <w:rsid w:val="00AC6530"/>
    <w:rsid w:val="00AC6774"/>
    <w:rsid w:val="00AC6AC7"/>
    <w:rsid w:val="00AC6ECD"/>
    <w:rsid w:val="00AC72C2"/>
    <w:rsid w:val="00AC733E"/>
    <w:rsid w:val="00AC7343"/>
    <w:rsid w:val="00AC73E3"/>
    <w:rsid w:val="00AC77BF"/>
    <w:rsid w:val="00AD0780"/>
    <w:rsid w:val="00AD0889"/>
    <w:rsid w:val="00AD0938"/>
    <w:rsid w:val="00AD0951"/>
    <w:rsid w:val="00AD0B68"/>
    <w:rsid w:val="00AD0C21"/>
    <w:rsid w:val="00AD0C7E"/>
    <w:rsid w:val="00AD0F86"/>
    <w:rsid w:val="00AD12F5"/>
    <w:rsid w:val="00AD165B"/>
    <w:rsid w:val="00AD1720"/>
    <w:rsid w:val="00AD17C3"/>
    <w:rsid w:val="00AD17F5"/>
    <w:rsid w:val="00AD19AD"/>
    <w:rsid w:val="00AD19BA"/>
    <w:rsid w:val="00AD1B15"/>
    <w:rsid w:val="00AD1E6C"/>
    <w:rsid w:val="00AD2A1E"/>
    <w:rsid w:val="00AD2A32"/>
    <w:rsid w:val="00AD2AB4"/>
    <w:rsid w:val="00AD2C22"/>
    <w:rsid w:val="00AD2CDF"/>
    <w:rsid w:val="00AD2DB0"/>
    <w:rsid w:val="00AD2DCF"/>
    <w:rsid w:val="00AD3018"/>
    <w:rsid w:val="00AD37B2"/>
    <w:rsid w:val="00AD39B5"/>
    <w:rsid w:val="00AD3A81"/>
    <w:rsid w:val="00AD4398"/>
    <w:rsid w:val="00AD4981"/>
    <w:rsid w:val="00AD49B9"/>
    <w:rsid w:val="00AD4B2B"/>
    <w:rsid w:val="00AD4C31"/>
    <w:rsid w:val="00AD4EEB"/>
    <w:rsid w:val="00AD4FBC"/>
    <w:rsid w:val="00AD5025"/>
    <w:rsid w:val="00AD52E5"/>
    <w:rsid w:val="00AD56AA"/>
    <w:rsid w:val="00AD5B2B"/>
    <w:rsid w:val="00AD5CA9"/>
    <w:rsid w:val="00AD5E16"/>
    <w:rsid w:val="00AD5E19"/>
    <w:rsid w:val="00AD6601"/>
    <w:rsid w:val="00AD686C"/>
    <w:rsid w:val="00AD6913"/>
    <w:rsid w:val="00AD69F8"/>
    <w:rsid w:val="00AD736A"/>
    <w:rsid w:val="00AD737D"/>
    <w:rsid w:val="00AD7887"/>
    <w:rsid w:val="00AD7BED"/>
    <w:rsid w:val="00AD7CE1"/>
    <w:rsid w:val="00AD7D5F"/>
    <w:rsid w:val="00AD7DCD"/>
    <w:rsid w:val="00AD7F3D"/>
    <w:rsid w:val="00AE021D"/>
    <w:rsid w:val="00AE07D8"/>
    <w:rsid w:val="00AE089B"/>
    <w:rsid w:val="00AE0991"/>
    <w:rsid w:val="00AE0F6A"/>
    <w:rsid w:val="00AE1408"/>
    <w:rsid w:val="00AE1C72"/>
    <w:rsid w:val="00AE1CEA"/>
    <w:rsid w:val="00AE1D5A"/>
    <w:rsid w:val="00AE1D70"/>
    <w:rsid w:val="00AE229F"/>
    <w:rsid w:val="00AE242C"/>
    <w:rsid w:val="00AE26AC"/>
    <w:rsid w:val="00AE27DA"/>
    <w:rsid w:val="00AE28B1"/>
    <w:rsid w:val="00AE2922"/>
    <w:rsid w:val="00AE2C34"/>
    <w:rsid w:val="00AE2E2C"/>
    <w:rsid w:val="00AE3877"/>
    <w:rsid w:val="00AE3963"/>
    <w:rsid w:val="00AE3A3D"/>
    <w:rsid w:val="00AE3A4A"/>
    <w:rsid w:val="00AE43C9"/>
    <w:rsid w:val="00AE44E3"/>
    <w:rsid w:val="00AE46B8"/>
    <w:rsid w:val="00AE4AA8"/>
    <w:rsid w:val="00AE4E72"/>
    <w:rsid w:val="00AE5005"/>
    <w:rsid w:val="00AE52B7"/>
    <w:rsid w:val="00AE52BC"/>
    <w:rsid w:val="00AE5524"/>
    <w:rsid w:val="00AE5533"/>
    <w:rsid w:val="00AE55B5"/>
    <w:rsid w:val="00AE561B"/>
    <w:rsid w:val="00AE58F7"/>
    <w:rsid w:val="00AE595F"/>
    <w:rsid w:val="00AE59E4"/>
    <w:rsid w:val="00AE5AE9"/>
    <w:rsid w:val="00AE5E0D"/>
    <w:rsid w:val="00AE5F22"/>
    <w:rsid w:val="00AE65E3"/>
    <w:rsid w:val="00AE66CC"/>
    <w:rsid w:val="00AE6A9F"/>
    <w:rsid w:val="00AE6AC7"/>
    <w:rsid w:val="00AE6B79"/>
    <w:rsid w:val="00AE7066"/>
    <w:rsid w:val="00AE7117"/>
    <w:rsid w:val="00AE7424"/>
    <w:rsid w:val="00AE750D"/>
    <w:rsid w:val="00AE7855"/>
    <w:rsid w:val="00AE7DD7"/>
    <w:rsid w:val="00AE7F4D"/>
    <w:rsid w:val="00AF0181"/>
    <w:rsid w:val="00AF048D"/>
    <w:rsid w:val="00AF07DD"/>
    <w:rsid w:val="00AF0AE2"/>
    <w:rsid w:val="00AF0C69"/>
    <w:rsid w:val="00AF135B"/>
    <w:rsid w:val="00AF196E"/>
    <w:rsid w:val="00AF1F22"/>
    <w:rsid w:val="00AF1FE3"/>
    <w:rsid w:val="00AF2BA3"/>
    <w:rsid w:val="00AF2E7E"/>
    <w:rsid w:val="00AF33A0"/>
    <w:rsid w:val="00AF3690"/>
    <w:rsid w:val="00AF3A38"/>
    <w:rsid w:val="00AF3F0F"/>
    <w:rsid w:val="00AF4219"/>
    <w:rsid w:val="00AF42A2"/>
    <w:rsid w:val="00AF45FE"/>
    <w:rsid w:val="00AF4612"/>
    <w:rsid w:val="00AF4810"/>
    <w:rsid w:val="00AF4894"/>
    <w:rsid w:val="00AF4B3D"/>
    <w:rsid w:val="00AF4B60"/>
    <w:rsid w:val="00AF4F84"/>
    <w:rsid w:val="00AF4FCE"/>
    <w:rsid w:val="00AF504F"/>
    <w:rsid w:val="00AF5342"/>
    <w:rsid w:val="00AF55E1"/>
    <w:rsid w:val="00AF57BF"/>
    <w:rsid w:val="00AF5845"/>
    <w:rsid w:val="00AF5B97"/>
    <w:rsid w:val="00AF5D22"/>
    <w:rsid w:val="00AF5E3E"/>
    <w:rsid w:val="00AF6049"/>
    <w:rsid w:val="00AF60C5"/>
    <w:rsid w:val="00AF675D"/>
    <w:rsid w:val="00AF6D55"/>
    <w:rsid w:val="00AF70A8"/>
    <w:rsid w:val="00AF7113"/>
    <w:rsid w:val="00AF7632"/>
    <w:rsid w:val="00AF794C"/>
    <w:rsid w:val="00AF79F8"/>
    <w:rsid w:val="00AF7C1D"/>
    <w:rsid w:val="00AF7CC2"/>
    <w:rsid w:val="00AF7CDC"/>
    <w:rsid w:val="00AF7F09"/>
    <w:rsid w:val="00B001B7"/>
    <w:rsid w:val="00B002DB"/>
    <w:rsid w:val="00B002EC"/>
    <w:rsid w:val="00B0031E"/>
    <w:rsid w:val="00B00526"/>
    <w:rsid w:val="00B005BB"/>
    <w:rsid w:val="00B00B3D"/>
    <w:rsid w:val="00B01699"/>
    <w:rsid w:val="00B01E8A"/>
    <w:rsid w:val="00B0203B"/>
    <w:rsid w:val="00B02339"/>
    <w:rsid w:val="00B024E3"/>
    <w:rsid w:val="00B02548"/>
    <w:rsid w:val="00B02CA9"/>
    <w:rsid w:val="00B02FD7"/>
    <w:rsid w:val="00B035DC"/>
    <w:rsid w:val="00B03A73"/>
    <w:rsid w:val="00B0402B"/>
    <w:rsid w:val="00B040E3"/>
    <w:rsid w:val="00B041AC"/>
    <w:rsid w:val="00B044D1"/>
    <w:rsid w:val="00B04508"/>
    <w:rsid w:val="00B04529"/>
    <w:rsid w:val="00B049D1"/>
    <w:rsid w:val="00B04CA8"/>
    <w:rsid w:val="00B050FF"/>
    <w:rsid w:val="00B05194"/>
    <w:rsid w:val="00B05638"/>
    <w:rsid w:val="00B056C5"/>
    <w:rsid w:val="00B05930"/>
    <w:rsid w:val="00B05B26"/>
    <w:rsid w:val="00B05D72"/>
    <w:rsid w:val="00B05DAF"/>
    <w:rsid w:val="00B06056"/>
    <w:rsid w:val="00B0647D"/>
    <w:rsid w:val="00B064DE"/>
    <w:rsid w:val="00B0671E"/>
    <w:rsid w:val="00B07B79"/>
    <w:rsid w:val="00B07FEE"/>
    <w:rsid w:val="00B10939"/>
    <w:rsid w:val="00B10955"/>
    <w:rsid w:val="00B10BF4"/>
    <w:rsid w:val="00B10E2B"/>
    <w:rsid w:val="00B11032"/>
    <w:rsid w:val="00B11660"/>
    <w:rsid w:val="00B118F2"/>
    <w:rsid w:val="00B11BE5"/>
    <w:rsid w:val="00B11E6C"/>
    <w:rsid w:val="00B12135"/>
    <w:rsid w:val="00B122F9"/>
    <w:rsid w:val="00B124B5"/>
    <w:rsid w:val="00B12520"/>
    <w:rsid w:val="00B12B50"/>
    <w:rsid w:val="00B12CD6"/>
    <w:rsid w:val="00B130FB"/>
    <w:rsid w:val="00B13249"/>
    <w:rsid w:val="00B132F3"/>
    <w:rsid w:val="00B1344C"/>
    <w:rsid w:val="00B13747"/>
    <w:rsid w:val="00B13883"/>
    <w:rsid w:val="00B13EA3"/>
    <w:rsid w:val="00B13F39"/>
    <w:rsid w:val="00B13F4A"/>
    <w:rsid w:val="00B14149"/>
    <w:rsid w:val="00B1490C"/>
    <w:rsid w:val="00B14D7B"/>
    <w:rsid w:val="00B14E05"/>
    <w:rsid w:val="00B14F02"/>
    <w:rsid w:val="00B14FAD"/>
    <w:rsid w:val="00B14FE7"/>
    <w:rsid w:val="00B15036"/>
    <w:rsid w:val="00B150DA"/>
    <w:rsid w:val="00B152C6"/>
    <w:rsid w:val="00B154E1"/>
    <w:rsid w:val="00B15AC1"/>
    <w:rsid w:val="00B15C4D"/>
    <w:rsid w:val="00B15E88"/>
    <w:rsid w:val="00B1606F"/>
    <w:rsid w:val="00B16244"/>
    <w:rsid w:val="00B162E0"/>
    <w:rsid w:val="00B162E2"/>
    <w:rsid w:val="00B16336"/>
    <w:rsid w:val="00B1671B"/>
    <w:rsid w:val="00B167E1"/>
    <w:rsid w:val="00B16A23"/>
    <w:rsid w:val="00B16B6C"/>
    <w:rsid w:val="00B16E09"/>
    <w:rsid w:val="00B1702D"/>
    <w:rsid w:val="00B1747D"/>
    <w:rsid w:val="00B174B6"/>
    <w:rsid w:val="00B175EE"/>
    <w:rsid w:val="00B1792D"/>
    <w:rsid w:val="00B17E6A"/>
    <w:rsid w:val="00B20118"/>
    <w:rsid w:val="00B2022D"/>
    <w:rsid w:val="00B204E5"/>
    <w:rsid w:val="00B208A1"/>
    <w:rsid w:val="00B20BA1"/>
    <w:rsid w:val="00B20E63"/>
    <w:rsid w:val="00B20EF4"/>
    <w:rsid w:val="00B21ADD"/>
    <w:rsid w:val="00B21BC1"/>
    <w:rsid w:val="00B22294"/>
    <w:rsid w:val="00B22357"/>
    <w:rsid w:val="00B225C3"/>
    <w:rsid w:val="00B226AA"/>
    <w:rsid w:val="00B227B7"/>
    <w:rsid w:val="00B22A2C"/>
    <w:rsid w:val="00B22B3C"/>
    <w:rsid w:val="00B22BCF"/>
    <w:rsid w:val="00B2301D"/>
    <w:rsid w:val="00B23488"/>
    <w:rsid w:val="00B23499"/>
    <w:rsid w:val="00B23A83"/>
    <w:rsid w:val="00B23E2A"/>
    <w:rsid w:val="00B252F7"/>
    <w:rsid w:val="00B2580C"/>
    <w:rsid w:val="00B25D1D"/>
    <w:rsid w:val="00B26132"/>
    <w:rsid w:val="00B26189"/>
    <w:rsid w:val="00B2647A"/>
    <w:rsid w:val="00B26ADD"/>
    <w:rsid w:val="00B27171"/>
    <w:rsid w:val="00B27180"/>
    <w:rsid w:val="00B27196"/>
    <w:rsid w:val="00B27C7E"/>
    <w:rsid w:val="00B3022D"/>
    <w:rsid w:val="00B303A8"/>
    <w:rsid w:val="00B3056F"/>
    <w:rsid w:val="00B305AC"/>
    <w:rsid w:val="00B30E90"/>
    <w:rsid w:val="00B31171"/>
    <w:rsid w:val="00B3123B"/>
    <w:rsid w:val="00B3127E"/>
    <w:rsid w:val="00B315B0"/>
    <w:rsid w:val="00B31A78"/>
    <w:rsid w:val="00B31BB5"/>
    <w:rsid w:val="00B32333"/>
    <w:rsid w:val="00B32547"/>
    <w:rsid w:val="00B32929"/>
    <w:rsid w:val="00B32B5D"/>
    <w:rsid w:val="00B332E7"/>
    <w:rsid w:val="00B33709"/>
    <w:rsid w:val="00B33933"/>
    <w:rsid w:val="00B33953"/>
    <w:rsid w:val="00B33CA8"/>
    <w:rsid w:val="00B33F8F"/>
    <w:rsid w:val="00B345B1"/>
    <w:rsid w:val="00B34F9B"/>
    <w:rsid w:val="00B35018"/>
    <w:rsid w:val="00B351D7"/>
    <w:rsid w:val="00B352F9"/>
    <w:rsid w:val="00B35465"/>
    <w:rsid w:val="00B3565A"/>
    <w:rsid w:val="00B3589B"/>
    <w:rsid w:val="00B35D0C"/>
    <w:rsid w:val="00B35EB9"/>
    <w:rsid w:val="00B360BA"/>
    <w:rsid w:val="00B3610C"/>
    <w:rsid w:val="00B363D3"/>
    <w:rsid w:val="00B364A9"/>
    <w:rsid w:val="00B368CC"/>
    <w:rsid w:val="00B36B45"/>
    <w:rsid w:val="00B36E8A"/>
    <w:rsid w:val="00B37015"/>
    <w:rsid w:val="00B37461"/>
    <w:rsid w:val="00B37928"/>
    <w:rsid w:val="00B37DFF"/>
    <w:rsid w:val="00B401F0"/>
    <w:rsid w:val="00B404B5"/>
    <w:rsid w:val="00B40580"/>
    <w:rsid w:val="00B4061D"/>
    <w:rsid w:val="00B40693"/>
    <w:rsid w:val="00B406EE"/>
    <w:rsid w:val="00B40770"/>
    <w:rsid w:val="00B4082E"/>
    <w:rsid w:val="00B40A75"/>
    <w:rsid w:val="00B40A9F"/>
    <w:rsid w:val="00B40DE6"/>
    <w:rsid w:val="00B4112D"/>
    <w:rsid w:val="00B41540"/>
    <w:rsid w:val="00B4172A"/>
    <w:rsid w:val="00B418DF"/>
    <w:rsid w:val="00B41BF0"/>
    <w:rsid w:val="00B41C20"/>
    <w:rsid w:val="00B41DFF"/>
    <w:rsid w:val="00B4238C"/>
    <w:rsid w:val="00B423B1"/>
    <w:rsid w:val="00B42513"/>
    <w:rsid w:val="00B42B8C"/>
    <w:rsid w:val="00B43A94"/>
    <w:rsid w:val="00B4413F"/>
    <w:rsid w:val="00B441AD"/>
    <w:rsid w:val="00B44364"/>
    <w:rsid w:val="00B4446A"/>
    <w:rsid w:val="00B4449C"/>
    <w:rsid w:val="00B4454C"/>
    <w:rsid w:val="00B4459B"/>
    <w:rsid w:val="00B44686"/>
    <w:rsid w:val="00B44719"/>
    <w:rsid w:val="00B44AF2"/>
    <w:rsid w:val="00B44B15"/>
    <w:rsid w:val="00B44C6E"/>
    <w:rsid w:val="00B454B5"/>
    <w:rsid w:val="00B45572"/>
    <w:rsid w:val="00B45712"/>
    <w:rsid w:val="00B45A99"/>
    <w:rsid w:val="00B45C94"/>
    <w:rsid w:val="00B45CED"/>
    <w:rsid w:val="00B4614D"/>
    <w:rsid w:val="00B4678A"/>
    <w:rsid w:val="00B468C4"/>
    <w:rsid w:val="00B469B8"/>
    <w:rsid w:val="00B469C6"/>
    <w:rsid w:val="00B46A88"/>
    <w:rsid w:val="00B470ED"/>
    <w:rsid w:val="00B4721D"/>
    <w:rsid w:val="00B472DF"/>
    <w:rsid w:val="00B4744E"/>
    <w:rsid w:val="00B475FB"/>
    <w:rsid w:val="00B4771E"/>
    <w:rsid w:val="00B478C8"/>
    <w:rsid w:val="00B47954"/>
    <w:rsid w:val="00B47D29"/>
    <w:rsid w:val="00B5023F"/>
    <w:rsid w:val="00B504BC"/>
    <w:rsid w:val="00B5056E"/>
    <w:rsid w:val="00B50643"/>
    <w:rsid w:val="00B50655"/>
    <w:rsid w:val="00B50675"/>
    <w:rsid w:val="00B50816"/>
    <w:rsid w:val="00B50B9C"/>
    <w:rsid w:val="00B51199"/>
    <w:rsid w:val="00B512C5"/>
    <w:rsid w:val="00B51312"/>
    <w:rsid w:val="00B51741"/>
    <w:rsid w:val="00B5185C"/>
    <w:rsid w:val="00B51A77"/>
    <w:rsid w:val="00B51C17"/>
    <w:rsid w:val="00B51C71"/>
    <w:rsid w:val="00B51C93"/>
    <w:rsid w:val="00B523A2"/>
    <w:rsid w:val="00B52543"/>
    <w:rsid w:val="00B52688"/>
    <w:rsid w:val="00B52742"/>
    <w:rsid w:val="00B52E25"/>
    <w:rsid w:val="00B52E4A"/>
    <w:rsid w:val="00B5310A"/>
    <w:rsid w:val="00B531C2"/>
    <w:rsid w:val="00B532FC"/>
    <w:rsid w:val="00B534C0"/>
    <w:rsid w:val="00B53540"/>
    <w:rsid w:val="00B535BC"/>
    <w:rsid w:val="00B53830"/>
    <w:rsid w:val="00B539BD"/>
    <w:rsid w:val="00B53DBA"/>
    <w:rsid w:val="00B53F3F"/>
    <w:rsid w:val="00B54001"/>
    <w:rsid w:val="00B544CE"/>
    <w:rsid w:val="00B546D6"/>
    <w:rsid w:val="00B55380"/>
    <w:rsid w:val="00B5542B"/>
    <w:rsid w:val="00B554C1"/>
    <w:rsid w:val="00B555C0"/>
    <w:rsid w:val="00B555D2"/>
    <w:rsid w:val="00B557DB"/>
    <w:rsid w:val="00B55905"/>
    <w:rsid w:val="00B55E23"/>
    <w:rsid w:val="00B56651"/>
    <w:rsid w:val="00B567BA"/>
    <w:rsid w:val="00B57076"/>
    <w:rsid w:val="00B570FE"/>
    <w:rsid w:val="00B57A5C"/>
    <w:rsid w:val="00B57B36"/>
    <w:rsid w:val="00B6046F"/>
    <w:rsid w:val="00B6058D"/>
    <w:rsid w:val="00B6097E"/>
    <w:rsid w:val="00B60C01"/>
    <w:rsid w:val="00B60CF6"/>
    <w:rsid w:val="00B60E8C"/>
    <w:rsid w:val="00B6150B"/>
    <w:rsid w:val="00B61734"/>
    <w:rsid w:val="00B61F95"/>
    <w:rsid w:val="00B6200A"/>
    <w:rsid w:val="00B62140"/>
    <w:rsid w:val="00B62486"/>
    <w:rsid w:val="00B626FC"/>
    <w:rsid w:val="00B62D2B"/>
    <w:rsid w:val="00B630AD"/>
    <w:rsid w:val="00B6364A"/>
    <w:rsid w:val="00B6387B"/>
    <w:rsid w:val="00B639B0"/>
    <w:rsid w:val="00B63ABE"/>
    <w:rsid w:val="00B63BE1"/>
    <w:rsid w:val="00B63C70"/>
    <w:rsid w:val="00B63CED"/>
    <w:rsid w:val="00B63F93"/>
    <w:rsid w:val="00B64533"/>
    <w:rsid w:val="00B64579"/>
    <w:rsid w:val="00B6497D"/>
    <w:rsid w:val="00B64C88"/>
    <w:rsid w:val="00B64FF3"/>
    <w:rsid w:val="00B655DA"/>
    <w:rsid w:val="00B656E2"/>
    <w:rsid w:val="00B659E4"/>
    <w:rsid w:val="00B65C74"/>
    <w:rsid w:val="00B65E7B"/>
    <w:rsid w:val="00B65EAE"/>
    <w:rsid w:val="00B66801"/>
    <w:rsid w:val="00B668AB"/>
    <w:rsid w:val="00B668E1"/>
    <w:rsid w:val="00B66AB4"/>
    <w:rsid w:val="00B66B2C"/>
    <w:rsid w:val="00B66CA1"/>
    <w:rsid w:val="00B6715C"/>
    <w:rsid w:val="00B6742C"/>
    <w:rsid w:val="00B6765E"/>
    <w:rsid w:val="00B6773C"/>
    <w:rsid w:val="00B67778"/>
    <w:rsid w:val="00B67912"/>
    <w:rsid w:val="00B67969"/>
    <w:rsid w:val="00B67D23"/>
    <w:rsid w:val="00B67F4F"/>
    <w:rsid w:val="00B67FA6"/>
    <w:rsid w:val="00B67FB9"/>
    <w:rsid w:val="00B70817"/>
    <w:rsid w:val="00B709EB"/>
    <w:rsid w:val="00B70C4F"/>
    <w:rsid w:val="00B70C53"/>
    <w:rsid w:val="00B70FF6"/>
    <w:rsid w:val="00B71064"/>
    <w:rsid w:val="00B710B0"/>
    <w:rsid w:val="00B71192"/>
    <w:rsid w:val="00B711E9"/>
    <w:rsid w:val="00B71368"/>
    <w:rsid w:val="00B713D7"/>
    <w:rsid w:val="00B7151B"/>
    <w:rsid w:val="00B71774"/>
    <w:rsid w:val="00B71EDD"/>
    <w:rsid w:val="00B71F8A"/>
    <w:rsid w:val="00B720C2"/>
    <w:rsid w:val="00B72159"/>
    <w:rsid w:val="00B729A9"/>
    <w:rsid w:val="00B729F2"/>
    <w:rsid w:val="00B730E8"/>
    <w:rsid w:val="00B7317A"/>
    <w:rsid w:val="00B73BE3"/>
    <w:rsid w:val="00B73CA1"/>
    <w:rsid w:val="00B740D5"/>
    <w:rsid w:val="00B7423C"/>
    <w:rsid w:val="00B7429E"/>
    <w:rsid w:val="00B747E7"/>
    <w:rsid w:val="00B74828"/>
    <w:rsid w:val="00B7501F"/>
    <w:rsid w:val="00B752A6"/>
    <w:rsid w:val="00B755EC"/>
    <w:rsid w:val="00B75714"/>
    <w:rsid w:val="00B75DDC"/>
    <w:rsid w:val="00B75F82"/>
    <w:rsid w:val="00B76790"/>
    <w:rsid w:val="00B767CF"/>
    <w:rsid w:val="00B76968"/>
    <w:rsid w:val="00B772B3"/>
    <w:rsid w:val="00B77512"/>
    <w:rsid w:val="00B7768A"/>
    <w:rsid w:val="00B777EC"/>
    <w:rsid w:val="00B77DDE"/>
    <w:rsid w:val="00B801E9"/>
    <w:rsid w:val="00B804C3"/>
    <w:rsid w:val="00B805C2"/>
    <w:rsid w:val="00B80659"/>
    <w:rsid w:val="00B80892"/>
    <w:rsid w:val="00B80A19"/>
    <w:rsid w:val="00B80AB1"/>
    <w:rsid w:val="00B80CB4"/>
    <w:rsid w:val="00B80F2B"/>
    <w:rsid w:val="00B81117"/>
    <w:rsid w:val="00B8111F"/>
    <w:rsid w:val="00B814C5"/>
    <w:rsid w:val="00B8172F"/>
    <w:rsid w:val="00B81864"/>
    <w:rsid w:val="00B81B12"/>
    <w:rsid w:val="00B81B86"/>
    <w:rsid w:val="00B81D03"/>
    <w:rsid w:val="00B81E58"/>
    <w:rsid w:val="00B81FFE"/>
    <w:rsid w:val="00B8211B"/>
    <w:rsid w:val="00B82349"/>
    <w:rsid w:val="00B82369"/>
    <w:rsid w:val="00B828A1"/>
    <w:rsid w:val="00B82AE2"/>
    <w:rsid w:val="00B82B2C"/>
    <w:rsid w:val="00B82B4D"/>
    <w:rsid w:val="00B83269"/>
    <w:rsid w:val="00B836DD"/>
    <w:rsid w:val="00B837D3"/>
    <w:rsid w:val="00B838EA"/>
    <w:rsid w:val="00B83CCE"/>
    <w:rsid w:val="00B83F85"/>
    <w:rsid w:val="00B84138"/>
    <w:rsid w:val="00B847F8"/>
    <w:rsid w:val="00B8497D"/>
    <w:rsid w:val="00B849E0"/>
    <w:rsid w:val="00B84A63"/>
    <w:rsid w:val="00B84BD5"/>
    <w:rsid w:val="00B84CEB"/>
    <w:rsid w:val="00B8550E"/>
    <w:rsid w:val="00B859ED"/>
    <w:rsid w:val="00B85E84"/>
    <w:rsid w:val="00B8613C"/>
    <w:rsid w:val="00B86BC6"/>
    <w:rsid w:val="00B86C2F"/>
    <w:rsid w:val="00B86E88"/>
    <w:rsid w:val="00B87009"/>
    <w:rsid w:val="00B8725A"/>
    <w:rsid w:val="00B874A4"/>
    <w:rsid w:val="00B87A8E"/>
    <w:rsid w:val="00B87AD3"/>
    <w:rsid w:val="00B87C1D"/>
    <w:rsid w:val="00B9041E"/>
    <w:rsid w:val="00B90470"/>
    <w:rsid w:val="00B907BB"/>
    <w:rsid w:val="00B90AA9"/>
    <w:rsid w:val="00B90BD4"/>
    <w:rsid w:val="00B90D10"/>
    <w:rsid w:val="00B90F56"/>
    <w:rsid w:val="00B91189"/>
    <w:rsid w:val="00B91B9D"/>
    <w:rsid w:val="00B91C23"/>
    <w:rsid w:val="00B91CE5"/>
    <w:rsid w:val="00B91E0F"/>
    <w:rsid w:val="00B92233"/>
    <w:rsid w:val="00B92435"/>
    <w:rsid w:val="00B927AA"/>
    <w:rsid w:val="00B92CAF"/>
    <w:rsid w:val="00B92CCF"/>
    <w:rsid w:val="00B92F76"/>
    <w:rsid w:val="00B93034"/>
    <w:rsid w:val="00B93331"/>
    <w:rsid w:val="00B93689"/>
    <w:rsid w:val="00B936AC"/>
    <w:rsid w:val="00B93744"/>
    <w:rsid w:val="00B93C06"/>
    <w:rsid w:val="00B93F34"/>
    <w:rsid w:val="00B94053"/>
    <w:rsid w:val="00B9411D"/>
    <w:rsid w:val="00B94800"/>
    <w:rsid w:val="00B948A5"/>
    <w:rsid w:val="00B94CE3"/>
    <w:rsid w:val="00B94CEA"/>
    <w:rsid w:val="00B95369"/>
    <w:rsid w:val="00B95AA4"/>
    <w:rsid w:val="00B96FE9"/>
    <w:rsid w:val="00B9723E"/>
    <w:rsid w:val="00B97889"/>
    <w:rsid w:val="00BA00C1"/>
    <w:rsid w:val="00BA0744"/>
    <w:rsid w:val="00BA07B5"/>
    <w:rsid w:val="00BA0E1D"/>
    <w:rsid w:val="00BA0F87"/>
    <w:rsid w:val="00BA0FAF"/>
    <w:rsid w:val="00BA11EB"/>
    <w:rsid w:val="00BA1201"/>
    <w:rsid w:val="00BA1CF9"/>
    <w:rsid w:val="00BA1F5B"/>
    <w:rsid w:val="00BA20E9"/>
    <w:rsid w:val="00BA324D"/>
    <w:rsid w:val="00BA324F"/>
    <w:rsid w:val="00BA330F"/>
    <w:rsid w:val="00BA3862"/>
    <w:rsid w:val="00BA386A"/>
    <w:rsid w:val="00BA3916"/>
    <w:rsid w:val="00BA3DE5"/>
    <w:rsid w:val="00BA3E65"/>
    <w:rsid w:val="00BA444C"/>
    <w:rsid w:val="00BA44E6"/>
    <w:rsid w:val="00BA456F"/>
    <w:rsid w:val="00BA462A"/>
    <w:rsid w:val="00BA4875"/>
    <w:rsid w:val="00BA49CD"/>
    <w:rsid w:val="00BA4C76"/>
    <w:rsid w:val="00BA4DE3"/>
    <w:rsid w:val="00BA4E6B"/>
    <w:rsid w:val="00BA4F43"/>
    <w:rsid w:val="00BA4F9C"/>
    <w:rsid w:val="00BA5121"/>
    <w:rsid w:val="00BA5BE6"/>
    <w:rsid w:val="00BA62B6"/>
    <w:rsid w:val="00BA6699"/>
    <w:rsid w:val="00BA69A1"/>
    <w:rsid w:val="00BA6FB9"/>
    <w:rsid w:val="00BA7447"/>
    <w:rsid w:val="00BA78D9"/>
    <w:rsid w:val="00BA7AE9"/>
    <w:rsid w:val="00BB01C7"/>
    <w:rsid w:val="00BB039D"/>
    <w:rsid w:val="00BB06BC"/>
    <w:rsid w:val="00BB0C73"/>
    <w:rsid w:val="00BB0E4F"/>
    <w:rsid w:val="00BB14D3"/>
    <w:rsid w:val="00BB1666"/>
    <w:rsid w:val="00BB1997"/>
    <w:rsid w:val="00BB2201"/>
    <w:rsid w:val="00BB22B0"/>
    <w:rsid w:val="00BB2478"/>
    <w:rsid w:val="00BB2555"/>
    <w:rsid w:val="00BB26A0"/>
    <w:rsid w:val="00BB2A3B"/>
    <w:rsid w:val="00BB2A9A"/>
    <w:rsid w:val="00BB2BB0"/>
    <w:rsid w:val="00BB2BDD"/>
    <w:rsid w:val="00BB2E90"/>
    <w:rsid w:val="00BB3117"/>
    <w:rsid w:val="00BB34ED"/>
    <w:rsid w:val="00BB356D"/>
    <w:rsid w:val="00BB3671"/>
    <w:rsid w:val="00BB3877"/>
    <w:rsid w:val="00BB38C8"/>
    <w:rsid w:val="00BB3CDC"/>
    <w:rsid w:val="00BB3E54"/>
    <w:rsid w:val="00BB405A"/>
    <w:rsid w:val="00BB4121"/>
    <w:rsid w:val="00BB469E"/>
    <w:rsid w:val="00BB4ADC"/>
    <w:rsid w:val="00BB4BC9"/>
    <w:rsid w:val="00BB50D9"/>
    <w:rsid w:val="00BB5276"/>
    <w:rsid w:val="00BB528B"/>
    <w:rsid w:val="00BB5430"/>
    <w:rsid w:val="00BB5621"/>
    <w:rsid w:val="00BB56C8"/>
    <w:rsid w:val="00BB59B5"/>
    <w:rsid w:val="00BB6356"/>
    <w:rsid w:val="00BB64E6"/>
    <w:rsid w:val="00BB658C"/>
    <w:rsid w:val="00BB69A8"/>
    <w:rsid w:val="00BB6AD5"/>
    <w:rsid w:val="00BB6E76"/>
    <w:rsid w:val="00BB6F2F"/>
    <w:rsid w:val="00BB7289"/>
    <w:rsid w:val="00BB75D6"/>
    <w:rsid w:val="00BB7678"/>
    <w:rsid w:val="00BB77DC"/>
    <w:rsid w:val="00BB7FCC"/>
    <w:rsid w:val="00BC0136"/>
    <w:rsid w:val="00BC0269"/>
    <w:rsid w:val="00BC0326"/>
    <w:rsid w:val="00BC0637"/>
    <w:rsid w:val="00BC0EC9"/>
    <w:rsid w:val="00BC1003"/>
    <w:rsid w:val="00BC1034"/>
    <w:rsid w:val="00BC117B"/>
    <w:rsid w:val="00BC14FD"/>
    <w:rsid w:val="00BC155E"/>
    <w:rsid w:val="00BC16ED"/>
    <w:rsid w:val="00BC17CC"/>
    <w:rsid w:val="00BC18BE"/>
    <w:rsid w:val="00BC1A7A"/>
    <w:rsid w:val="00BC1CB7"/>
    <w:rsid w:val="00BC1E16"/>
    <w:rsid w:val="00BC1E30"/>
    <w:rsid w:val="00BC1FA4"/>
    <w:rsid w:val="00BC2890"/>
    <w:rsid w:val="00BC28A9"/>
    <w:rsid w:val="00BC2F39"/>
    <w:rsid w:val="00BC3082"/>
    <w:rsid w:val="00BC3A47"/>
    <w:rsid w:val="00BC3B2C"/>
    <w:rsid w:val="00BC4026"/>
    <w:rsid w:val="00BC4209"/>
    <w:rsid w:val="00BC433F"/>
    <w:rsid w:val="00BC44F6"/>
    <w:rsid w:val="00BC4517"/>
    <w:rsid w:val="00BC45C6"/>
    <w:rsid w:val="00BC480B"/>
    <w:rsid w:val="00BC4870"/>
    <w:rsid w:val="00BC4876"/>
    <w:rsid w:val="00BC512C"/>
    <w:rsid w:val="00BC51F4"/>
    <w:rsid w:val="00BC5539"/>
    <w:rsid w:val="00BC5582"/>
    <w:rsid w:val="00BC56A3"/>
    <w:rsid w:val="00BC5879"/>
    <w:rsid w:val="00BC58A7"/>
    <w:rsid w:val="00BC5F41"/>
    <w:rsid w:val="00BC636A"/>
    <w:rsid w:val="00BC63BD"/>
    <w:rsid w:val="00BC640D"/>
    <w:rsid w:val="00BC6544"/>
    <w:rsid w:val="00BC67BC"/>
    <w:rsid w:val="00BC7080"/>
    <w:rsid w:val="00BC76D8"/>
    <w:rsid w:val="00BC78B8"/>
    <w:rsid w:val="00BD0654"/>
    <w:rsid w:val="00BD12E1"/>
    <w:rsid w:val="00BD135B"/>
    <w:rsid w:val="00BD13BC"/>
    <w:rsid w:val="00BD13DA"/>
    <w:rsid w:val="00BD16D6"/>
    <w:rsid w:val="00BD1D85"/>
    <w:rsid w:val="00BD207E"/>
    <w:rsid w:val="00BD2276"/>
    <w:rsid w:val="00BD26C6"/>
    <w:rsid w:val="00BD2AA6"/>
    <w:rsid w:val="00BD38B0"/>
    <w:rsid w:val="00BD3971"/>
    <w:rsid w:val="00BD3A5F"/>
    <w:rsid w:val="00BD3AA2"/>
    <w:rsid w:val="00BD3D01"/>
    <w:rsid w:val="00BD3D38"/>
    <w:rsid w:val="00BD3E3E"/>
    <w:rsid w:val="00BD42BE"/>
    <w:rsid w:val="00BD47E0"/>
    <w:rsid w:val="00BD49FA"/>
    <w:rsid w:val="00BD4AC4"/>
    <w:rsid w:val="00BD5047"/>
    <w:rsid w:val="00BD5EF8"/>
    <w:rsid w:val="00BD61E4"/>
    <w:rsid w:val="00BD6674"/>
    <w:rsid w:val="00BD66D2"/>
    <w:rsid w:val="00BD69C1"/>
    <w:rsid w:val="00BD7650"/>
    <w:rsid w:val="00BD7668"/>
    <w:rsid w:val="00BD79E7"/>
    <w:rsid w:val="00BD7AAA"/>
    <w:rsid w:val="00BD7E67"/>
    <w:rsid w:val="00BE020B"/>
    <w:rsid w:val="00BE027D"/>
    <w:rsid w:val="00BE0287"/>
    <w:rsid w:val="00BE0378"/>
    <w:rsid w:val="00BE03AA"/>
    <w:rsid w:val="00BE0645"/>
    <w:rsid w:val="00BE0692"/>
    <w:rsid w:val="00BE0975"/>
    <w:rsid w:val="00BE09AC"/>
    <w:rsid w:val="00BE0A54"/>
    <w:rsid w:val="00BE0C10"/>
    <w:rsid w:val="00BE1323"/>
    <w:rsid w:val="00BE1808"/>
    <w:rsid w:val="00BE1F7C"/>
    <w:rsid w:val="00BE203E"/>
    <w:rsid w:val="00BE22E0"/>
    <w:rsid w:val="00BE24F9"/>
    <w:rsid w:val="00BE2DF5"/>
    <w:rsid w:val="00BE3788"/>
    <w:rsid w:val="00BE394B"/>
    <w:rsid w:val="00BE3B95"/>
    <w:rsid w:val="00BE4065"/>
    <w:rsid w:val="00BE425E"/>
    <w:rsid w:val="00BE4389"/>
    <w:rsid w:val="00BE4ADA"/>
    <w:rsid w:val="00BE4B46"/>
    <w:rsid w:val="00BE4D18"/>
    <w:rsid w:val="00BE4E61"/>
    <w:rsid w:val="00BE4FE6"/>
    <w:rsid w:val="00BE52A1"/>
    <w:rsid w:val="00BE530B"/>
    <w:rsid w:val="00BE587B"/>
    <w:rsid w:val="00BE5892"/>
    <w:rsid w:val="00BE5963"/>
    <w:rsid w:val="00BE5975"/>
    <w:rsid w:val="00BE5C18"/>
    <w:rsid w:val="00BE6254"/>
    <w:rsid w:val="00BE67F0"/>
    <w:rsid w:val="00BE6D40"/>
    <w:rsid w:val="00BE7669"/>
    <w:rsid w:val="00BF06B5"/>
    <w:rsid w:val="00BF087B"/>
    <w:rsid w:val="00BF0AA6"/>
    <w:rsid w:val="00BF0E2E"/>
    <w:rsid w:val="00BF0E95"/>
    <w:rsid w:val="00BF128C"/>
    <w:rsid w:val="00BF1422"/>
    <w:rsid w:val="00BF15C7"/>
    <w:rsid w:val="00BF1E51"/>
    <w:rsid w:val="00BF1FA3"/>
    <w:rsid w:val="00BF233F"/>
    <w:rsid w:val="00BF2367"/>
    <w:rsid w:val="00BF2A94"/>
    <w:rsid w:val="00BF2AA3"/>
    <w:rsid w:val="00BF2BE9"/>
    <w:rsid w:val="00BF2D5D"/>
    <w:rsid w:val="00BF2E97"/>
    <w:rsid w:val="00BF3147"/>
    <w:rsid w:val="00BF3315"/>
    <w:rsid w:val="00BF3376"/>
    <w:rsid w:val="00BF3610"/>
    <w:rsid w:val="00BF3B5B"/>
    <w:rsid w:val="00BF3D33"/>
    <w:rsid w:val="00BF3D3F"/>
    <w:rsid w:val="00BF3F9B"/>
    <w:rsid w:val="00BF4172"/>
    <w:rsid w:val="00BF4178"/>
    <w:rsid w:val="00BF41C5"/>
    <w:rsid w:val="00BF4602"/>
    <w:rsid w:val="00BF47CC"/>
    <w:rsid w:val="00BF497D"/>
    <w:rsid w:val="00BF4AA6"/>
    <w:rsid w:val="00BF4C72"/>
    <w:rsid w:val="00BF5142"/>
    <w:rsid w:val="00BF5689"/>
    <w:rsid w:val="00BF5D3B"/>
    <w:rsid w:val="00BF6739"/>
    <w:rsid w:val="00BF6939"/>
    <w:rsid w:val="00BF6AD7"/>
    <w:rsid w:val="00BF6D2C"/>
    <w:rsid w:val="00BF6DE9"/>
    <w:rsid w:val="00BF701E"/>
    <w:rsid w:val="00BF7592"/>
    <w:rsid w:val="00BF76C0"/>
    <w:rsid w:val="00BF774C"/>
    <w:rsid w:val="00BF7C0D"/>
    <w:rsid w:val="00C00055"/>
    <w:rsid w:val="00C00356"/>
    <w:rsid w:val="00C003B5"/>
    <w:rsid w:val="00C00412"/>
    <w:rsid w:val="00C004D3"/>
    <w:rsid w:val="00C00532"/>
    <w:rsid w:val="00C00584"/>
    <w:rsid w:val="00C006AE"/>
    <w:rsid w:val="00C006FE"/>
    <w:rsid w:val="00C00976"/>
    <w:rsid w:val="00C00A57"/>
    <w:rsid w:val="00C00C71"/>
    <w:rsid w:val="00C00EF5"/>
    <w:rsid w:val="00C01145"/>
    <w:rsid w:val="00C0181D"/>
    <w:rsid w:val="00C01A83"/>
    <w:rsid w:val="00C01BEE"/>
    <w:rsid w:val="00C01D34"/>
    <w:rsid w:val="00C01DA8"/>
    <w:rsid w:val="00C02632"/>
    <w:rsid w:val="00C028B7"/>
    <w:rsid w:val="00C02C10"/>
    <w:rsid w:val="00C03512"/>
    <w:rsid w:val="00C036CD"/>
    <w:rsid w:val="00C03AD6"/>
    <w:rsid w:val="00C03BB2"/>
    <w:rsid w:val="00C04096"/>
    <w:rsid w:val="00C04342"/>
    <w:rsid w:val="00C0450D"/>
    <w:rsid w:val="00C04698"/>
    <w:rsid w:val="00C04B72"/>
    <w:rsid w:val="00C04FAC"/>
    <w:rsid w:val="00C05402"/>
    <w:rsid w:val="00C05610"/>
    <w:rsid w:val="00C05659"/>
    <w:rsid w:val="00C059B2"/>
    <w:rsid w:val="00C06102"/>
    <w:rsid w:val="00C06121"/>
    <w:rsid w:val="00C06164"/>
    <w:rsid w:val="00C06411"/>
    <w:rsid w:val="00C06C8B"/>
    <w:rsid w:val="00C06E08"/>
    <w:rsid w:val="00C06EAE"/>
    <w:rsid w:val="00C070B4"/>
    <w:rsid w:val="00C0760C"/>
    <w:rsid w:val="00C07864"/>
    <w:rsid w:val="00C07A22"/>
    <w:rsid w:val="00C07D91"/>
    <w:rsid w:val="00C07DCC"/>
    <w:rsid w:val="00C07E2C"/>
    <w:rsid w:val="00C10087"/>
    <w:rsid w:val="00C10269"/>
    <w:rsid w:val="00C105F8"/>
    <w:rsid w:val="00C10B47"/>
    <w:rsid w:val="00C10C3D"/>
    <w:rsid w:val="00C10C8D"/>
    <w:rsid w:val="00C10E32"/>
    <w:rsid w:val="00C11197"/>
    <w:rsid w:val="00C11425"/>
    <w:rsid w:val="00C1171C"/>
    <w:rsid w:val="00C11751"/>
    <w:rsid w:val="00C119BE"/>
    <w:rsid w:val="00C11DB5"/>
    <w:rsid w:val="00C11FB4"/>
    <w:rsid w:val="00C11FF9"/>
    <w:rsid w:val="00C12581"/>
    <w:rsid w:val="00C126FE"/>
    <w:rsid w:val="00C129D2"/>
    <w:rsid w:val="00C12B7F"/>
    <w:rsid w:val="00C12CE7"/>
    <w:rsid w:val="00C12E84"/>
    <w:rsid w:val="00C12FCB"/>
    <w:rsid w:val="00C13089"/>
    <w:rsid w:val="00C1317B"/>
    <w:rsid w:val="00C13392"/>
    <w:rsid w:val="00C1356F"/>
    <w:rsid w:val="00C135D4"/>
    <w:rsid w:val="00C13868"/>
    <w:rsid w:val="00C13CA9"/>
    <w:rsid w:val="00C13D95"/>
    <w:rsid w:val="00C1404D"/>
    <w:rsid w:val="00C140B4"/>
    <w:rsid w:val="00C142A1"/>
    <w:rsid w:val="00C1471D"/>
    <w:rsid w:val="00C148CD"/>
    <w:rsid w:val="00C14D55"/>
    <w:rsid w:val="00C151CC"/>
    <w:rsid w:val="00C15234"/>
    <w:rsid w:val="00C15368"/>
    <w:rsid w:val="00C15617"/>
    <w:rsid w:val="00C15CC3"/>
    <w:rsid w:val="00C15FA1"/>
    <w:rsid w:val="00C15FC0"/>
    <w:rsid w:val="00C161DE"/>
    <w:rsid w:val="00C16287"/>
    <w:rsid w:val="00C16459"/>
    <w:rsid w:val="00C16ABA"/>
    <w:rsid w:val="00C1700A"/>
    <w:rsid w:val="00C173DF"/>
    <w:rsid w:val="00C175EC"/>
    <w:rsid w:val="00C178CA"/>
    <w:rsid w:val="00C17AFF"/>
    <w:rsid w:val="00C17B20"/>
    <w:rsid w:val="00C17B99"/>
    <w:rsid w:val="00C17C58"/>
    <w:rsid w:val="00C17CF6"/>
    <w:rsid w:val="00C17D36"/>
    <w:rsid w:val="00C17EF5"/>
    <w:rsid w:val="00C17F51"/>
    <w:rsid w:val="00C20138"/>
    <w:rsid w:val="00C2015C"/>
    <w:rsid w:val="00C203D6"/>
    <w:rsid w:val="00C206C3"/>
    <w:rsid w:val="00C20C29"/>
    <w:rsid w:val="00C2178E"/>
    <w:rsid w:val="00C21AA2"/>
    <w:rsid w:val="00C21C7B"/>
    <w:rsid w:val="00C229AB"/>
    <w:rsid w:val="00C22A02"/>
    <w:rsid w:val="00C22AD4"/>
    <w:rsid w:val="00C22D99"/>
    <w:rsid w:val="00C22E25"/>
    <w:rsid w:val="00C22F3B"/>
    <w:rsid w:val="00C23329"/>
    <w:rsid w:val="00C23918"/>
    <w:rsid w:val="00C23AAF"/>
    <w:rsid w:val="00C23DB4"/>
    <w:rsid w:val="00C241F1"/>
    <w:rsid w:val="00C2431F"/>
    <w:rsid w:val="00C24A8A"/>
    <w:rsid w:val="00C24E95"/>
    <w:rsid w:val="00C25185"/>
    <w:rsid w:val="00C2550E"/>
    <w:rsid w:val="00C2587A"/>
    <w:rsid w:val="00C25A9F"/>
    <w:rsid w:val="00C25B11"/>
    <w:rsid w:val="00C25CFA"/>
    <w:rsid w:val="00C2669D"/>
    <w:rsid w:val="00C266C2"/>
    <w:rsid w:val="00C267A9"/>
    <w:rsid w:val="00C26CC0"/>
    <w:rsid w:val="00C27003"/>
    <w:rsid w:val="00C270BF"/>
    <w:rsid w:val="00C27140"/>
    <w:rsid w:val="00C2725E"/>
    <w:rsid w:val="00C27657"/>
    <w:rsid w:val="00C276C9"/>
    <w:rsid w:val="00C30112"/>
    <w:rsid w:val="00C301F9"/>
    <w:rsid w:val="00C30317"/>
    <w:rsid w:val="00C30342"/>
    <w:rsid w:val="00C30376"/>
    <w:rsid w:val="00C3037B"/>
    <w:rsid w:val="00C307C6"/>
    <w:rsid w:val="00C30B4B"/>
    <w:rsid w:val="00C30C95"/>
    <w:rsid w:val="00C30DDE"/>
    <w:rsid w:val="00C31515"/>
    <w:rsid w:val="00C3158A"/>
    <w:rsid w:val="00C31759"/>
    <w:rsid w:val="00C31B04"/>
    <w:rsid w:val="00C31C2C"/>
    <w:rsid w:val="00C31C81"/>
    <w:rsid w:val="00C31DB0"/>
    <w:rsid w:val="00C32878"/>
    <w:rsid w:val="00C3290D"/>
    <w:rsid w:val="00C32AD0"/>
    <w:rsid w:val="00C32E35"/>
    <w:rsid w:val="00C32EBA"/>
    <w:rsid w:val="00C32F67"/>
    <w:rsid w:val="00C333E2"/>
    <w:rsid w:val="00C3380A"/>
    <w:rsid w:val="00C33A2A"/>
    <w:rsid w:val="00C33CE8"/>
    <w:rsid w:val="00C33DAF"/>
    <w:rsid w:val="00C33E98"/>
    <w:rsid w:val="00C33ECE"/>
    <w:rsid w:val="00C3428B"/>
    <w:rsid w:val="00C342F6"/>
    <w:rsid w:val="00C3434F"/>
    <w:rsid w:val="00C343A2"/>
    <w:rsid w:val="00C344DA"/>
    <w:rsid w:val="00C34A97"/>
    <w:rsid w:val="00C34BDF"/>
    <w:rsid w:val="00C34C99"/>
    <w:rsid w:val="00C34D24"/>
    <w:rsid w:val="00C35042"/>
    <w:rsid w:val="00C3573E"/>
    <w:rsid w:val="00C35856"/>
    <w:rsid w:val="00C35A0B"/>
    <w:rsid w:val="00C35D9D"/>
    <w:rsid w:val="00C36030"/>
    <w:rsid w:val="00C361BF"/>
    <w:rsid w:val="00C36333"/>
    <w:rsid w:val="00C36368"/>
    <w:rsid w:val="00C365AC"/>
    <w:rsid w:val="00C36706"/>
    <w:rsid w:val="00C3675E"/>
    <w:rsid w:val="00C36826"/>
    <w:rsid w:val="00C36EB6"/>
    <w:rsid w:val="00C37316"/>
    <w:rsid w:val="00C373C5"/>
    <w:rsid w:val="00C37F83"/>
    <w:rsid w:val="00C40511"/>
    <w:rsid w:val="00C406CB"/>
    <w:rsid w:val="00C40810"/>
    <w:rsid w:val="00C409CB"/>
    <w:rsid w:val="00C40CD4"/>
    <w:rsid w:val="00C40DEC"/>
    <w:rsid w:val="00C40F1D"/>
    <w:rsid w:val="00C40F25"/>
    <w:rsid w:val="00C413B4"/>
    <w:rsid w:val="00C4140C"/>
    <w:rsid w:val="00C416C3"/>
    <w:rsid w:val="00C417F6"/>
    <w:rsid w:val="00C41B4F"/>
    <w:rsid w:val="00C41B86"/>
    <w:rsid w:val="00C41BFF"/>
    <w:rsid w:val="00C41F50"/>
    <w:rsid w:val="00C41FDF"/>
    <w:rsid w:val="00C42C0C"/>
    <w:rsid w:val="00C4329F"/>
    <w:rsid w:val="00C433AD"/>
    <w:rsid w:val="00C43806"/>
    <w:rsid w:val="00C438BC"/>
    <w:rsid w:val="00C43996"/>
    <w:rsid w:val="00C443A6"/>
    <w:rsid w:val="00C4478A"/>
    <w:rsid w:val="00C447FF"/>
    <w:rsid w:val="00C44C1D"/>
    <w:rsid w:val="00C44D43"/>
    <w:rsid w:val="00C44EC7"/>
    <w:rsid w:val="00C45065"/>
    <w:rsid w:val="00C45113"/>
    <w:rsid w:val="00C4537A"/>
    <w:rsid w:val="00C455CD"/>
    <w:rsid w:val="00C45AED"/>
    <w:rsid w:val="00C45C61"/>
    <w:rsid w:val="00C45F2B"/>
    <w:rsid w:val="00C46239"/>
    <w:rsid w:val="00C46451"/>
    <w:rsid w:val="00C4667E"/>
    <w:rsid w:val="00C4669E"/>
    <w:rsid w:val="00C468F5"/>
    <w:rsid w:val="00C46AA0"/>
    <w:rsid w:val="00C46C9C"/>
    <w:rsid w:val="00C46FB4"/>
    <w:rsid w:val="00C47020"/>
    <w:rsid w:val="00C472DC"/>
    <w:rsid w:val="00C4752C"/>
    <w:rsid w:val="00C4761F"/>
    <w:rsid w:val="00C47719"/>
    <w:rsid w:val="00C47D19"/>
    <w:rsid w:val="00C507A7"/>
    <w:rsid w:val="00C50D23"/>
    <w:rsid w:val="00C50D74"/>
    <w:rsid w:val="00C50FBB"/>
    <w:rsid w:val="00C50FEA"/>
    <w:rsid w:val="00C5116F"/>
    <w:rsid w:val="00C51179"/>
    <w:rsid w:val="00C512DE"/>
    <w:rsid w:val="00C51663"/>
    <w:rsid w:val="00C51978"/>
    <w:rsid w:val="00C51BF9"/>
    <w:rsid w:val="00C51DA7"/>
    <w:rsid w:val="00C52893"/>
    <w:rsid w:val="00C52FEC"/>
    <w:rsid w:val="00C53EC6"/>
    <w:rsid w:val="00C53F48"/>
    <w:rsid w:val="00C543EA"/>
    <w:rsid w:val="00C54D42"/>
    <w:rsid w:val="00C54D75"/>
    <w:rsid w:val="00C54E95"/>
    <w:rsid w:val="00C54FDC"/>
    <w:rsid w:val="00C55051"/>
    <w:rsid w:val="00C55108"/>
    <w:rsid w:val="00C55634"/>
    <w:rsid w:val="00C55846"/>
    <w:rsid w:val="00C559F1"/>
    <w:rsid w:val="00C55AF7"/>
    <w:rsid w:val="00C55CF1"/>
    <w:rsid w:val="00C56009"/>
    <w:rsid w:val="00C560FE"/>
    <w:rsid w:val="00C5612A"/>
    <w:rsid w:val="00C56307"/>
    <w:rsid w:val="00C56885"/>
    <w:rsid w:val="00C57067"/>
    <w:rsid w:val="00C577CB"/>
    <w:rsid w:val="00C5785C"/>
    <w:rsid w:val="00C57BA5"/>
    <w:rsid w:val="00C57EA9"/>
    <w:rsid w:val="00C600A2"/>
    <w:rsid w:val="00C6022E"/>
    <w:rsid w:val="00C60291"/>
    <w:rsid w:val="00C60394"/>
    <w:rsid w:val="00C603D5"/>
    <w:rsid w:val="00C60709"/>
    <w:rsid w:val="00C60BC1"/>
    <w:rsid w:val="00C60E02"/>
    <w:rsid w:val="00C61082"/>
    <w:rsid w:val="00C611BB"/>
    <w:rsid w:val="00C614EE"/>
    <w:rsid w:val="00C614FD"/>
    <w:rsid w:val="00C61505"/>
    <w:rsid w:val="00C61593"/>
    <w:rsid w:val="00C615CD"/>
    <w:rsid w:val="00C6183A"/>
    <w:rsid w:val="00C61A4C"/>
    <w:rsid w:val="00C61AB0"/>
    <w:rsid w:val="00C61BCD"/>
    <w:rsid w:val="00C6212E"/>
    <w:rsid w:val="00C62152"/>
    <w:rsid w:val="00C622E1"/>
    <w:rsid w:val="00C62556"/>
    <w:rsid w:val="00C627D1"/>
    <w:rsid w:val="00C62C87"/>
    <w:rsid w:val="00C62FA7"/>
    <w:rsid w:val="00C639A1"/>
    <w:rsid w:val="00C63BD6"/>
    <w:rsid w:val="00C63D2D"/>
    <w:rsid w:val="00C63EC3"/>
    <w:rsid w:val="00C63F5C"/>
    <w:rsid w:val="00C6415F"/>
    <w:rsid w:val="00C64174"/>
    <w:rsid w:val="00C6419C"/>
    <w:rsid w:val="00C644AF"/>
    <w:rsid w:val="00C64783"/>
    <w:rsid w:val="00C6488D"/>
    <w:rsid w:val="00C648F9"/>
    <w:rsid w:val="00C64E09"/>
    <w:rsid w:val="00C65111"/>
    <w:rsid w:val="00C6511B"/>
    <w:rsid w:val="00C651B4"/>
    <w:rsid w:val="00C653B1"/>
    <w:rsid w:val="00C654AC"/>
    <w:rsid w:val="00C658BE"/>
    <w:rsid w:val="00C659AB"/>
    <w:rsid w:val="00C659ED"/>
    <w:rsid w:val="00C65BC9"/>
    <w:rsid w:val="00C65CFA"/>
    <w:rsid w:val="00C65D0B"/>
    <w:rsid w:val="00C663C0"/>
    <w:rsid w:val="00C66450"/>
    <w:rsid w:val="00C66816"/>
    <w:rsid w:val="00C66987"/>
    <w:rsid w:val="00C66CD4"/>
    <w:rsid w:val="00C679B8"/>
    <w:rsid w:val="00C67C3F"/>
    <w:rsid w:val="00C67DAD"/>
    <w:rsid w:val="00C67E77"/>
    <w:rsid w:val="00C67FE4"/>
    <w:rsid w:val="00C70334"/>
    <w:rsid w:val="00C7044A"/>
    <w:rsid w:val="00C7080A"/>
    <w:rsid w:val="00C70AF2"/>
    <w:rsid w:val="00C70B34"/>
    <w:rsid w:val="00C70B3B"/>
    <w:rsid w:val="00C70CE5"/>
    <w:rsid w:val="00C70D7E"/>
    <w:rsid w:val="00C71121"/>
    <w:rsid w:val="00C7165E"/>
    <w:rsid w:val="00C71D06"/>
    <w:rsid w:val="00C71FEA"/>
    <w:rsid w:val="00C72105"/>
    <w:rsid w:val="00C72177"/>
    <w:rsid w:val="00C722AA"/>
    <w:rsid w:val="00C72557"/>
    <w:rsid w:val="00C72A26"/>
    <w:rsid w:val="00C72A66"/>
    <w:rsid w:val="00C73122"/>
    <w:rsid w:val="00C7318D"/>
    <w:rsid w:val="00C7324C"/>
    <w:rsid w:val="00C7341E"/>
    <w:rsid w:val="00C73454"/>
    <w:rsid w:val="00C735C8"/>
    <w:rsid w:val="00C73912"/>
    <w:rsid w:val="00C73C28"/>
    <w:rsid w:val="00C73CBA"/>
    <w:rsid w:val="00C73F03"/>
    <w:rsid w:val="00C73FA9"/>
    <w:rsid w:val="00C74B08"/>
    <w:rsid w:val="00C75176"/>
    <w:rsid w:val="00C75532"/>
    <w:rsid w:val="00C755EC"/>
    <w:rsid w:val="00C75C97"/>
    <w:rsid w:val="00C75CE0"/>
    <w:rsid w:val="00C76090"/>
    <w:rsid w:val="00C7635B"/>
    <w:rsid w:val="00C7649C"/>
    <w:rsid w:val="00C765A5"/>
    <w:rsid w:val="00C76934"/>
    <w:rsid w:val="00C76D36"/>
    <w:rsid w:val="00C771D2"/>
    <w:rsid w:val="00C773A8"/>
    <w:rsid w:val="00C77406"/>
    <w:rsid w:val="00C776BA"/>
    <w:rsid w:val="00C776FD"/>
    <w:rsid w:val="00C77837"/>
    <w:rsid w:val="00C77B85"/>
    <w:rsid w:val="00C77CE3"/>
    <w:rsid w:val="00C77DBD"/>
    <w:rsid w:val="00C77E72"/>
    <w:rsid w:val="00C8003E"/>
    <w:rsid w:val="00C80315"/>
    <w:rsid w:val="00C804E1"/>
    <w:rsid w:val="00C80874"/>
    <w:rsid w:val="00C80C04"/>
    <w:rsid w:val="00C80C21"/>
    <w:rsid w:val="00C80CD7"/>
    <w:rsid w:val="00C812CB"/>
    <w:rsid w:val="00C81AE5"/>
    <w:rsid w:val="00C81F7E"/>
    <w:rsid w:val="00C820DE"/>
    <w:rsid w:val="00C823C9"/>
    <w:rsid w:val="00C82560"/>
    <w:rsid w:val="00C82CC1"/>
    <w:rsid w:val="00C833FD"/>
    <w:rsid w:val="00C83470"/>
    <w:rsid w:val="00C834E1"/>
    <w:rsid w:val="00C83787"/>
    <w:rsid w:val="00C83BAA"/>
    <w:rsid w:val="00C83D46"/>
    <w:rsid w:val="00C8438B"/>
    <w:rsid w:val="00C844FD"/>
    <w:rsid w:val="00C84B1E"/>
    <w:rsid w:val="00C84BEC"/>
    <w:rsid w:val="00C84C42"/>
    <w:rsid w:val="00C85254"/>
    <w:rsid w:val="00C85553"/>
    <w:rsid w:val="00C8579A"/>
    <w:rsid w:val="00C858B7"/>
    <w:rsid w:val="00C85AB9"/>
    <w:rsid w:val="00C85C0E"/>
    <w:rsid w:val="00C864D8"/>
    <w:rsid w:val="00C8686F"/>
    <w:rsid w:val="00C86A70"/>
    <w:rsid w:val="00C86A90"/>
    <w:rsid w:val="00C86BD8"/>
    <w:rsid w:val="00C86CC2"/>
    <w:rsid w:val="00C86F43"/>
    <w:rsid w:val="00C86FC5"/>
    <w:rsid w:val="00C87123"/>
    <w:rsid w:val="00C873CE"/>
    <w:rsid w:val="00C87446"/>
    <w:rsid w:val="00C875BB"/>
    <w:rsid w:val="00C87856"/>
    <w:rsid w:val="00C90006"/>
    <w:rsid w:val="00C901A9"/>
    <w:rsid w:val="00C90231"/>
    <w:rsid w:val="00C904E7"/>
    <w:rsid w:val="00C90703"/>
    <w:rsid w:val="00C908A6"/>
    <w:rsid w:val="00C909C7"/>
    <w:rsid w:val="00C90BB8"/>
    <w:rsid w:val="00C90CDC"/>
    <w:rsid w:val="00C90ECD"/>
    <w:rsid w:val="00C91157"/>
    <w:rsid w:val="00C911AA"/>
    <w:rsid w:val="00C9197F"/>
    <w:rsid w:val="00C919E1"/>
    <w:rsid w:val="00C91AED"/>
    <w:rsid w:val="00C91C71"/>
    <w:rsid w:val="00C91D7F"/>
    <w:rsid w:val="00C91DEB"/>
    <w:rsid w:val="00C9251B"/>
    <w:rsid w:val="00C92A08"/>
    <w:rsid w:val="00C92AB3"/>
    <w:rsid w:val="00C92BCE"/>
    <w:rsid w:val="00C92C25"/>
    <w:rsid w:val="00C92DA2"/>
    <w:rsid w:val="00C92EE3"/>
    <w:rsid w:val="00C92FD6"/>
    <w:rsid w:val="00C93508"/>
    <w:rsid w:val="00C9375C"/>
    <w:rsid w:val="00C93861"/>
    <w:rsid w:val="00C93899"/>
    <w:rsid w:val="00C93AEC"/>
    <w:rsid w:val="00C93D02"/>
    <w:rsid w:val="00C93E1D"/>
    <w:rsid w:val="00C940AA"/>
    <w:rsid w:val="00C94773"/>
    <w:rsid w:val="00C9478E"/>
    <w:rsid w:val="00C94857"/>
    <w:rsid w:val="00C94D7B"/>
    <w:rsid w:val="00C94EAB"/>
    <w:rsid w:val="00C94EAC"/>
    <w:rsid w:val="00C955BF"/>
    <w:rsid w:val="00C95BB2"/>
    <w:rsid w:val="00C95F23"/>
    <w:rsid w:val="00C96190"/>
    <w:rsid w:val="00C96241"/>
    <w:rsid w:val="00C9668F"/>
    <w:rsid w:val="00C967B5"/>
    <w:rsid w:val="00C968CC"/>
    <w:rsid w:val="00C96900"/>
    <w:rsid w:val="00C96CF2"/>
    <w:rsid w:val="00C96FC7"/>
    <w:rsid w:val="00C971F6"/>
    <w:rsid w:val="00C972CE"/>
    <w:rsid w:val="00C974EE"/>
    <w:rsid w:val="00C97684"/>
    <w:rsid w:val="00C97977"/>
    <w:rsid w:val="00CA0316"/>
    <w:rsid w:val="00CA04D1"/>
    <w:rsid w:val="00CA0681"/>
    <w:rsid w:val="00CA0A0C"/>
    <w:rsid w:val="00CA0AC2"/>
    <w:rsid w:val="00CA0AEA"/>
    <w:rsid w:val="00CA0E6B"/>
    <w:rsid w:val="00CA0EFB"/>
    <w:rsid w:val="00CA101F"/>
    <w:rsid w:val="00CA113A"/>
    <w:rsid w:val="00CA13DE"/>
    <w:rsid w:val="00CA1563"/>
    <w:rsid w:val="00CA1D6E"/>
    <w:rsid w:val="00CA2010"/>
    <w:rsid w:val="00CA2033"/>
    <w:rsid w:val="00CA24B3"/>
    <w:rsid w:val="00CA2594"/>
    <w:rsid w:val="00CA2919"/>
    <w:rsid w:val="00CA2AC7"/>
    <w:rsid w:val="00CA2B1D"/>
    <w:rsid w:val="00CA2C8C"/>
    <w:rsid w:val="00CA31AA"/>
    <w:rsid w:val="00CA32F2"/>
    <w:rsid w:val="00CA33F3"/>
    <w:rsid w:val="00CA3CB3"/>
    <w:rsid w:val="00CA4167"/>
    <w:rsid w:val="00CA43DB"/>
    <w:rsid w:val="00CA4545"/>
    <w:rsid w:val="00CA48F4"/>
    <w:rsid w:val="00CA4EBE"/>
    <w:rsid w:val="00CA4ED7"/>
    <w:rsid w:val="00CA50BE"/>
    <w:rsid w:val="00CA51BF"/>
    <w:rsid w:val="00CA55D7"/>
    <w:rsid w:val="00CA5644"/>
    <w:rsid w:val="00CA567C"/>
    <w:rsid w:val="00CA572D"/>
    <w:rsid w:val="00CA59DB"/>
    <w:rsid w:val="00CA59F3"/>
    <w:rsid w:val="00CA5A84"/>
    <w:rsid w:val="00CA5AC7"/>
    <w:rsid w:val="00CA5CCC"/>
    <w:rsid w:val="00CA5D0E"/>
    <w:rsid w:val="00CA5DE3"/>
    <w:rsid w:val="00CA6126"/>
    <w:rsid w:val="00CA663D"/>
    <w:rsid w:val="00CA679B"/>
    <w:rsid w:val="00CA6AF5"/>
    <w:rsid w:val="00CA6DCC"/>
    <w:rsid w:val="00CA719B"/>
    <w:rsid w:val="00CA79AA"/>
    <w:rsid w:val="00CA7C04"/>
    <w:rsid w:val="00CA7CDA"/>
    <w:rsid w:val="00CA7D88"/>
    <w:rsid w:val="00CA7E67"/>
    <w:rsid w:val="00CA7E91"/>
    <w:rsid w:val="00CB017F"/>
    <w:rsid w:val="00CB02F8"/>
    <w:rsid w:val="00CB0500"/>
    <w:rsid w:val="00CB0A09"/>
    <w:rsid w:val="00CB0D16"/>
    <w:rsid w:val="00CB0DAC"/>
    <w:rsid w:val="00CB149A"/>
    <w:rsid w:val="00CB15EC"/>
    <w:rsid w:val="00CB16CD"/>
    <w:rsid w:val="00CB175D"/>
    <w:rsid w:val="00CB17C6"/>
    <w:rsid w:val="00CB181B"/>
    <w:rsid w:val="00CB1854"/>
    <w:rsid w:val="00CB18CF"/>
    <w:rsid w:val="00CB1ADF"/>
    <w:rsid w:val="00CB1BD9"/>
    <w:rsid w:val="00CB1F9A"/>
    <w:rsid w:val="00CB1FB9"/>
    <w:rsid w:val="00CB2079"/>
    <w:rsid w:val="00CB222A"/>
    <w:rsid w:val="00CB232A"/>
    <w:rsid w:val="00CB2502"/>
    <w:rsid w:val="00CB2589"/>
    <w:rsid w:val="00CB25F1"/>
    <w:rsid w:val="00CB269A"/>
    <w:rsid w:val="00CB2701"/>
    <w:rsid w:val="00CB276C"/>
    <w:rsid w:val="00CB29A3"/>
    <w:rsid w:val="00CB32D4"/>
    <w:rsid w:val="00CB32EF"/>
    <w:rsid w:val="00CB363E"/>
    <w:rsid w:val="00CB368D"/>
    <w:rsid w:val="00CB36E2"/>
    <w:rsid w:val="00CB3964"/>
    <w:rsid w:val="00CB3B27"/>
    <w:rsid w:val="00CB3B39"/>
    <w:rsid w:val="00CB3E19"/>
    <w:rsid w:val="00CB45AB"/>
    <w:rsid w:val="00CB4620"/>
    <w:rsid w:val="00CB472F"/>
    <w:rsid w:val="00CB4E66"/>
    <w:rsid w:val="00CB4E9D"/>
    <w:rsid w:val="00CB4EFB"/>
    <w:rsid w:val="00CB50EB"/>
    <w:rsid w:val="00CB53BC"/>
    <w:rsid w:val="00CB5502"/>
    <w:rsid w:val="00CB616F"/>
    <w:rsid w:val="00CB61A8"/>
    <w:rsid w:val="00CB63E0"/>
    <w:rsid w:val="00CB6561"/>
    <w:rsid w:val="00CB6FAC"/>
    <w:rsid w:val="00CB73A7"/>
    <w:rsid w:val="00CB741B"/>
    <w:rsid w:val="00CB7887"/>
    <w:rsid w:val="00CC0060"/>
    <w:rsid w:val="00CC00F0"/>
    <w:rsid w:val="00CC01DE"/>
    <w:rsid w:val="00CC020F"/>
    <w:rsid w:val="00CC05CE"/>
    <w:rsid w:val="00CC0E31"/>
    <w:rsid w:val="00CC12F9"/>
    <w:rsid w:val="00CC139B"/>
    <w:rsid w:val="00CC14EB"/>
    <w:rsid w:val="00CC1857"/>
    <w:rsid w:val="00CC19F8"/>
    <w:rsid w:val="00CC1AAB"/>
    <w:rsid w:val="00CC2148"/>
    <w:rsid w:val="00CC223E"/>
    <w:rsid w:val="00CC28B6"/>
    <w:rsid w:val="00CC29A4"/>
    <w:rsid w:val="00CC2C45"/>
    <w:rsid w:val="00CC3263"/>
    <w:rsid w:val="00CC3518"/>
    <w:rsid w:val="00CC36A6"/>
    <w:rsid w:val="00CC3877"/>
    <w:rsid w:val="00CC3CF5"/>
    <w:rsid w:val="00CC3F6E"/>
    <w:rsid w:val="00CC3F7B"/>
    <w:rsid w:val="00CC3FE5"/>
    <w:rsid w:val="00CC4017"/>
    <w:rsid w:val="00CC40AC"/>
    <w:rsid w:val="00CC46B8"/>
    <w:rsid w:val="00CC4B2D"/>
    <w:rsid w:val="00CC4E40"/>
    <w:rsid w:val="00CC4EB2"/>
    <w:rsid w:val="00CC506C"/>
    <w:rsid w:val="00CC50F1"/>
    <w:rsid w:val="00CC5135"/>
    <w:rsid w:val="00CC574D"/>
    <w:rsid w:val="00CC5B1D"/>
    <w:rsid w:val="00CC5EEA"/>
    <w:rsid w:val="00CC5F5A"/>
    <w:rsid w:val="00CC60B0"/>
    <w:rsid w:val="00CC647E"/>
    <w:rsid w:val="00CC6668"/>
    <w:rsid w:val="00CC6975"/>
    <w:rsid w:val="00CC6CA2"/>
    <w:rsid w:val="00CC6F06"/>
    <w:rsid w:val="00CC6FAA"/>
    <w:rsid w:val="00CC7368"/>
    <w:rsid w:val="00CC7BA6"/>
    <w:rsid w:val="00CC7D7D"/>
    <w:rsid w:val="00CC7DDC"/>
    <w:rsid w:val="00CC7FA6"/>
    <w:rsid w:val="00CD0282"/>
    <w:rsid w:val="00CD0483"/>
    <w:rsid w:val="00CD0DF7"/>
    <w:rsid w:val="00CD1DD6"/>
    <w:rsid w:val="00CD2332"/>
    <w:rsid w:val="00CD2374"/>
    <w:rsid w:val="00CD23E2"/>
    <w:rsid w:val="00CD27D9"/>
    <w:rsid w:val="00CD2809"/>
    <w:rsid w:val="00CD2825"/>
    <w:rsid w:val="00CD295F"/>
    <w:rsid w:val="00CD300A"/>
    <w:rsid w:val="00CD317D"/>
    <w:rsid w:val="00CD3441"/>
    <w:rsid w:val="00CD3984"/>
    <w:rsid w:val="00CD3A46"/>
    <w:rsid w:val="00CD3A87"/>
    <w:rsid w:val="00CD3BA3"/>
    <w:rsid w:val="00CD3C25"/>
    <w:rsid w:val="00CD3D3E"/>
    <w:rsid w:val="00CD3DAF"/>
    <w:rsid w:val="00CD42D7"/>
    <w:rsid w:val="00CD461B"/>
    <w:rsid w:val="00CD4708"/>
    <w:rsid w:val="00CD51AB"/>
    <w:rsid w:val="00CD54A3"/>
    <w:rsid w:val="00CD5511"/>
    <w:rsid w:val="00CD55CA"/>
    <w:rsid w:val="00CD5701"/>
    <w:rsid w:val="00CD5A12"/>
    <w:rsid w:val="00CD5AE3"/>
    <w:rsid w:val="00CD5EB3"/>
    <w:rsid w:val="00CD603C"/>
    <w:rsid w:val="00CD646E"/>
    <w:rsid w:val="00CD6A2C"/>
    <w:rsid w:val="00CD6ABE"/>
    <w:rsid w:val="00CD6DB4"/>
    <w:rsid w:val="00CD6EB2"/>
    <w:rsid w:val="00CD6F13"/>
    <w:rsid w:val="00CD7123"/>
    <w:rsid w:val="00CD71B9"/>
    <w:rsid w:val="00CD7254"/>
    <w:rsid w:val="00CD7311"/>
    <w:rsid w:val="00CD7368"/>
    <w:rsid w:val="00CD747E"/>
    <w:rsid w:val="00CD7527"/>
    <w:rsid w:val="00CD75B5"/>
    <w:rsid w:val="00CD767F"/>
    <w:rsid w:val="00CD7882"/>
    <w:rsid w:val="00CD7A95"/>
    <w:rsid w:val="00CE0354"/>
    <w:rsid w:val="00CE065A"/>
    <w:rsid w:val="00CE065C"/>
    <w:rsid w:val="00CE098B"/>
    <w:rsid w:val="00CE0C16"/>
    <w:rsid w:val="00CE0C36"/>
    <w:rsid w:val="00CE0DEC"/>
    <w:rsid w:val="00CE0EF7"/>
    <w:rsid w:val="00CE0FD7"/>
    <w:rsid w:val="00CE1364"/>
    <w:rsid w:val="00CE1586"/>
    <w:rsid w:val="00CE1731"/>
    <w:rsid w:val="00CE1769"/>
    <w:rsid w:val="00CE19FD"/>
    <w:rsid w:val="00CE1A27"/>
    <w:rsid w:val="00CE1B21"/>
    <w:rsid w:val="00CE21BC"/>
    <w:rsid w:val="00CE22B5"/>
    <w:rsid w:val="00CE2F88"/>
    <w:rsid w:val="00CE3056"/>
    <w:rsid w:val="00CE3082"/>
    <w:rsid w:val="00CE34CA"/>
    <w:rsid w:val="00CE35CB"/>
    <w:rsid w:val="00CE36DE"/>
    <w:rsid w:val="00CE3888"/>
    <w:rsid w:val="00CE3F17"/>
    <w:rsid w:val="00CE3F5F"/>
    <w:rsid w:val="00CE45D3"/>
    <w:rsid w:val="00CE4647"/>
    <w:rsid w:val="00CE4663"/>
    <w:rsid w:val="00CE4670"/>
    <w:rsid w:val="00CE46BA"/>
    <w:rsid w:val="00CE476E"/>
    <w:rsid w:val="00CE49F9"/>
    <w:rsid w:val="00CE4CD2"/>
    <w:rsid w:val="00CE4E02"/>
    <w:rsid w:val="00CE5134"/>
    <w:rsid w:val="00CE517F"/>
    <w:rsid w:val="00CE542C"/>
    <w:rsid w:val="00CE565A"/>
    <w:rsid w:val="00CE57AE"/>
    <w:rsid w:val="00CE5BF4"/>
    <w:rsid w:val="00CE617B"/>
    <w:rsid w:val="00CE65BB"/>
    <w:rsid w:val="00CE679D"/>
    <w:rsid w:val="00CE6813"/>
    <w:rsid w:val="00CE6D8A"/>
    <w:rsid w:val="00CE6E88"/>
    <w:rsid w:val="00CE701F"/>
    <w:rsid w:val="00CE7418"/>
    <w:rsid w:val="00CE7765"/>
    <w:rsid w:val="00CF0903"/>
    <w:rsid w:val="00CF0B97"/>
    <w:rsid w:val="00CF0DE4"/>
    <w:rsid w:val="00CF0EC1"/>
    <w:rsid w:val="00CF14D4"/>
    <w:rsid w:val="00CF1934"/>
    <w:rsid w:val="00CF1ACD"/>
    <w:rsid w:val="00CF1AFF"/>
    <w:rsid w:val="00CF1CA1"/>
    <w:rsid w:val="00CF1CE4"/>
    <w:rsid w:val="00CF1EDA"/>
    <w:rsid w:val="00CF1F01"/>
    <w:rsid w:val="00CF26EE"/>
    <w:rsid w:val="00CF2AAD"/>
    <w:rsid w:val="00CF2B3E"/>
    <w:rsid w:val="00CF310E"/>
    <w:rsid w:val="00CF33C7"/>
    <w:rsid w:val="00CF3426"/>
    <w:rsid w:val="00CF3499"/>
    <w:rsid w:val="00CF352A"/>
    <w:rsid w:val="00CF373C"/>
    <w:rsid w:val="00CF3839"/>
    <w:rsid w:val="00CF38C8"/>
    <w:rsid w:val="00CF3926"/>
    <w:rsid w:val="00CF3B1E"/>
    <w:rsid w:val="00CF4888"/>
    <w:rsid w:val="00CF4A8D"/>
    <w:rsid w:val="00CF4ECF"/>
    <w:rsid w:val="00CF5226"/>
    <w:rsid w:val="00CF554F"/>
    <w:rsid w:val="00CF5B48"/>
    <w:rsid w:val="00CF5F0B"/>
    <w:rsid w:val="00CF6B90"/>
    <w:rsid w:val="00CF6C0A"/>
    <w:rsid w:val="00CF7064"/>
    <w:rsid w:val="00CF734B"/>
    <w:rsid w:val="00CF7632"/>
    <w:rsid w:val="00CF7B0C"/>
    <w:rsid w:val="00D002D6"/>
    <w:rsid w:val="00D00991"/>
    <w:rsid w:val="00D013A2"/>
    <w:rsid w:val="00D01441"/>
    <w:rsid w:val="00D01575"/>
    <w:rsid w:val="00D017A8"/>
    <w:rsid w:val="00D01802"/>
    <w:rsid w:val="00D01902"/>
    <w:rsid w:val="00D01C5A"/>
    <w:rsid w:val="00D01F29"/>
    <w:rsid w:val="00D01F2D"/>
    <w:rsid w:val="00D021B9"/>
    <w:rsid w:val="00D03077"/>
    <w:rsid w:val="00D03100"/>
    <w:rsid w:val="00D032B7"/>
    <w:rsid w:val="00D03760"/>
    <w:rsid w:val="00D03A23"/>
    <w:rsid w:val="00D03A9C"/>
    <w:rsid w:val="00D03ABC"/>
    <w:rsid w:val="00D03BE2"/>
    <w:rsid w:val="00D03E08"/>
    <w:rsid w:val="00D03EAA"/>
    <w:rsid w:val="00D03F0E"/>
    <w:rsid w:val="00D04003"/>
    <w:rsid w:val="00D04A2C"/>
    <w:rsid w:val="00D04D24"/>
    <w:rsid w:val="00D04D6B"/>
    <w:rsid w:val="00D04D9D"/>
    <w:rsid w:val="00D04E8B"/>
    <w:rsid w:val="00D0529A"/>
    <w:rsid w:val="00D05369"/>
    <w:rsid w:val="00D0569D"/>
    <w:rsid w:val="00D056E9"/>
    <w:rsid w:val="00D058C8"/>
    <w:rsid w:val="00D05982"/>
    <w:rsid w:val="00D05AAB"/>
    <w:rsid w:val="00D05BA4"/>
    <w:rsid w:val="00D05C11"/>
    <w:rsid w:val="00D05DAF"/>
    <w:rsid w:val="00D05E78"/>
    <w:rsid w:val="00D0610E"/>
    <w:rsid w:val="00D06319"/>
    <w:rsid w:val="00D06585"/>
    <w:rsid w:val="00D06AA8"/>
    <w:rsid w:val="00D06B59"/>
    <w:rsid w:val="00D06B99"/>
    <w:rsid w:val="00D06BEE"/>
    <w:rsid w:val="00D06D05"/>
    <w:rsid w:val="00D06F2B"/>
    <w:rsid w:val="00D07280"/>
    <w:rsid w:val="00D072A9"/>
    <w:rsid w:val="00D0774A"/>
    <w:rsid w:val="00D07868"/>
    <w:rsid w:val="00D07C8A"/>
    <w:rsid w:val="00D10274"/>
    <w:rsid w:val="00D102C4"/>
    <w:rsid w:val="00D10351"/>
    <w:rsid w:val="00D106DA"/>
    <w:rsid w:val="00D109C1"/>
    <w:rsid w:val="00D10A5C"/>
    <w:rsid w:val="00D10DAA"/>
    <w:rsid w:val="00D10E2F"/>
    <w:rsid w:val="00D10F1E"/>
    <w:rsid w:val="00D1103A"/>
    <w:rsid w:val="00D111E8"/>
    <w:rsid w:val="00D11461"/>
    <w:rsid w:val="00D11DB2"/>
    <w:rsid w:val="00D11DB7"/>
    <w:rsid w:val="00D126C4"/>
    <w:rsid w:val="00D128A8"/>
    <w:rsid w:val="00D129BE"/>
    <w:rsid w:val="00D12CD0"/>
    <w:rsid w:val="00D12F8F"/>
    <w:rsid w:val="00D136C7"/>
    <w:rsid w:val="00D137FF"/>
    <w:rsid w:val="00D13F20"/>
    <w:rsid w:val="00D14246"/>
    <w:rsid w:val="00D14267"/>
    <w:rsid w:val="00D14847"/>
    <w:rsid w:val="00D148EE"/>
    <w:rsid w:val="00D14BC5"/>
    <w:rsid w:val="00D14EBB"/>
    <w:rsid w:val="00D15240"/>
    <w:rsid w:val="00D15686"/>
    <w:rsid w:val="00D1576A"/>
    <w:rsid w:val="00D158A0"/>
    <w:rsid w:val="00D15BAB"/>
    <w:rsid w:val="00D15F21"/>
    <w:rsid w:val="00D163CE"/>
    <w:rsid w:val="00D1654B"/>
    <w:rsid w:val="00D1656C"/>
    <w:rsid w:val="00D165CD"/>
    <w:rsid w:val="00D16717"/>
    <w:rsid w:val="00D16D3B"/>
    <w:rsid w:val="00D16E5D"/>
    <w:rsid w:val="00D172D2"/>
    <w:rsid w:val="00D17354"/>
    <w:rsid w:val="00D174F3"/>
    <w:rsid w:val="00D17527"/>
    <w:rsid w:val="00D17B53"/>
    <w:rsid w:val="00D17BD0"/>
    <w:rsid w:val="00D17D28"/>
    <w:rsid w:val="00D17E76"/>
    <w:rsid w:val="00D205B2"/>
    <w:rsid w:val="00D20D87"/>
    <w:rsid w:val="00D20D8C"/>
    <w:rsid w:val="00D20F64"/>
    <w:rsid w:val="00D20FB0"/>
    <w:rsid w:val="00D21617"/>
    <w:rsid w:val="00D21CD9"/>
    <w:rsid w:val="00D21FAD"/>
    <w:rsid w:val="00D22645"/>
    <w:rsid w:val="00D228EE"/>
    <w:rsid w:val="00D2311A"/>
    <w:rsid w:val="00D23743"/>
    <w:rsid w:val="00D239DB"/>
    <w:rsid w:val="00D23C14"/>
    <w:rsid w:val="00D23FE8"/>
    <w:rsid w:val="00D24009"/>
    <w:rsid w:val="00D24037"/>
    <w:rsid w:val="00D24071"/>
    <w:rsid w:val="00D24516"/>
    <w:rsid w:val="00D24520"/>
    <w:rsid w:val="00D24666"/>
    <w:rsid w:val="00D24672"/>
    <w:rsid w:val="00D246CD"/>
    <w:rsid w:val="00D2474E"/>
    <w:rsid w:val="00D24750"/>
    <w:rsid w:val="00D24857"/>
    <w:rsid w:val="00D24900"/>
    <w:rsid w:val="00D24A77"/>
    <w:rsid w:val="00D24BB6"/>
    <w:rsid w:val="00D24D93"/>
    <w:rsid w:val="00D252F7"/>
    <w:rsid w:val="00D2546F"/>
    <w:rsid w:val="00D255A6"/>
    <w:rsid w:val="00D259DE"/>
    <w:rsid w:val="00D25DAC"/>
    <w:rsid w:val="00D26332"/>
    <w:rsid w:val="00D2637C"/>
    <w:rsid w:val="00D263A0"/>
    <w:rsid w:val="00D26517"/>
    <w:rsid w:val="00D26735"/>
    <w:rsid w:val="00D268DA"/>
    <w:rsid w:val="00D269E3"/>
    <w:rsid w:val="00D26AE5"/>
    <w:rsid w:val="00D26C4D"/>
    <w:rsid w:val="00D26ECE"/>
    <w:rsid w:val="00D27190"/>
    <w:rsid w:val="00D2794A"/>
    <w:rsid w:val="00D27970"/>
    <w:rsid w:val="00D307B9"/>
    <w:rsid w:val="00D308D6"/>
    <w:rsid w:val="00D30DF8"/>
    <w:rsid w:val="00D30E7C"/>
    <w:rsid w:val="00D30F57"/>
    <w:rsid w:val="00D31004"/>
    <w:rsid w:val="00D3166C"/>
    <w:rsid w:val="00D317FA"/>
    <w:rsid w:val="00D31B2D"/>
    <w:rsid w:val="00D32391"/>
    <w:rsid w:val="00D3246F"/>
    <w:rsid w:val="00D32513"/>
    <w:rsid w:val="00D326DF"/>
    <w:rsid w:val="00D32724"/>
    <w:rsid w:val="00D32805"/>
    <w:rsid w:val="00D32D5F"/>
    <w:rsid w:val="00D3301D"/>
    <w:rsid w:val="00D33176"/>
    <w:rsid w:val="00D338F7"/>
    <w:rsid w:val="00D33B63"/>
    <w:rsid w:val="00D3450B"/>
    <w:rsid w:val="00D34B74"/>
    <w:rsid w:val="00D34E7D"/>
    <w:rsid w:val="00D3540C"/>
    <w:rsid w:val="00D35C46"/>
    <w:rsid w:val="00D35E24"/>
    <w:rsid w:val="00D36336"/>
    <w:rsid w:val="00D3674F"/>
    <w:rsid w:val="00D36757"/>
    <w:rsid w:val="00D3682F"/>
    <w:rsid w:val="00D369A4"/>
    <w:rsid w:val="00D36B9F"/>
    <w:rsid w:val="00D36CF5"/>
    <w:rsid w:val="00D36D5F"/>
    <w:rsid w:val="00D37176"/>
    <w:rsid w:val="00D37212"/>
    <w:rsid w:val="00D37314"/>
    <w:rsid w:val="00D374DF"/>
    <w:rsid w:val="00D37554"/>
    <w:rsid w:val="00D37F58"/>
    <w:rsid w:val="00D40366"/>
    <w:rsid w:val="00D40452"/>
    <w:rsid w:val="00D405D9"/>
    <w:rsid w:val="00D40611"/>
    <w:rsid w:val="00D4079D"/>
    <w:rsid w:val="00D40A34"/>
    <w:rsid w:val="00D40BAF"/>
    <w:rsid w:val="00D40DD9"/>
    <w:rsid w:val="00D410D1"/>
    <w:rsid w:val="00D414C1"/>
    <w:rsid w:val="00D415AB"/>
    <w:rsid w:val="00D4181B"/>
    <w:rsid w:val="00D419E6"/>
    <w:rsid w:val="00D41B69"/>
    <w:rsid w:val="00D41D3F"/>
    <w:rsid w:val="00D41F51"/>
    <w:rsid w:val="00D42236"/>
    <w:rsid w:val="00D424B5"/>
    <w:rsid w:val="00D42568"/>
    <w:rsid w:val="00D4299F"/>
    <w:rsid w:val="00D429F0"/>
    <w:rsid w:val="00D42E34"/>
    <w:rsid w:val="00D42F63"/>
    <w:rsid w:val="00D434D0"/>
    <w:rsid w:val="00D438E1"/>
    <w:rsid w:val="00D43C3F"/>
    <w:rsid w:val="00D43D33"/>
    <w:rsid w:val="00D440A6"/>
    <w:rsid w:val="00D44160"/>
    <w:rsid w:val="00D44167"/>
    <w:rsid w:val="00D443ED"/>
    <w:rsid w:val="00D4446D"/>
    <w:rsid w:val="00D44722"/>
    <w:rsid w:val="00D44B57"/>
    <w:rsid w:val="00D44E1F"/>
    <w:rsid w:val="00D44F74"/>
    <w:rsid w:val="00D45266"/>
    <w:rsid w:val="00D45B57"/>
    <w:rsid w:val="00D45C0A"/>
    <w:rsid w:val="00D45C3F"/>
    <w:rsid w:val="00D45CC3"/>
    <w:rsid w:val="00D461D6"/>
    <w:rsid w:val="00D46699"/>
    <w:rsid w:val="00D4685B"/>
    <w:rsid w:val="00D4687D"/>
    <w:rsid w:val="00D46895"/>
    <w:rsid w:val="00D47037"/>
    <w:rsid w:val="00D470BC"/>
    <w:rsid w:val="00D471BE"/>
    <w:rsid w:val="00D47329"/>
    <w:rsid w:val="00D479B6"/>
    <w:rsid w:val="00D47F23"/>
    <w:rsid w:val="00D5048E"/>
    <w:rsid w:val="00D504A7"/>
    <w:rsid w:val="00D5091F"/>
    <w:rsid w:val="00D50A35"/>
    <w:rsid w:val="00D50B23"/>
    <w:rsid w:val="00D50CA0"/>
    <w:rsid w:val="00D50CCC"/>
    <w:rsid w:val="00D50F11"/>
    <w:rsid w:val="00D50F54"/>
    <w:rsid w:val="00D50F67"/>
    <w:rsid w:val="00D510D9"/>
    <w:rsid w:val="00D5114E"/>
    <w:rsid w:val="00D511D5"/>
    <w:rsid w:val="00D5172B"/>
    <w:rsid w:val="00D51738"/>
    <w:rsid w:val="00D5188C"/>
    <w:rsid w:val="00D51A00"/>
    <w:rsid w:val="00D51B48"/>
    <w:rsid w:val="00D51DA7"/>
    <w:rsid w:val="00D51F08"/>
    <w:rsid w:val="00D5203D"/>
    <w:rsid w:val="00D520F7"/>
    <w:rsid w:val="00D52160"/>
    <w:rsid w:val="00D524D1"/>
    <w:rsid w:val="00D52CA3"/>
    <w:rsid w:val="00D52D4B"/>
    <w:rsid w:val="00D5304D"/>
    <w:rsid w:val="00D530D2"/>
    <w:rsid w:val="00D53375"/>
    <w:rsid w:val="00D53391"/>
    <w:rsid w:val="00D53504"/>
    <w:rsid w:val="00D53521"/>
    <w:rsid w:val="00D5358C"/>
    <w:rsid w:val="00D5373C"/>
    <w:rsid w:val="00D53756"/>
    <w:rsid w:val="00D53C87"/>
    <w:rsid w:val="00D54425"/>
    <w:rsid w:val="00D54491"/>
    <w:rsid w:val="00D54552"/>
    <w:rsid w:val="00D545D5"/>
    <w:rsid w:val="00D54B44"/>
    <w:rsid w:val="00D54D3D"/>
    <w:rsid w:val="00D54DFA"/>
    <w:rsid w:val="00D550AA"/>
    <w:rsid w:val="00D5516C"/>
    <w:rsid w:val="00D562DE"/>
    <w:rsid w:val="00D56529"/>
    <w:rsid w:val="00D567CF"/>
    <w:rsid w:val="00D56B4F"/>
    <w:rsid w:val="00D56B9A"/>
    <w:rsid w:val="00D56E6F"/>
    <w:rsid w:val="00D57C22"/>
    <w:rsid w:val="00D57CF5"/>
    <w:rsid w:val="00D57E27"/>
    <w:rsid w:val="00D60136"/>
    <w:rsid w:val="00D60711"/>
    <w:rsid w:val="00D607B1"/>
    <w:rsid w:val="00D608B0"/>
    <w:rsid w:val="00D60E70"/>
    <w:rsid w:val="00D60E99"/>
    <w:rsid w:val="00D61006"/>
    <w:rsid w:val="00D61084"/>
    <w:rsid w:val="00D61090"/>
    <w:rsid w:val="00D6132C"/>
    <w:rsid w:val="00D6133B"/>
    <w:rsid w:val="00D613F8"/>
    <w:rsid w:val="00D614A9"/>
    <w:rsid w:val="00D61868"/>
    <w:rsid w:val="00D618C3"/>
    <w:rsid w:val="00D62170"/>
    <w:rsid w:val="00D6218B"/>
    <w:rsid w:val="00D6235C"/>
    <w:rsid w:val="00D6250C"/>
    <w:rsid w:val="00D626C4"/>
    <w:rsid w:val="00D62A00"/>
    <w:rsid w:val="00D62A4D"/>
    <w:rsid w:val="00D62A6E"/>
    <w:rsid w:val="00D62C1A"/>
    <w:rsid w:val="00D62CAB"/>
    <w:rsid w:val="00D62DEE"/>
    <w:rsid w:val="00D62F96"/>
    <w:rsid w:val="00D63552"/>
    <w:rsid w:val="00D635F7"/>
    <w:rsid w:val="00D639B3"/>
    <w:rsid w:val="00D63A95"/>
    <w:rsid w:val="00D64475"/>
    <w:rsid w:val="00D646CD"/>
    <w:rsid w:val="00D64F7B"/>
    <w:rsid w:val="00D65249"/>
    <w:rsid w:val="00D652EF"/>
    <w:rsid w:val="00D6542E"/>
    <w:rsid w:val="00D6545D"/>
    <w:rsid w:val="00D654C9"/>
    <w:rsid w:val="00D658CB"/>
    <w:rsid w:val="00D65B9C"/>
    <w:rsid w:val="00D66A99"/>
    <w:rsid w:val="00D66CD3"/>
    <w:rsid w:val="00D66DE9"/>
    <w:rsid w:val="00D66E50"/>
    <w:rsid w:val="00D66EED"/>
    <w:rsid w:val="00D671F1"/>
    <w:rsid w:val="00D672FD"/>
    <w:rsid w:val="00D6730E"/>
    <w:rsid w:val="00D6742F"/>
    <w:rsid w:val="00D6751C"/>
    <w:rsid w:val="00D678B9"/>
    <w:rsid w:val="00D679CA"/>
    <w:rsid w:val="00D701D3"/>
    <w:rsid w:val="00D70358"/>
    <w:rsid w:val="00D70477"/>
    <w:rsid w:val="00D70975"/>
    <w:rsid w:val="00D709CC"/>
    <w:rsid w:val="00D711B3"/>
    <w:rsid w:val="00D71994"/>
    <w:rsid w:val="00D71B74"/>
    <w:rsid w:val="00D71F9C"/>
    <w:rsid w:val="00D7215B"/>
    <w:rsid w:val="00D723E1"/>
    <w:rsid w:val="00D72AA5"/>
    <w:rsid w:val="00D72D73"/>
    <w:rsid w:val="00D73047"/>
    <w:rsid w:val="00D7304A"/>
    <w:rsid w:val="00D731B6"/>
    <w:rsid w:val="00D73564"/>
    <w:rsid w:val="00D73BEB"/>
    <w:rsid w:val="00D73D69"/>
    <w:rsid w:val="00D7411E"/>
    <w:rsid w:val="00D742A2"/>
    <w:rsid w:val="00D74C2C"/>
    <w:rsid w:val="00D75092"/>
    <w:rsid w:val="00D7520A"/>
    <w:rsid w:val="00D752B8"/>
    <w:rsid w:val="00D752DB"/>
    <w:rsid w:val="00D753E1"/>
    <w:rsid w:val="00D75654"/>
    <w:rsid w:val="00D75AF4"/>
    <w:rsid w:val="00D75D52"/>
    <w:rsid w:val="00D75F55"/>
    <w:rsid w:val="00D7602F"/>
    <w:rsid w:val="00D762CF"/>
    <w:rsid w:val="00D7676E"/>
    <w:rsid w:val="00D7683B"/>
    <w:rsid w:val="00D768EE"/>
    <w:rsid w:val="00D76D47"/>
    <w:rsid w:val="00D7702E"/>
    <w:rsid w:val="00D7736A"/>
    <w:rsid w:val="00D775B8"/>
    <w:rsid w:val="00D778C9"/>
    <w:rsid w:val="00D77BA0"/>
    <w:rsid w:val="00D816FF"/>
    <w:rsid w:val="00D8180C"/>
    <w:rsid w:val="00D8184E"/>
    <w:rsid w:val="00D81CC1"/>
    <w:rsid w:val="00D81CFB"/>
    <w:rsid w:val="00D826BC"/>
    <w:rsid w:val="00D82717"/>
    <w:rsid w:val="00D82D1B"/>
    <w:rsid w:val="00D83021"/>
    <w:rsid w:val="00D830FD"/>
    <w:rsid w:val="00D834A3"/>
    <w:rsid w:val="00D83689"/>
    <w:rsid w:val="00D837CD"/>
    <w:rsid w:val="00D83889"/>
    <w:rsid w:val="00D8395F"/>
    <w:rsid w:val="00D83A0F"/>
    <w:rsid w:val="00D83A74"/>
    <w:rsid w:val="00D83BB0"/>
    <w:rsid w:val="00D83CAB"/>
    <w:rsid w:val="00D83EE7"/>
    <w:rsid w:val="00D84141"/>
    <w:rsid w:val="00D8454B"/>
    <w:rsid w:val="00D8456D"/>
    <w:rsid w:val="00D84847"/>
    <w:rsid w:val="00D851DD"/>
    <w:rsid w:val="00D857B1"/>
    <w:rsid w:val="00D85A77"/>
    <w:rsid w:val="00D860EE"/>
    <w:rsid w:val="00D86197"/>
    <w:rsid w:val="00D8628E"/>
    <w:rsid w:val="00D8672A"/>
    <w:rsid w:val="00D86C40"/>
    <w:rsid w:val="00D86F5D"/>
    <w:rsid w:val="00D87087"/>
    <w:rsid w:val="00D8739A"/>
    <w:rsid w:val="00D8754A"/>
    <w:rsid w:val="00D87C71"/>
    <w:rsid w:val="00D900A0"/>
    <w:rsid w:val="00D90544"/>
    <w:rsid w:val="00D90571"/>
    <w:rsid w:val="00D90897"/>
    <w:rsid w:val="00D90D5A"/>
    <w:rsid w:val="00D90F4A"/>
    <w:rsid w:val="00D9109B"/>
    <w:rsid w:val="00D91337"/>
    <w:rsid w:val="00D9157C"/>
    <w:rsid w:val="00D91863"/>
    <w:rsid w:val="00D919FC"/>
    <w:rsid w:val="00D91A16"/>
    <w:rsid w:val="00D91A9B"/>
    <w:rsid w:val="00D91FA0"/>
    <w:rsid w:val="00D9285A"/>
    <w:rsid w:val="00D9320E"/>
    <w:rsid w:val="00D938AA"/>
    <w:rsid w:val="00D93DC0"/>
    <w:rsid w:val="00D93DCF"/>
    <w:rsid w:val="00D93E3F"/>
    <w:rsid w:val="00D93EA4"/>
    <w:rsid w:val="00D941C6"/>
    <w:rsid w:val="00D941CB"/>
    <w:rsid w:val="00D94937"/>
    <w:rsid w:val="00D94A81"/>
    <w:rsid w:val="00D95218"/>
    <w:rsid w:val="00D95357"/>
    <w:rsid w:val="00D95404"/>
    <w:rsid w:val="00D9551B"/>
    <w:rsid w:val="00D95548"/>
    <w:rsid w:val="00D96064"/>
    <w:rsid w:val="00D96233"/>
    <w:rsid w:val="00D9629E"/>
    <w:rsid w:val="00D9641A"/>
    <w:rsid w:val="00D9690B"/>
    <w:rsid w:val="00D96AC2"/>
    <w:rsid w:val="00D96C0D"/>
    <w:rsid w:val="00D96CD2"/>
    <w:rsid w:val="00D96D72"/>
    <w:rsid w:val="00D96ED8"/>
    <w:rsid w:val="00D973CC"/>
    <w:rsid w:val="00D97722"/>
    <w:rsid w:val="00D97B3D"/>
    <w:rsid w:val="00D97F16"/>
    <w:rsid w:val="00D97FFC"/>
    <w:rsid w:val="00DA067D"/>
    <w:rsid w:val="00DA08FA"/>
    <w:rsid w:val="00DA1171"/>
    <w:rsid w:val="00DA16B6"/>
    <w:rsid w:val="00DA1995"/>
    <w:rsid w:val="00DA1B33"/>
    <w:rsid w:val="00DA2093"/>
    <w:rsid w:val="00DA20A9"/>
    <w:rsid w:val="00DA28B3"/>
    <w:rsid w:val="00DA3183"/>
    <w:rsid w:val="00DA330A"/>
    <w:rsid w:val="00DA3529"/>
    <w:rsid w:val="00DA3593"/>
    <w:rsid w:val="00DA3635"/>
    <w:rsid w:val="00DA36D6"/>
    <w:rsid w:val="00DA3A20"/>
    <w:rsid w:val="00DA3BFD"/>
    <w:rsid w:val="00DA480A"/>
    <w:rsid w:val="00DA485E"/>
    <w:rsid w:val="00DA4958"/>
    <w:rsid w:val="00DA4C38"/>
    <w:rsid w:val="00DA4C3C"/>
    <w:rsid w:val="00DA5457"/>
    <w:rsid w:val="00DA5A9D"/>
    <w:rsid w:val="00DA5B89"/>
    <w:rsid w:val="00DA5C50"/>
    <w:rsid w:val="00DA5ECC"/>
    <w:rsid w:val="00DA5F8F"/>
    <w:rsid w:val="00DA603D"/>
    <w:rsid w:val="00DA609D"/>
    <w:rsid w:val="00DA65A8"/>
    <w:rsid w:val="00DA6841"/>
    <w:rsid w:val="00DA69B6"/>
    <w:rsid w:val="00DA6A8F"/>
    <w:rsid w:val="00DA6E08"/>
    <w:rsid w:val="00DA71FA"/>
    <w:rsid w:val="00DA7646"/>
    <w:rsid w:val="00DA7686"/>
    <w:rsid w:val="00DA7EF1"/>
    <w:rsid w:val="00DA7FDA"/>
    <w:rsid w:val="00DA7FFD"/>
    <w:rsid w:val="00DB0202"/>
    <w:rsid w:val="00DB0231"/>
    <w:rsid w:val="00DB03E8"/>
    <w:rsid w:val="00DB0476"/>
    <w:rsid w:val="00DB06BE"/>
    <w:rsid w:val="00DB06E9"/>
    <w:rsid w:val="00DB06EE"/>
    <w:rsid w:val="00DB0965"/>
    <w:rsid w:val="00DB0DE9"/>
    <w:rsid w:val="00DB0F2E"/>
    <w:rsid w:val="00DB10B7"/>
    <w:rsid w:val="00DB136F"/>
    <w:rsid w:val="00DB1591"/>
    <w:rsid w:val="00DB1938"/>
    <w:rsid w:val="00DB19E0"/>
    <w:rsid w:val="00DB1B38"/>
    <w:rsid w:val="00DB207B"/>
    <w:rsid w:val="00DB2351"/>
    <w:rsid w:val="00DB2502"/>
    <w:rsid w:val="00DB2616"/>
    <w:rsid w:val="00DB2808"/>
    <w:rsid w:val="00DB29C7"/>
    <w:rsid w:val="00DB2A1F"/>
    <w:rsid w:val="00DB359C"/>
    <w:rsid w:val="00DB37A0"/>
    <w:rsid w:val="00DB3BB8"/>
    <w:rsid w:val="00DB3DDE"/>
    <w:rsid w:val="00DB3E80"/>
    <w:rsid w:val="00DB4218"/>
    <w:rsid w:val="00DB4463"/>
    <w:rsid w:val="00DB450A"/>
    <w:rsid w:val="00DB463F"/>
    <w:rsid w:val="00DB4B87"/>
    <w:rsid w:val="00DB4BDE"/>
    <w:rsid w:val="00DB4C7A"/>
    <w:rsid w:val="00DB4D4E"/>
    <w:rsid w:val="00DB4F12"/>
    <w:rsid w:val="00DB50AE"/>
    <w:rsid w:val="00DB53E9"/>
    <w:rsid w:val="00DB55AE"/>
    <w:rsid w:val="00DB565E"/>
    <w:rsid w:val="00DB58E6"/>
    <w:rsid w:val="00DB59C8"/>
    <w:rsid w:val="00DB5E00"/>
    <w:rsid w:val="00DB5FB5"/>
    <w:rsid w:val="00DB6022"/>
    <w:rsid w:val="00DB668D"/>
    <w:rsid w:val="00DB6A62"/>
    <w:rsid w:val="00DB6B96"/>
    <w:rsid w:val="00DB6CD7"/>
    <w:rsid w:val="00DB6D3F"/>
    <w:rsid w:val="00DB6DDE"/>
    <w:rsid w:val="00DB6DF6"/>
    <w:rsid w:val="00DB77D4"/>
    <w:rsid w:val="00DB7ED8"/>
    <w:rsid w:val="00DB7FD5"/>
    <w:rsid w:val="00DC006F"/>
    <w:rsid w:val="00DC00DD"/>
    <w:rsid w:val="00DC01A6"/>
    <w:rsid w:val="00DC01E9"/>
    <w:rsid w:val="00DC0295"/>
    <w:rsid w:val="00DC048C"/>
    <w:rsid w:val="00DC058E"/>
    <w:rsid w:val="00DC06D7"/>
    <w:rsid w:val="00DC0C5B"/>
    <w:rsid w:val="00DC0E65"/>
    <w:rsid w:val="00DC1023"/>
    <w:rsid w:val="00DC1365"/>
    <w:rsid w:val="00DC1443"/>
    <w:rsid w:val="00DC1550"/>
    <w:rsid w:val="00DC1833"/>
    <w:rsid w:val="00DC1F10"/>
    <w:rsid w:val="00DC1FC7"/>
    <w:rsid w:val="00DC2CD3"/>
    <w:rsid w:val="00DC3742"/>
    <w:rsid w:val="00DC3D3D"/>
    <w:rsid w:val="00DC3ED8"/>
    <w:rsid w:val="00DC3FDD"/>
    <w:rsid w:val="00DC4274"/>
    <w:rsid w:val="00DC4439"/>
    <w:rsid w:val="00DC46F6"/>
    <w:rsid w:val="00DC4932"/>
    <w:rsid w:val="00DC4DFB"/>
    <w:rsid w:val="00DC508A"/>
    <w:rsid w:val="00DC50E4"/>
    <w:rsid w:val="00DC5603"/>
    <w:rsid w:val="00DC582C"/>
    <w:rsid w:val="00DC5852"/>
    <w:rsid w:val="00DC5880"/>
    <w:rsid w:val="00DC5E87"/>
    <w:rsid w:val="00DC6733"/>
    <w:rsid w:val="00DC681A"/>
    <w:rsid w:val="00DC6AD1"/>
    <w:rsid w:val="00DC6B4D"/>
    <w:rsid w:val="00DC6F5C"/>
    <w:rsid w:val="00DC71DE"/>
    <w:rsid w:val="00DC7415"/>
    <w:rsid w:val="00DC7442"/>
    <w:rsid w:val="00DC74E2"/>
    <w:rsid w:val="00DC7AA2"/>
    <w:rsid w:val="00DC7CB2"/>
    <w:rsid w:val="00DD01FE"/>
    <w:rsid w:val="00DD045F"/>
    <w:rsid w:val="00DD0AC9"/>
    <w:rsid w:val="00DD0AFF"/>
    <w:rsid w:val="00DD0E0E"/>
    <w:rsid w:val="00DD111A"/>
    <w:rsid w:val="00DD1267"/>
    <w:rsid w:val="00DD19CE"/>
    <w:rsid w:val="00DD1A37"/>
    <w:rsid w:val="00DD1A7D"/>
    <w:rsid w:val="00DD1D8C"/>
    <w:rsid w:val="00DD1DFC"/>
    <w:rsid w:val="00DD203D"/>
    <w:rsid w:val="00DD2601"/>
    <w:rsid w:val="00DD3039"/>
    <w:rsid w:val="00DD33A1"/>
    <w:rsid w:val="00DD34A1"/>
    <w:rsid w:val="00DD3773"/>
    <w:rsid w:val="00DD3A66"/>
    <w:rsid w:val="00DD3CC1"/>
    <w:rsid w:val="00DD3E70"/>
    <w:rsid w:val="00DD3E91"/>
    <w:rsid w:val="00DD3EEE"/>
    <w:rsid w:val="00DD404F"/>
    <w:rsid w:val="00DD408E"/>
    <w:rsid w:val="00DD4619"/>
    <w:rsid w:val="00DD47A2"/>
    <w:rsid w:val="00DD4A44"/>
    <w:rsid w:val="00DD4E53"/>
    <w:rsid w:val="00DD5038"/>
    <w:rsid w:val="00DD54B6"/>
    <w:rsid w:val="00DD5563"/>
    <w:rsid w:val="00DD5609"/>
    <w:rsid w:val="00DD56A6"/>
    <w:rsid w:val="00DD5C5A"/>
    <w:rsid w:val="00DD5CE0"/>
    <w:rsid w:val="00DD5F6A"/>
    <w:rsid w:val="00DD60A6"/>
    <w:rsid w:val="00DD61DD"/>
    <w:rsid w:val="00DD6373"/>
    <w:rsid w:val="00DD653C"/>
    <w:rsid w:val="00DD75E7"/>
    <w:rsid w:val="00DD78C1"/>
    <w:rsid w:val="00DD7950"/>
    <w:rsid w:val="00DD7BD0"/>
    <w:rsid w:val="00DD7C09"/>
    <w:rsid w:val="00DE0AA5"/>
    <w:rsid w:val="00DE0F36"/>
    <w:rsid w:val="00DE0F7B"/>
    <w:rsid w:val="00DE11D9"/>
    <w:rsid w:val="00DE1666"/>
    <w:rsid w:val="00DE1873"/>
    <w:rsid w:val="00DE1933"/>
    <w:rsid w:val="00DE1E85"/>
    <w:rsid w:val="00DE2018"/>
    <w:rsid w:val="00DE257C"/>
    <w:rsid w:val="00DE266D"/>
    <w:rsid w:val="00DE27AB"/>
    <w:rsid w:val="00DE2D4F"/>
    <w:rsid w:val="00DE2ECD"/>
    <w:rsid w:val="00DE3219"/>
    <w:rsid w:val="00DE321C"/>
    <w:rsid w:val="00DE35DB"/>
    <w:rsid w:val="00DE3B0B"/>
    <w:rsid w:val="00DE3B73"/>
    <w:rsid w:val="00DE3BC0"/>
    <w:rsid w:val="00DE3E2C"/>
    <w:rsid w:val="00DE4BDB"/>
    <w:rsid w:val="00DE4E6F"/>
    <w:rsid w:val="00DE530D"/>
    <w:rsid w:val="00DE53EC"/>
    <w:rsid w:val="00DE596A"/>
    <w:rsid w:val="00DE5C5C"/>
    <w:rsid w:val="00DE5CBA"/>
    <w:rsid w:val="00DE60F5"/>
    <w:rsid w:val="00DE64FB"/>
    <w:rsid w:val="00DE6E07"/>
    <w:rsid w:val="00DE6ECE"/>
    <w:rsid w:val="00DE7339"/>
    <w:rsid w:val="00DE7352"/>
    <w:rsid w:val="00DE78EE"/>
    <w:rsid w:val="00DE7CE4"/>
    <w:rsid w:val="00DE7FFD"/>
    <w:rsid w:val="00DF0505"/>
    <w:rsid w:val="00DF0A00"/>
    <w:rsid w:val="00DF1063"/>
    <w:rsid w:val="00DF12D7"/>
    <w:rsid w:val="00DF1370"/>
    <w:rsid w:val="00DF1488"/>
    <w:rsid w:val="00DF1661"/>
    <w:rsid w:val="00DF18C3"/>
    <w:rsid w:val="00DF1AAE"/>
    <w:rsid w:val="00DF1B4E"/>
    <w:rsid w:val="00DF1C63"/>
    <w:rsid w:val="00DF1E41"/>
    <w:rsid w:val="00DF1F0F"/>
    <w:rsid w:val="00DF2397"/>
    <w:rsid w:val="00DF25DE"/>
    <w:rsid w:val="00DF2896"/>
    <w:rsid w:val="00DF29E1"/>
    <w:rsid w:val="00DF2BF0"/>
    <w:rsid w:val="00DF3ACC"/>
    <w:rsid w:val="00DF3CEA"/>
    <w:rsid w:val="00DF45C0"/>
    <w:rsid w:val="00DF488D"/>
    <w:rsid w:val="00DF490E"/>
    <w:rsid w:val="00DF4BB5"/>
    <w:rsid w:val="00DF4F20"/>
    <w:rsid w:val="00DF560E"/>
    <w:rsid w:val="00DF57B9"/>
    <w:rsid w:val="00DF581F"/>
    <w:rsid w:val="00DF5996"/>
    <w:rsid w:val="00DF5AFE"/>
    <w:rsid w:val="00DF5B4A"/>
    <w:rsid w:val="00DF5B5B"/>
    <w:rsid w:val="00DF5BD5"/>
    <w:rsid w:val="00DF5C6D"/>
    <w:rsid w:val="00DF5DC2"/>
    <w:rsid w:val="00DF5ED3"/>
    <w:rsid w:val="00DF6284"/>
    <w:rsid w:val="00DF6314"/>
    <w:rsid w:val="00DF7740"/>
    <w:rsid w:val="00DF788E"/>
    <w:rsid w:val="00E000C7"/>
    <w:rsid w:val="00E005D5"/>
    <w:rsid w:val="00E00FBF"/>
    <w:rsid w:val="00E010F8"/>
    <w:rsid w:val="00E014D3"/>
    <w:rsid w:val="00E01DA8"/>
    <w:rsid w:val="00E021CA"/>
    <w:rsid w:val="00E02489"/>
    <w:rsid w:val="00E024C0"/>
    <w:rsid w:val="00E02585"/>
    <w:rsid w:val="00E02703"/>
    <w:rsid w:val="00E0273A"/>
    <w:rsid w:val="00E02A29"/>
    <w:rsid w:val="00E03405"/>
    <w:rsid w:val="00E03B87"/>
    <w:rsid w:val="00E03BDA"/>
    <w:rsid w:val="00E03D34"/>
    <w:rsid w:val="00E04030"/>
    <w:rsid w:val="00E0429E"/>
    <w:rsid w:val="00E043B1"/>
    <w:rsid w:val="00E04937"/>
    <w:rsid w:val="00E04A75"/>
    <w:rsid w:val="00E05117"/>
    <w:rsid w:val="00E056C8"/>
    <w:rsid w:val="00E05A64"/>
    <w:rsid w:val="00E05D6D"/>
    <w:rsid w:val="00E06002"/>
    <w:rsid w:val="00E061C0"/>
    <w:rsid w:val="00E064EF"/>
    <w:rsid w:val="00E067BC"/>
    <w:rsid w:val="00E06AC5"/>
    <w:rsid w:val="00E07229"/>
    <w:rsid w:val="00E072BC"/>
    <w:rsid w:val="00E074E4"/>
    <w:rsid w:val="00E076F0"/>
    <w:rsid w:val="00E0782A"/>
    <w:rsid w:val="00E07889"/>
    <w:rsid w:val="00E07B01"/>
    <w:rsid w:val="00E07E7B"/>
    <w:rsid w:val="00E10488"/>
    <w:rsid w:val="00E1080D"/>
    <w:rsid w:val="00E10ABB"/>
    <w:rsid w:val="00E10B78"/>
    <w:rsid w:val="00E10E45"/>
    <w:rsid w:val="00E110C0"/>
    <w:rsid w:val="00E112C7"/>
    <w:rsid w:val="00E114AD"/>
    <w:rsid w:val="00E116B3"/>
    <w:rsid w:val="00E1185E"/>
    <w:rsid w:val="00E11901"/>
    <w:rsid w:val="00E11CAF"/>
    <w:rsid w:val="00E12BF8"/>
    <w:rsid w:val="00E132DD"/>
    <w:rsid w:val="00E133FB"/>
    <w:rsid w:val="00E1349E"/>
    <w:rsid w:val="00E135A1"/>
    <w:rsid w:val="00E13651"/>
    <w:rsid w:val="00E1392E"/>
    <w:rsid w:val="00E13AED"/>
    <w:rsid w:val="00E13BD6"/>
    <w:rsid w:val="00E13C78"/>
    <w:rsid w:val="00E13EA5"/>
    <w:rsid w:val="00E14263"/>
    <w:rsid w:val="00E1434B"/>
    <w:rsid w:val="00E14663"/>
    <w:rsid w:val="00E14B00"/>
    <w:rsid w:val="00E14C5D"/>
    <w:rsid w:val="00E156D8"/>
    <w:rsid w:val="00E15D94"/>
    <w:rsid w:val="00E15EB2"/>
    <w:rsid w:val="00E15F02"/>
    <w:rsid w:val="00E1633A"/>
    <w:rsid w:val="00E16591"/>
    <w:rsid w:val="00E16594"/>
    <w:rsid w:val="00E167C2"/>
    <w:rsid w:val="00E16C8C"/>
    <w:rsid w:val="00E16F2B"/>
    <w:rsid w:val="00E17344"/>
    <w:rsid w:val="00E17356"/>
    <w:rsid w:val="00E17446"/>
    <w:rsid w:val="00E174B5"/>
    <w:rsid w:val="00E1768D"/>
    <w:rsid w:val="00E17757"/>
    <w:rsid w:val="00E1799D"/>
    <w:rsid w:val="00E179B1"/>
    <w:rsid w:val="00E17CA7"/>
    <w:rsid w:val="00E201D7"/>
    <w:rsid w:val="00E205DA"/>
    <w:rsid w:val="00E2066C"/>
    <w:rsid w:val="00E20E2D"/>
    <w:rsid w:val="00E21119"/>
    <w:rsid w:val="00E21E04"/>
    <w:rsid w:val="00E21E92"/>
    <w:rsid w:val="00E2201E"/>
    <w:rsid w:val="00E220F0"/>
    <w:rsid w:val="00E22104"/>
    <w:rsid w:val="00E221E8"/>
    <w:rsid w:val="00E22412"/>
    <w:rsid w:val="00E22517"/>
    <w:rsid w:val="00E227DE"/>
    <w:rsid w:val="00E22930"/>
    <w:rsid w:val="00E22FED"/>
    <w:rsid w:val="00E23070"/>
    <w:rsid w:val="00E23180"/>
    <w:rsid w:val="00E2334A"/>
    <w:rsid w:val="00E233C1"/>
    <w:rsid w:val="00E233D6"/>
    <w:rsid w:val="00E23B3E"/>
    <w:rsid w:val="00E23B6B"/>
    <w:rsid w:val="00E23CE9"/>
    <w:rsid w:val="00E23D6B"/>
    <w:rsid w:val="00E24267"/>
    <w:rsid w:val="00E24700"/>
    <w:rsid w:val="00E24B03"/>
    <w:rsid w:val="00E24CA3"/>
    <w:rsid w:val="00E24D1A"/>
    <w:rsid w:val="00E24E69"/>
    <w:rsid w:val="00E2504E"/>
    <w:rsid w:val="00E25051"/>
    <w:rsid w:val="00E2532D"/>
    <w:rsid w:val="00E25878"/>
    <w:rsid w:val="00E2598C"/>
    <w:rsid w:val="00E259BD"/>
    <w:rsid w:val="00E25A00"/>
    <w:rsid w:val="00E25CC0"/>
    <w:rsid w:val="00E25F7C"/>
    <w:rsid w:val="00E265B1"/>
    <w:rsid w:val="00E2667A"/>
    <w:rsid w:val="00E269D1"/>
    <w:rsid w:val="00E26AF7"/>
    <w:rsid w:val="00E26B1A"/>
    <w:rsid w:val="00E26BE3"/>
    <w:rsid w:val="00E272B5"/>
    <w:rsid w:val="00E27448"/>
    <w:rsid w:val="00E27B2F"/>
    <w:rsid w:val="00E27B60"/>
    <w:rsid w:val="00E30243"/>
    <w:rsid w:val="00E303B3"/>
    <w:rsid w:val="00E304FF"/>
    <w:rsid w:val="00E30546"/>
    <w:rsid w:val="00E30C43"/>
    <w:rsid w:val="00E31068"/>
    <w:rsid w:val="00E3111C"/>
    <w:rsid w:val="00E3152F"/>
    <w:rsid w:val="00E31621"/>
    <w:rsid w:val="00E322DD"/>
    <w:rsid w:val="00E325B7"/>
    <w:rsid w:val="00E32845"/>
    <w:rsid w:val="00E329C2"/>
    <w:rsid w:val="00E32A95"/>
    <w:rsid w:val="00E32D81"/>
    <w:rsid w:val="00E32E49"/>
    <w:rsid w:val="00E32E6E"/>
    <w:rsid w:val="00E333F2"/>
    <w:rsid w:val="00E334F4"/>
    <w:rsid w:val="00E33997"/>
    <w:rsid w:val="00E33A17"/>
    <w:rsid w:val="00E33B43"/>
    <w:rsid w:val="00E34201"/>
    <w:rsid w:val="00E3458A"/>
    <w:rsid w:val="00E345C0"/>
    <w:rsid w:val="00E34943"/>
    <w:rsid w:val="00E34AD9"/>
    <w:rsid w:val="00E34BFC"/>
    <w:rsid w:val="00E34C98"/>
    <w:rsid w:val="00E34FFA"/>
    <w:rsid w:val="00E3524B"/>
    <w:rsid w:val="00E35320"/>
    <w:rsid w:val="00E3562F"/>
    <w:rsid w:val="00E358A6"/>
    <w:rsid w:val="00E35CFA"/>
    <w:rsid w:val="00E36012"/>
    <w:rsid w:val="00E36021"/>
    <w:rsid w:val="00E36376"/>
    <w:rsid w:val="00E3669F"/>
    <w:rsid w:val="00E366F4"/>
    <w:rsid w:val="00E36DBA"/>
    <w:rsid w:val="00E374DC"/>
    <w:rsid w:val="00E376DD"/>
    <w:rsid w:val="00E3770A"/>
    <w:rsid w:val="00E37731"/>
    <w:rsid w:val="00E37744"/>
    <w:rsid w:val="00E3781C"/>
    <w:rsid w:val="00E37846"/>
    <w:rsid w:val="00E400F7"/>
    <w:rsid w:val="00E4041F"/>
    <w:rsid w:val="00E4052E"/>
    <w:rsid w:val="00E4067A"/>
    <w:rsid w:val="00E40726"/>
    <w:rsid w:val="00E408C9"/>
    <w:rsid w:val="00E408CC"/>
    <w:rsid w:val="00E40AB5"/>
    <w:rsid w:val="00E40D94"/>
    <w:rsid w:val="00E40E1D"/>
    <w:rsid w:val="00E40F56"/>
    <w:rsid w:val="00E413F3"/>
    <w:rsid w:val="00E4152C"/>
    <w:rsid w:val="00E417D5"/>
    <w:rsid w:val="00E41894"/>
    <w:rsid w:val="00E41CFA"/>
    <w:rsid w:val="00E41EB9"/>
    <w:rsid w:val="00E42033"/>
    <w:rsid w:val="00E4203C"/>
    <w:rsid w:val="00E42192"/>
    <w:rsid w:val="00E42A7E"/>
    <w:rsid w:val="00E43473"/>
    <w:rsid w:val="00E43C35"/>
    <w:rsid w:val="00E44012"/>
    <w:rsid w:val="00E443B4"/>
    <w:rsid w:val="00E443CE"/>
    <w:rsid w:val="00E4481D"/>
    <w:rsid w:val="00E44913"/>
    <w:rsid w:val="00E44A99"/>
    <w:rsid w:val="00E44CCC"/>
    <w:rsid w:val="00E44FFF"/>
    <w:rsid w:val="00E45326"/>
    <w:rsid w:val="00E4554F"/>
    <w:rsid w:val="00E45663"/>
    <w:rsid w:val="00E45890"/>
    <w:rsid w:val="00E4591A"/>
    <w:rsid w:val="00E45EC7"/>
    <w:rsid w:val="00E46121"/>
    <w:rsid w:val="00E4673E"/>
    <w:rsid w:val="00E4678B"/>
    <w:rsid w:val="00E469D2"/>
    <w:rsid w:val="00E46AA1"/>
    <w:rsid w:val="00E46CD4"/>
    <w:rsid w:val="00E46D20"/>
    <w:rsid w:val="00E46EDE"/>
    <w:rsid w:val="00E471C7"/>
    <w:rsid w:val="00E47706"/>
    <w:rsid w:val="00E4771E"/>
    <w:rsid w:val="00E47F46"/>
    <w:rsid w:val="00E506C9"/>
    <w:rsid w:val="00E507A3"/>
    <w:rsid w:val="00E50F2B"/>
    <w:rsid w:val="00E5143D"/>
    <w:rsid w:val="00E51563"/>
    <w:rsid w:val="00E51698"/>
    <w:rsid w:val="00E5170D"/>
    <w:rsid w:val="00E5184A"/>
    <w:rsid w:val="00E51DA7"/>
    <w:rsid w:val="00E51DFE"/>
    <w:rsid w:val="00E5201B"/>
    <w:rsid w:val="00E52065"/>
    <w:rsid w:val="00E521F1"/>
    <w:rsid w:val="00E522A7"/>
    <w:rsid w:val="00E523A6"/>
    <w:rsid w:val="00E5245A"/>
    <w:rsid w:val="00E5270C"/>
    <w:rsid w:val="00E52BC4"/>
    <w:rsid w:val="00E533F3"/>
    <w:rsid w:val="00E539FA"/>
    <w:rsid w:val="00E53A2E"/>
    <w:rsid w:val="00E53B8C"/>
    <w:rsid w:val="00E53C95"/>
    <w:rsid w:val="00E53F06"/>
    <w:rsid w:val="00E54075"/>
    <w:rsid w:val="00E546CD"/>
    <w:rsid w:val="00E54984"/>
    <w:rsid w:val="00E54A84"/>
    <w:rsid w:val="00E54B08"/>
    <w:rsid w:val="00E54C8C"/>
    <w:rsid w:val="00E5512E"/>
    <w:rsid w:val="00E5523A"/>
    <w:rsid w:val="00E5540C"/>
    <w:rsid w:val="00E55672"/>
    <w:rsid w:val="00E55677"/>
    <w:rsid w:val="00E5585B"/>
    <w:rsid w:val="00E55C61"/>
    <w:rsid w:val="00E56254"/>
    <w:rsid w:val="00E56460"/>
    <w:rsid w:val="00E565C9"/>
    <w:rsid w:val="00E5665E"/>
    <w:rsid w:val="00E566A2"/>
    <w:rsid w:val="00E56D48"/>
    <w:rsid w:val="00E56F83"/>
    <w:rsid w:val="00E5714B"/>
    <w:rsid w:val="00E5723B"/>
    <w:rsid w:val="00E57DA6"/>
    <w:rsid w:val="00E57EE8"/>
    <w:rsid w:val="00E57EFE"/>
    <w:rsid w:val="00E602E3"/>
    <w:rsid w:val="00E60567"/>
    <w:rsid w:val="00E606B3"/>
    <w:rsid w:val="00E60D30"/>
    <w:rsid w:val="00E6122E"/>
    <w:rsid w:val="00E61494"/>
    <w:rsid w:val="00E61689"/>
    <w:rsid w:val="00E61809"/>
    <w:rsid w:val="00E6207C"/>
    <w:rsid w:val="00E62197"/>
    <w:rsid w:val="00E62211"/>
    <w:rsid w:val="00E623F6"/>
    <w:rsid w:val="00E626B5"/>
    <w:rsid w:val="00E6287E"/>
    <w:rsid w:val="00E6288E"/>
    <w:rsid w:val="00E62993"/>
    <w:rsid w:val="00E63107"/>
    <w:rsid w:val="00E63422"/>
    <w:rsid w:val="00E634A4"/>
    <w:rsid w:val="00E6380E"/>
    <w:rsid w:val="00E6395E"/>
    <w:rsid w:val="00E63A3A"/>
    <w:rsid w:val="00E63A6F"/>
    <w:rsid w:val="00E63DC1"/>
    <w:rsid w:val="00E6406B"/>
    <w:rsid w:val="00E642AB"/>
    <w:rsid w:val="00E644D4"/>
    <w:rsid w:val="00E64532"/>
    <w:rsid w:val="00E648BE"/>
    <w:rsid w:val="00E64B2C"/>
    <w:rsid w:val="00E65613"/>
    <w:rsid w:val="00E658ED"/>
    <w:rsid w:val="00E65950"/>
    <w:rsid w:val="00E65C7D"/>
    <w:rsid w:val="00E65E7E"/>
    <w:rsid w:val="00E6624B"/>
    <w:rsid w:val="00E66569"/>
    <w:rsid w:val="00E66758"/>
    <w:rsid w:val="00E66C74"/>
    <w:rsid w:val="00E66EE1"/>
    <w:rsid w:val="00E670BC"/>
    <w:rsid w:val="00E67564"/>
    <w:rsid w:val="00E675F6"/>
    <w:rsid w:val="00E67650"/>
    <w:rsid w:val="00E67734"/>
    <w:rsid w:val="00E67A61"/>
    <w:rsid w:val="00E67AB4"/>
    <w:rsid w:val="00E67C25"/>
    <w:rsid w:val="00E67DDA"/>
    <w:rsid w:val="00E67F7B"/>
    <w:rsid w:val="00E7011C"/>
    <w:rsid w:val="00E70639"/>
    <w:rsid w:val="00E70854"/>
    <w:rsid w:val="00E70B61"/>
    <w:rsid w:val="00E7104D"/>
    <w:rsid w:val="00E7105F"/>
    <w:rsid w:val="00E71C27"/>
    <w:rsid w:val="00E71F0D"/>
    <w:rsid w:val="00E72579"/>
    <w:rsid w:val="00E7275E"/>
    <w:rsid w:val="00E728CB"/>
    <w:rsid w:val="00E72AE1"/>
    <w:rsid w:val="00E730E1"/>
    <w:rsid w:val="00E733C0"/>
    <w:rsid w:val="00E73650"/>
    <w:rsid w:val="00E7373B"/>
    <w:rsid w:val="00E73986"/>
    <w:rsid w:val="00E73B10"/>
    <w:rsid w:val="00E73B73"/>
    <w:rsid w:val="00E73E37"/>
    <w:rsid w:val="00E7412B"/>
    <w:rsid w:val="00E74B1B"/>
    <w:rsid w:val="00E74EF7"/>
    <w:rsid w:val="00E7514C"/>
    <w:rsid w:val="00E751D1"/>
    <w:rsid w:val="00E758A2"/>
    <w:rsid w:val="00E75A3D"/>
    <w:rsid w:val="00E75A73"/>
    <w:rsid w:val="00E75B9E"/>
    <w:rsid w:val="00E75F82"/>
    <w:rsid w:val="00E767D6"/>
    <w:rsid w:val="00E76F72"/>
    <w:rsid w:val="00E7721C"/>
    <w:rsid w:val="00E7732A"/>
    <w:rsid w:val="00E77C82"/>
    <w:rsid w:val="00E77CEF"/>
    <w:rsid w:val="00E77DFB"/>
    <w:rsid w:val="00E80350"/>
    <w:rsid w:val="00E805BE"/>
    <w:rsid w:val="00E8063B"/>
    <w:rsid w:val="00E80AEF"/>
    <w:rsid w:val="00E80D39"/>
    <w:rsid w:val="00E80D48"/>
    <w:rsid w:val="00E81137"/>
    <w:rsid w:val="00E81393"/>
    <w:rsid w:val="00E8166A"/>
    <w:rsid w:val="00E81D28"/>
    <w:rsid w:val="00E8234F"/>
    <w:rsid w:val="00E825EB"/>
    <w:rsid w:val="00E82732"/>
    <w:rsid w:val="00E828C0"/>
    <w:rsid w:val="00E82FD2"/>
    <w:rsid w:val="00E834ED"/>
    <w:rsid w:val="00E837AA"/>
    <w:rsid w:val="00E838A7"/>
    <w:rsid w:val="00E8394B"/>
    <w:rsid w:val="00E83A91"/>
    <w:rsid w:val="00E83C9F"/>
    <w:rsid w:val="00E83E07"/>
    <w:rsid w:val="00E83ED7"/>
    <w:rsid w:val="00E8407D"/>
    <w:rsid w:val="00E840BF"/>
    <w:rsid w:val="00E84154"/>
    <w:rsid w:val="00E841B3"/>
    <w:rsid w:val="00E842EB"/>
    <w:rsid w:val="00E84443"/>
    <w:rsid w:val="00E84992"/>
    <w:rsid w:val="00E84F9C"/>
    <w:rsid w:val="00E850D5"/>
    <w:rsid w:val="00E8512A"/>
    <w:rsid w:val="00E852E9"/>
    <w:rsid w:val="00E85686"/>
    <w:rsid w:val="00E8569E"/>
    <w:rsid w:val="00E857E8"/>
    <w:rsid w:val="00E85B4B"/>
    <w:rsid w:val="00E85BA8"/>
    <w:rsid w:val="00E85C6D"/>
    <w:rsid w:val="00E85F51"/>
    <w:rsid w:val="00E863C3"/>
    <w:rsid w:val="00E86804"/>
    <w:rsid w:val="00E8683D"/>
    <w:rsid w:val="00E868AB"/>
    <w:rsid w:val="00E869D5"/>
    <w:rsid w:val="00E86BF5"/>
    <w:rsid w:val="00E8711E"/>
    <w:rsid w:val="00E872D4"/>
    <w:rsid w:val="00E873C4"/>
    <w:rsid w:val="00E879CA"/>
    <w:rsid w:val="00E87BAD"/>
    <w:rsid w:val="00E87CB1"/>
    <w:rsid w:val="00E87E1C"/>
    <w:rsid w:val="00E87F75"/>
    <w:rsid w:val="00E901A5"/>
    <w:rsid w:val="00E90AD3"/>
    <w:rsid w:val="00E90DAA"/>
    <w:rsid w:val="00E91085"/>
    <w:rsid w:val="00E9188C"/>
    <w:rsid w:val="00E91FCF"/>
    <w:rsid w:val="00E9259E"/>
    <w:rsid w:val="00E925F2"/>
    <w:rsid w:val="00E927C4"/>
    <w:rsid w:val="00E929E2"/>
    <w:rsid w:val="00E92AA7"/>
    <w:rsid w:val="00E92D43"/>
    <w:rsid w:val="00E92F9A"/>
    <w:rsid w:val="00E933B4"/>
    <w:rsid w:val="00E9348F"/>
    <w:rsid w:val="00E93567"/>
    <w:rsid w:val="00E935E0"/>
    <w:rsid w:val="00E935E2"/>
    <w:rsid w:val="00E936BB"/>
    <w:rsid w:val="00E93AD9"/>
    <w:rsid w:val="00E93F1A"/>
    <w:rsid w:val="00E943BE"/>
    <w:rsid w:val="00E944E3"/>
    <w:rsid w:val="00E9502D"/>
    <w:rsid w:val="00E95075"/>
    <w:rsid w:val="00E95BE9"/>
    <w:rsid w:val="00E95DBC"/>
    <w:rsid w:val="00E95E87"/>
    <w:rsid w:val="00E96145"/>
    <w:rsid w:val="00E9676C"/>
    <w:rsid w:val="00E96A91"/>
    <w:rsid w:val="00E96CFD"/>
    <w:rsid w:val="00E970CA"/>
    <w:rsid w:val="00E97175"/>
    <w:rsid w:val="00E9786D"/>
    <w:rsid w:val="00E97936"/>
    <w:rsid w:val="00E97AC3"/>
    <w:rsid w:val="00E97B8C"/>
    <w:rsid w:val="00E97F4B"/>
    <w:rsid w:val="00EA035B"/>
    <w:rsid w:val="00EA07D0"/>
    <w:rsid w:val="00EA0897"/>
    <w:rsid w:val="00EA0C5F"/>
    <w:rsid w:val="00EA0CC0"/>
    <w:rsid w:val="00EA0D96"/>
    <w:rsid w:val="00EA0FA8"/>
    <w:rsid w:val="00EA11D0"/>
    <w:rsid w:val="00EA12B3"/>
    <w:rsid w:val="00EA1468"/>
    <w:rsid w:val="00EA17EF"/>
    <w:rsid w:val="00EA181B"/>
    <w:rsid w:val="00EA184F"/>
    <w:rsid w:val="00EA1E69"/>
    <w:rsid w:val="00EA209A"/>
    <w:rsid w:val="00EA20A5"/>
    <w:rsid w:val="00EA231C"/>
    <w:rsid w:val="00EA28D6"/>
    <w:rsid w:val="00EA2939"/>
    <w:rsid w:val="00EA2C31"/>
    <w:rsid w:val="00EA2DA3"/>
    <w:rsid w:val="00EA2F58"/>
    <w:rsid w:val="00EA3003"/>
    <w:rsid w:val="00EA3571"/>
    <w:rsid w:val="00EA361E"/>
    <w:rsid w:val="00EA3710"/>
    <w:rsid w:val="00EA3721"/>
    <w:rsid w:val="00EA3826"/>
    <w:rsid w:val="00EA3A86"/>
    <w:rsid w:val="00EA3CE9"/>
    <w:rsid w:val="00EA3DC1"/>
    <w:rsid w:val="00EA4577"/>
    <w:rsid w:val="00EA480E"/>
    <w:rsid w:val="00EA4AE0"/>
    <w:rsid w:val="00EA4B91"/>
    <w:rsid w:val="00EA4CD5"/>
    <w:rsid w:val="00EA507E"/>
    <w:rsid w:val="00EA52B9"/>
    <w:rsid w:val="00EA53F4"/>
    <w:rsid w:val="00EA5450"/>
    <w:rsid w:val="00EA5A86"/>
    <w:rsid w:val="00EA5B14"/>
    <w:rsid w:val="00EA5B19"/>
    <w:rsid w:val="00EA5FB5"/>
    <w:rsid w:val="00EA61F7"/>
    <w:rsid w:val="00EA679F"/>
    <w:rsid w:val="00EA67FB"/>
    <w:rsid w:val="00EA6934"/>
    <w:rsid w:val="00EA6C04"/>
    <w:rsid w:val="00EA6DA6"/>
    <w:rsid w:val="00EA6E8F"/>
    <w:rsid w:val="00EA7268"/>
    <w:rsid w:val="00EA72F9"/>
    <w:rsid w:val="00EA740C"/>
    <w:rsid w:val="00EA7773"/>
    <w:rsid w:val="00EA7AC9"/>
    <w:rsid w:val="00EA7DD1"/>
    <w:rsid w:val="00EA7E5F"/>
    <w:rsid w:val="00EA7E94"/>
    <w:rsid w:val="00EB0029"/>
    <w:rsid w:val="00EB04D4"/>
    <w:rsid w:val="00EB0721"/>
    <w:rsid w:val="00EB0E2E"/>
    <w:rsid w:val="00EB0F84"/>
    <w:rsid w:val="00EB113C"/>
    <w:rsid w:val="00EB132E"/>
    <w:rsid w:val="00EB1699"/>
    <w:rsid w:val="00EB1B21"/>
    <w:rsid w:val="00EB1CB5"/>
    <w:rsid w:val="00EB1DDB"/>
    <w:rsid w:val="00EB1E91"/>
    <w:rsid w:val="00EB2461"/>
    <w:rsid w:val="00EB27F4"/>
    <w:rsid w:val="00EB2A62"/>
    <w:rsid w:val="00EB2D6E"/>
    <w:rsid w:val="00EB2F1F"/>
    <w:rsid w:val="00EB3348"/>
    <w:rsid w:val="00EB33E8"/>
    <w:rsid w:val="00EB3456"/>
    <w:rsid w:val="00EB34E0"/>
    <w:rsid w:val="00EB3A5B"/>
    <w:rsid w:val="00EB46F1"/>
    <w:rsid w:val="00EB49C2"/>
    <w:rsid w:val="00EB4F13"/>
    <w:rsid w:val="00EB4FB2"/>
    <w:rsid w:val="00EB5152"/>
    <w:rsid w:val="00EB51C1"/>
    <w:rsid w:val="00EB53B5"/>
    <w:rsid w:val="00EB54AF"/>
    <w:rsid w:val="00EB54F0"/>
    <w:rsid w:val="00EB5528"/>
    <w:rsid w:val="00EB553B"/>
    <w:rsid w:val="00EB55E8"/>
    <w:rsid w:val="00EB59C7"/>
    <w:rsid w:val="00EB59D4"/>
    <w:rsid w:val="00EB5DA6"/>
    <w:rsid w:val="00EB5E5C"/>
    <w:rsid w:val="00EB62F6"/>
    <w:rsid w:val="00EB6D64"/>
    <w:rsid w:val="00EB6D89"/>
    <w:rsid w:val="00EB7022"/>
    <w:rsid w:val="00EB7041"/>
    <w:rsid w:val="00EB70EB"/>
    <w:rsid w:val="00EB73EB"/>
    <w:rsid w:val="00EC0000"/>
    <w:rsid w:val="00EC040F"/>
    <w:rsid w:val="00EC0465"/>
    <w:rsid w:val="00EC1058"/>
    <w:rsid w:val="00EC12E7"/>
    <w:rsid w:val="00EC13BB"/>
    <w:rsid w:val="00EC14D5"/>
    <w:rsid w:val="00EC1907"/>
    <w:rsid w:val="00EC1A62"/>
    <w:rsid w:val="00EC1CC5"/>
    <w:rsid w:val="00EC1D74"/>
    <w:rsid w:val="00EC1F2A"/>
    <w:rsid w:val="00EC2053"/>
    <w:rsid w:val="00EC2984"/>
    <w:rsid w:val="00EC2991"/>
    <w:rsid w:val="00EC2AD4"/>
    <w:rsid w:val="00EC2C9C"/>
    <w:rsid w:val="00EC2DDB"/>
    <w:rsid w:val="00EC2EE5"/>
    <w:rsid w:val="00EC3447"/>
    <w:rsid w:val="00EC358F"/>
    <w:rsid w:val="00EC3877"/>
    <w:rsid w:val="00EC398C"/>
    <w:rsid w:val="00EC3A94"/>
    <w:rsid w:val="00EC3DCA"/>
    <w:rsid w:val="00EC3FA4"/>
    <w:rsid w:val="00EC4A1E"/>
    <w:rsid w:val="00EC4B11"/>
    <w:rsid w:val="00EC4D85"/>
    <w:rsid w:val="00EC4E8D"/>
    <w:rsid w:val="00EC4F56"/>
    <w:rsid w:val="00EC5100"/>
    <w:rsid w:val="00EC55AA"/>
    <w:rsid w:val="00EC5747"/>
    <w:rsid w:val="00EC57C1"/>
    <w:rsid w:val="00EC57D1"/>
    <w:rsid w:val="00EC57F2"/>
    <w:rsid w:val="00EC58AB"/>
    <w:rsid w:val="00EC5AE1"/>
    <w:rsid w:val="00EC5C74"/>
    <w:rsid w:val="00EC5EE1"/>
    <w:rsid w:val="00EC5F29"/>
    <w:rsid w:val="00EC5F4A"/>
    <w:rsid w:val="00EC6096"/>
    <w:rsid w:val="00EC60C3"/>
    <w:rsid w:val="00EC62C8"/>
    <w:rsid w:val="00EC62E9"/>
    <w:rsid w:val="00EC64B9"/>
    <w:rsid w:val="00EC6512"/>
    <w:rsid w:val="00EC6593"/>
    <w:rsid w:val="00EC6D4A"/>
    <w:rsid w:val="00EC6DA8"/>
    <w:rsid w:val="00EC6F5F"/>
    <w:rsid w:val="00EC7295"/>
    <w:rsid w:val="00EC7A3C"/>
    <w:rsid w:val="00EC7CA1"/>
    <w:rsid w:val="00EC7EE7"/>
    <w:rsid w:val="00ED0010"/>
    <w:rsid w:val="00ED001A"/>
    <w:rsid w:val="00ED02BD"/>
    <w:rsid w:val="00ED0427"/>
    <w:rsid w:val="00ED0463"/>
    <w:rsid w:val="00ED090A"/>
    <w:rsid w:val="00ED0AA3"/>
    <w:rsid w:val="00ED0BB8"/>
    <w:rsid w:val="00ED0DF2"/>
    <w:rsid w:val="00ED0F15"/>
    <w:rsid w:val="00ED116E"/>
    <w:rsid w:val="00ED1722"/>
    <w:rsid w:val="00ED1864"/>
    <w:rsid w:val="00ED1CDC"/>
    <w:rsid w:val="00ED1EFA"/>
    <w:rsid w:val="00ED22C8"/>
    <w:rsid w:val="00ED2364"/>
    <w:rsid w:val="00ED26EA"/>
    <w:rsid w:val="00ED2A6D"/>
    <w:rsid w:val="00ED2BE8"/>
    <w:rsid w:val="00ED2CFE"/>
    <w:rsid w:val="00ED2E47"/>
    <w:rsid w:val="00ED2FD1"/>
    <w:rsid w:val="00ED3299"/>
    <w:rsid w:val="00ED33C2"/>
    <w:rsid w:val="00ED3414"/>
    <w:rsid w:val="00ED34A0"/>
    <w:rsid w:val="00ED353C"/>
    <w:rsid w:val="00ED3743"/>
    <w:rsid w:val="00ED37A4"/>
    <w:rsid w:val="00ED3A63"/>
    <w:rsid w:val="00ED3B2C"/>
    <w:rsid w:val="00ED3C1F"/>
    <w:rsid w:val="00ED3C5A"/>
    <w:rsid w:val="00ED4094"/>
    <w:rsid w:val="00ED431A"/>
    <w:rsid w:val="00ED4467"/>
    <w:rsid w:val="00ED44DE"/>
    <w:rsid w:val="00ED49AB"/>
    <w:rsid w:val="00ED4B66"/>
    <w:rsid w:val="00ED4C25"/>
    <w:rsid w:val="00ED4CCD"/>
    <w:rsid w:val="00ED4D39"/>
    <w:rsid w:val="00ED5004"/>
    <w:rsid w:val="00ED5699"/>
    <w:rsid w:val="00ED56D1"/>
    <w:rsid w:val="00ED571C"/>
    <w:rsid w:val="00ED5F26"/>
    <w:rsid w:val="00ED6375"/>
    <w:rsid w:val="00ED691E"/>
    <w:rsid w:val="00ED6CFE"/>
    <w:rsid w:val="00ED6D11"/>
    <w:rsid w:val="00ED6DC8"/>
    <w:rsid w:val="00ED6EDA"/>
    <w:rsid w:val="00ED7292"/>
    <w:rsid w:val="00ED76EF"/>
    <w:rsid w:val="00ED7928"/>
    <w:rsid w:val="00EE018E"/>
    <w:rsid w:val="00EE0689"/>
    <w:rsid w:val="00EE09C1"/>
    <w:rsid w:val="00EE0A13"/>
    <w:rsid w:val="00EE0A24"/>
    <w:rsid w:val="00EE0A66"/>
    <w:rsid w:val="00EE0B13"/>
    <w:rsid w:val="00EE0B36"/>
    <w:rsid w:val="00EE0B5D"/>
    <w:rsid w:val="00EE0D83"/>
    <w:rsid w:val="00EE10FE"/>
    <w:rsid w:val="00EE1321"/>
    <w:rsid w:val="00EE1602"/>
    <w:rsid w:val="00EE1F6C"/>
    <w:rsid w:val="00EE2124"/>
    <w:rsid w:val="00EE221F"/>
    <w:rsid w:val="00EE2250"/>
    <w:rsid w:val="00EE2823"/>
    <w:rsid w:val="00EE2D1B"/>
    <w:rsid w:val="00EE2F63"/>
    <w:rsid w:val="00EE339E"/>
    <w:rsid w:val="00EE3413"/>
    <w:rsid w:val="00EE35E6"/>
    <w:rsid w:val="00EE3DE3"/>
    <w:rsid w:val="00EE3E9D"/>
    <w:rsid w:val="00EE463D"/>
    <w:rsid w:val="00EE4900"/>
    <w:rsid w:val="00EE4936"/>
    <w:rsid w:val="00EE4AAB"/>
    <w:rsid w:val="00EE4DA9"/>
    <w:rsid w:val="00EE4FA9"/>
    <w:rsid w:val="00EE5480"/>
    <w:rsid w:val="00EE5529"/>
    <w:rsid w:val="00EE5868"/>
    <w:rsid w:val="00EE5918"/>
    <w:rsid w:val="00EE5B32"/>
    <w:rsid w:val="00EE5BE1"/>
    <w:rsid w:val="00EE5D02"/>
    <w:rsid w:val="00EE6256"/>
    <w:rsid w:val="00EE651D"/>
    <w:rsid w:val="00EE65D7"/>
    <w:rsid w:val="00EE65D8"/>
    <w:rsid w:val="00EE67A7"/>
    <w:rsid w:val="00EE6CD5"/>
    <w:rsid w:val="00EE73A5"/>
    <w:rsid w:val="00EE7C64"/>
    <w:rsid w:val="00EE7E5D"/>
    <w:rsid w:val="00EF01BB"/>
    <w:rsid w:val="00EF030C"/>
    <w:rsid w:val="00EF053C"/>
    <w:rsid w:val="00EF0A54"/>
    <w:rsid w:val="00EF0AA4"/>
    <w:rsid w:val="00EF0CC1"/>
    <w:rsid w:val="00EF1617"/>
    <w:rsid w:val="00EF16D0"/>
    <w:rsid w:val="00EF180B"/>
    <w:rsid w:val="00EF1893"/>
    <w:rsid w:val="00EF1983"/>
    <w:rsid w:val="00EF1C20"/>
    <w:rsid w:val="00EF26D2"/>
    <w:rsid w:val="00EF271E"/>
    <w:rsid w:val="00EF2894"/>
    <w:rsid w:val="00EF2B07"/>
    <w:rsid w:val="00EF2BC7"/>
    <w:rsid w:val="00EF2C5F"/>
    <w:rsid w:val="00EF2ED0"/>
    <w:rsid w:val="00EF2FD6"/>
    <w:rsid w:val="00EF34B8"/>
    <w:rsid w:val="00EF3554"/>
    <w:rsid w:val="00EF3733"/>
    <w:rsid w:val="00EF3BBD"/>
    <w:rsid w:val="00EF444E"/>
    <w:rsid w:val="00EF45E1"/>
    <w:rsid w:val="00EF4A2A"/>
    <w:rsid w:val="00EF4C96"/>
    <w:rsid w:val="00EF4DBD"/>
    <w:rsid w:val="00EF4F6E"/>
    <w:rsid w:val="00EF530E"/>
    <w:rsid w:val="00EF5348"/>
    <w:rsid w:val="00EF55F0"/>
    <w:rsid w:val="00EF5832"/>
    <w:rsid w:val="00EF583A"/>
    <w:rsid w:val="00EF5A27"/>
    <w:rsid w:val="00EF5B46"/>
    <w:rsid w:val="00EF5CD6"/>
    <w:rsid w:val="00EF659D"/>
    <w:rsid w:val="00EF6DAA"/>
    <w:rsid w:val="00EF6E0D"/>
    <w:rsid w:val="00EF7111"/>
    <w:rsid w:val="00EF7216"/>
    <w:rsid w:val="00EF72A2"/>
    <w:rsid w:val="00EF7886"/>
    <w:rsid w:val="00EF7DD3"/>
    <w:rsid w:val="00EF7FA3"/>
    <w:rsid w:val="00F0017F"/>
    <w:rsid w:val="00F0045D"/>
    <w:rsid w:val="00F004CD"/>
    <w:rsid w:val="00F005B0"/>
    <w:rsid w:val="00F00F69"/>
    <w:rsid w:val="00F01031"/>
    <w:rsid w:val="00F010DF"/>
    <w:rsid w:val="00F0166D"/>
    <w:rsid w:val="00F01B36"/>
    <w:rsid w:val="00F01F02"/>
    <w:rsid w:val="00F02290"/>
    <w:rsid w:val="00F022C8"/>
    <w:rsid w:val="00F024AE"/>
    <w:rsid w:val="00F0268B"/>
    <w:rsid w:val="00F0286A"/>
    <w:rsid w:val="00F029C3"/>
    <w:rsid w:val="00F032A2"/>
    <w:rsid w:val="00F0395E"/>
    <w:rsid w:val="00F03A69"/>
    <w:rsid w:val="00F03AB5"/>
    <w:rsid w:val="00F03B21"/>
    <w:rsid w:val="00F03BCD"/>
    <w:rsid w:val="00F03DB4"/>
    <w:rsid w:val="00F03FD8"/>
    <w:rsid w:val="00F04081"/>
    <w:rsid w:val="00F0423E"/>
    <w:rsid w:val="00F044CA"/>
    <w:rsid w:val="00F045C9"/>
    <w:rsid w:val="00F04B21"/>
    <w:rsid w:val="00F04C3A"/>
    <w:rsid w:val="00F04CD3"/>
    <w:rsid w:val="00F05253"/>
    <w:rsid w:val="00F054A6"/>
    <w:rsid w:val="00F05656"/>
    <w:rsid w:val="00F056FE"/>
    <w:rsid w:val="00F057DD"/>
    <w:rsid w:val="00F05BF6"/>
    <w:rsid w:val="00F05F3F"/>
    <w:rsid w:val="00F05F6D"/>
    <w:rsid w:val="00F05F76"/>
    <w:rsid w:val="00F0625B"/>
    <w:rsid w:val="00F0629D"/>
    <w:rsid w:val="00F062A9"/>
    <w:rsid w:val="00F06360"/>
    <w:rsid w:val="00F0659F"/>
    <w:rsid w:val="00F066E6"/>
    <w:rsid w:val="00F06856"/>
    <w:rsid w:val="00F06F66"/>
    <w:rsid w:val="00F074E7"/>
    <w:rsid w:val="00F07AE6"/>
    <w:rsid w:val="00F07D1C"/>
    <w:rsid w:val="00F10376"/>
    <w:rsid w:val="00F10933"/>
    <w:rsid w:val="00F10A1D"/>
    <w:rsid w:val="00F10CA3"/>
    <w:rsid w:val="00F11865"/>
    <w:rsid w:val="00F11FDF"/>
    <w:rsid w:val="00F121A0"/>
    <w:rsid w:val="00F12232"/>
    <w:rsid w:val="00F12650"/>
    <w:rsid w:val="00F1299F"/>
    <w:rsid w:val="00F12BA6"/>
    <w:rsid w:val="00F12D57"/>
    <w:rsid w:val="00F12F21"/>
    <w:rsid w:val="00F132ED"/>
    <w:rsid w:val="00F135A9"/>
    <w:rsid w:val="00F13725"/>
    <w:rsid w:val="00F139D6"/>
    <w:rsid w:val="00F13BFD"/>
    <w:rsid w:val="00F13C48"/>
    <w:rsid w:val="00F13D1B"/>
    <w:rsid w:val="00F13D77"/>
    <w:rsid w:val="00F13DA8"/>
    <w:rsid w:val="00F14539"/>
    <w:rsid w:val="00F1489F"/>
    <w:rsid w:val="00F14C87"/>
    <w:rsid w:val="00F14D70"/>
    <w:rsid w:val="00F15297"/>
    <w:rsid w:val="00F15397"/>
    <w:rsid w:val="00F157CF"/>
    <w:rsid w:val="00F15AC2"/>
    <w:rsid w:val="00F15FB2"/>
    <w:rsid w:val="00F1608F"/>
    <w:rsid w:val="00F16092"/>
    <w:rsid w:val="00F16201"/>
    <w:rsid w:val="00F16454"/>
    <w:rsid w:val="00F16745"/>
    <w:rsid w:val="00F16D38"/>
    <w:rsid w:val="00F174E9"/>
    <w:rsid w:val="00F1781A"/>
    <w:rsid w:val="00F17C21"/>
    <w:rsid w:val="00F17FE8"/>
    <w:rsid w:val="00F20113"/>
    <w:rsid w:val="00F202D1"/>
    <w:rsid w:val="00F20363"/>
    <w:rsid w:val="00F204A0"/>
    <w:rsid w:val="00F204E7"/>
    <w:rsid w:val="00F206E5"/>
    <w:rsid w:val="00F2075B"/>
    <w:rsid w:val="00F209A4"/>
    <w:rsid w:val="00F20EF6"/>
    <w:rsid w:val="00F20FFA"/>
    <w:rsid w:val="00F211B7"/>
    <w:rsid w:val="00F21496"/>
    <w:rsid w:val="00F21579"/>
    <w:rsid w:val="00F218BF"/>
    <w:rsid w:val="00F21A0B"/>
    <w:rsid w:val="00F21AA8"/>
    <w:rsid w:val="00F22153"/>
    <w:rsid w:val="00F223E9"/>
    <w:rsid w:val="00F22436"/>
    <w:rsid w:val="00F2252F"/>
    <w:rsid w:val="00F2281D"/>
    <w:rsid w:val="00F22D3B"/>
    <w:rsid w:val="00F22E7E"/>
    <w:rsid w:val="00F23990"/>
    <w:rsid w:val="00F23999"/>
    <w:rsid w:val="00F23D86"/>
    <w:rsid w:val="00F23F45"/>
    <w:rsid w:val="00F241A7"/>
    <w:rsid w:val="00F2440A"/>
    <w:rsid w:val="00F245BB"/>
    <w:rsid w:val="00F245DB"/>
    <w:rsid w:val="00F24793"/>
    <w:rsid w:val="00F24D5C"/>
    <w:rsid w:val="00F24DD5"/>
    <w:rsid w:val="00F24F34"/>
    <w:rsid w:val="00F250D4"/>
    <w:rsid w:val="00F251C5"/>
    <w:rsid w:val="00F252B7"/>
    <w:rsid w:val="00F2542B"/>
    <w:rsid w:val="00F25776"/>
    <w:rsid w:val="00F25837"/>
    <w:rsid w:val="00F25881"/>
    <w:rsid w:val="00F25CA5"/>
    <w:rsid w:val="00F25CAF"/>
    <w:rsid w:val="00F2613E"/>
    <w:rsid w:val="00F26216"/>
    <w:rsid w:val="00F26249"/>
    <w:rsid w:val="00F264E9"/>
    <w:rsid w:val="00F26A71"/>
    <w:rsid w:val="00F26B68"/>
    <w:rsid w:val="00F27058"/>
    <w:rsid w:val="00F27513"/>
    <w:rsid w:val="00F275A2"/>
    <w:rsid w:val="00F27F36"/>
    <w:rsid w:val="00F30221"/>
    <w:rsid w:val="00F3028F"/>
    <w:rsid w:val="00F30443"/>
    <w:rsid w:val="00F307F0"/>
    <w:rsid w:val="00F30811"/>
    <w:rsid w:val="00F30862"/>
    <w:rsid w:val="00F30909"/>
    <w:rsid w:val="00F311DA"/>
    <w:rsid w:val="00F3137E"/>
    <w:rsid w:val="00F31BB4"/>
    <w:rsid w:val="00F3200E"/>
    <w:rsid w:val="00F32686"/>
    <w:rsid w:val="00F328E6"/>
    <w:rsid w:val="00F32ABF"/>
    <w:rsid w:val="00F32BA4"/>
    <w:rsid w:val="00F33132"/>
    <w:rsid w:val="00F33C5A"/>
    <w:rsid w:val="00F33D67"/>
    <w:rsid w:val="00F3407E"/>
    <w:rsid w:val="00F34294"/>
    <w:rsid w:val="00F346D1"/>
    <w:rsid w:val="00F34714"/>
    <w:rsid w:val="00F348A4"/>
    <w:rsid w:val="00F34F47"/>
    <w:rsid w:val="00F350CA"/>
    <w:rsid w:val="00F3518C"/>
    <w:rsid w:val="00F35519"/>
    <w:rsid w:val="00F35853"/>
    <w:rsid w:val="00F35FA0"/>
    <w:rsid w:val="00F36078"/>
    <w:rsid w:val="00F368F0"/>
    <w:rsid w:val="00F36923"/>
    <w:rsid w:val="00F36BB5"/>
    <w:rsid w:val="00F36BFB"/>
    <w:rsid w:val="00F36EE0"/>
    <w:rsid w:val="00F36F95"/>
    <w:rsid w:val="00F36FBB"/>
    <w:rsid w:val="00F37038"/>
    <w:rsid w:val="00F373DA"/>
    <w:rsid w:val="00F376D7"/>
    <w:rsid w:val="00F37794"/>
    <w:rsid w:val="00F378ED"/>
    <w:rsid w:val="00F37B13"/>
    <w:rsid w:val="00F37BFB"/>
    <w:rsid w:val="00F37FE2"/>
    <w:rsid w:val="00F404AB"/>
    <w:rsid w:val="00F4055F"/>
    <w:rsid w:val="00F40612"/>
    <w:rsid w:val="00F406DE"/>
    <w:rsid w:val="00F40786"/>
    <w:rsid w:val="00F409DC"/>
    <w:rsid w:val="00F40D65"/>
    <w:rsid w:val="00F40F6C"/>
    <w:rsid w:val="00F413E8"/>
    <w:rsid w:val="00F415C9"/>
    <w:rsid w:val="00F41753"/>
    <w:rsid w:val="00F41838"/>
    <w:rsid w:val="00F4185D"/>
    <w:rsid w:val="00F41E48"/>
    <w:rsid w:val="00F4223E"/>
    <w:rsid w:val="00F4238A"/>
    <w:rsid w:val="00F4245A"/>
    <w:rsid w:val="00F427C5"/>
    <w:rsid w:val="00F42E14"/>
    <w:rsid w:val="00F430D1"/>
    <w:rsid w:val="00F433D4"/>
    <w:rsid w:val="00F43542"/>
    <w:rsid w:val="00F43746"/>
    <w:rsid w:val="00F437D5"/>
    <w:rsid w:val="00F43BD3"/>
    <w:rsid w:val="00F43CA7"/>
    <w:rsid w:val="00F44420"/>
    <w:rsid w:val="00F446F8"/>
    <w:rsid w:val="00F44BEA"/>
    <w:rsid w:val="00F44C0B"/>
    <w:rsid w:val="00F44DC7"/>
    <w:rsid w:val="00F44FD4"/>
    <w:rsid w:val="00F452CA"/>
    <w:rsid w:val="00F45695"/>
    <w:rsid w:val="00F45712"/>
    <w:rsid w:val="00F459BB"/>
    <w:rsid w:val="00F45F69"/>
    <w:rsid w:val="00F4618A"/>
    <w:rsid w:val="00F46401"/>
    <w:rsid w:val="00F46EA7"/>
    <w:rsid w:val="00F46EDE"/>
    <w:rsid w:val="00F46F85"/>
    <w:rsid w:val="00F47283"/>
    <w:rsid w:val="00F472D7"/>
    <w:rsid w:val="00F474DD"/>
    <w:rsid w:val="00F475F9"/>
    <w:rsid w:val="00F476F6"/>
    <w:rsid w:val="00F47B71"/>
    <w:rsid w:val="00F50014"/>
    <w:rsid w:val="00F50372"/>
    <w:rsid w:val="00F50482"/>
    <w:rsid w:val="00F504CC"/>
    <w:rsid w:val="00F5085B"/>
    <w:rsid w:val="00F510B7"/>
    <w:rsid w:val="00F511FF"/>
    <w:rsid w:val="00F51715"/>
    <w:rsid w:val="00F51A87"/>
    <w:rsid w:val="00F5223D"/>
    <w:rsid w:val="00F522D0"/>
    <w:rsid w:val="00F52C08"/>
    <w:rsid w:val="00F52EFF"/>
    <w:rsid w:val="00F534B6"/>
    <w:rsid w:val="00F53824"/>
    <w:rsid w:val="00F53A7F"/>
    <w:rsid w:val="00F53A9A"/>
    <w:rsid w:val="00F53ACC"/>
    <w:rsid w:val="00F53C07"/>
    <w:rsid w:val="00F53C44"/>
    <w:rsid w:val="00F53E0C"/>
    <w:rsid w:val="00F53E49"/>
    <w:rsid w:val="00F53FB9"/>
    <w:rsid w:val="00F53FF9"/>
    <w:rsid w:val="00F5412A"/>
    <w:rsid w:val="00F54280"/>
    <w:rsid w:val="00F5432F"/>
    <w:rsid w:val="00F5436F"/>
    <w:rsid w:val="00F5449D"/>
    <w:rsid w:val="00F54554"/>
    <w:rsid w:val="00F5482D"/>
    <w:rsid w:val="00F54DED"/>
    <w:rsid w:val="00F550E7"/>
    <w:rsid w:val="00F55214"/>
    <w:rsid w:val="00F555CF"/>
    <w:rsid w:val="00F55898"/>
    <w:rsid w:val="00F55A25"/>
    <w:rsid w:val="00F55A26"/>
    <w:rsid w:val="00F55BD3"/>
    <w:rsid w:val="00F55C4B"/>
    <w:rsid w:val="00F55CF8"/>
    <w:rsid w:val="00F5645E"/>
    <w:rsid w:val="00F565E3"/>
    <w:rsid w:val="00F569C3"/>
    <w:rsid w:val="00F56C1A"/>
    <w:rsid w:val="00F57087"/>
    <w:rsid w:val="00F57164"/>
    <w:rsid w:val="00F57217"/>
    <w:rsid w:val="00F57242"/>
    <w:rsid w:val="00F575F3"/>
    <w:rsid w:val="00F5763E"/>
    <w:rsid w:val="00F579C2"/>
    <w:rsid w:val="00F57B4D"/>
    <w:rsid w:val="00F57B52"/>
    <w:rsid w:val="00F606E5"/>
    <w:rsid w:val="00F60799"/>
    <w:rsid w:val="00F6091E"/>
    <w:rsid w:val="00F6093A"/>
    <w:rsid w:val="00F60AD2"/>
    <w:rsid w:val="00F60B64"/>
    <w:rsid w:val="00F61112"/>
    <w:rsid w:val="00F614BD"/>
    <w:rsid w:val="00F61654"/>
    <w:rsid w:val="00F618CF"/>
    <w:rsid w:val="00F619E1"/>
    <w:rsid w:val="00F61DB4"/>
    <w:rsid w:val="00F61E57"/>
    <w:rsid w:val="00F61FCC"/>
    <w:rsid w:val="00F62194"/>
    <w:rsid w:val="00F628A1"/>
    <w:rsid w:val="00F62AA9"/>
    <w:rsid w:val="00F62ADA"/>
    <w:rsid w:val="00F62B8D"/>
    <w:rsid w:val="00F633AE"/>
    <w:rsid w:val="00F63428"/>
    <w:rsid w:val="00F64164"/>
    <w:rsid w:val="00F641DD"/>
    <w:rsid w:val="00F646F0"/>
    <w:rsid w:val="00F64797"/>
    <w:rsid w:val="00F64910"/>
    <w:rsid w:val="00F649A7"/>
    <w:rsid w:val="00F649D7"/>
    <w:rsid w:val="00F649E4"/>
    <w:rsid w:val="00F64E33"/>
    <w:rsid w:val="00F6526B"/>
    <w:rsid w:val="00F65571"/>
    <w:rsid w:val="00F6559D"/>
    <w:rsid w:val="00F65D68"/>
    <w:rsid w:val="00F6610B"/>
    <w:rsid w:val="00F66609"/>
    <w:rsid w:val="00F666C5"/>
    <w:rsid w:val="00F6682A"/>
    <w:rsid w:val="00F669B0"/>
    <w:rsid w:val="00F66E60"/>
    <w:rsid w:val="00F67208"/>
    <w:rsid w:val="00F672F6"/>
    <w:rsid w:val="00F673E0"/>
    <w:rsid w:val="00F67A74"/>
    <w:rsid w:val="00F67B17"/>
    <w:rsid w:val="00F70115"/>
    <w:rsid w:val="00F70272"/>
    <w:rsid w:val="00F704E7"/>
    <w:rsid w:val="00F70563"/>
    <w:rsid w:val="00F7068B"/>
    <w:rsid w:val="00F70EB2"/>
    <w:rsid w:val="00F715FF"/>
    <w:rsid w:val="00F7165E"/>
    <w:rsid w:val="00F7169E"/>
    <w:rsid w:val="00F71798"/>
    <w:rsid w:val="00F71B32"/>
    <w:rsid w:val="00F71EE0"/>
    <w:rsid w:val="00F726E0"/>
    <w:rsid w:val="00F72717"/>
    <w:rsid w:val="00F729E5"/>
    <w:rsid w:val="00F72C7C"/>
    <w:rsid w:val="00F732D5"/>
    <w:rsid w:val="00F7340E"/>
    <w:rsid w:val="00F737BA"/>
    <w:rsid w:val="00F73ACB"/>
    <w:rsid w:val="00F73B1E"/>
    <w:rsid w:val="00F73F0C"/>
    <w:rsid w:val="00F74008"/>
    <w:rsid w:val="00F7418F"/>
    <w:rsid w:val="00F742EA"/>
    <w:rsid w:val="00F744E4"/>
    <w:rsid w:val="00F7460B"/>
    <w:rsid w:val="00F74619"/>
    <w:rsid w:val="00F74740"/>
    <w:rsid w:val="00F747E3"/>
    <w:rsid w:val="00F74856"/>
    <w:rsid w:val="00F74EAC"/>
    <w:rsid w:val="00F75CE2"/>
    <w:rsid w:val="00F75D72"/>
    <w:rsid w:val="00F7616C"/>
    <w:rsid w:val="00F7648A"/>
    <w:rsid w:val="00F7664F"/>
    <w:rsid w:val="00F76A17"/>
    <w:rsid w:val="00F76F30"/>
    <w:rsid w:val="00F770CD"/>
    <w:rsid w:val="00F77188"/>
    <w:rsid w:val="00F7725F"/>
    <w:rsid w:val="00F7740E"/>
    <w:rsid w:val="00F7765C"/>
    <w:rsid w:val="00F80071"/>
    <w:rsid w:val="00F8021E"/>
    <w:rsid w:val="00F8026D"/>
    <w:rsid w:val="00F80D0F"/>
    <w:rsid w:val="00F80DB5"/>
    <w:rsid w:val="00F8100A"/>
    <w:rsid w:val="00F81234"/>
    <w:rsid w:val="00F814B4"/>
    <w:rsid w:val="00F814CC"/>
    <w:rsid w:val="00F81714"/>
    <w:rsid w:val="00F81B21"/>
    <w:rsid w:val="00F81B24"/>
    <w:rsid w:val="00F8223D"/>
    <w:rsid w:val="00F82337"/>
    <w:rsid w:val="00F82757"/>
    <w:rsid w:val="00F8277F"/>
    <w:rsid w:val="00F827D4"/>
    <w:rsid w:val="00F828FA"/>
    <w:rsid w:val="00F82DE4"/>
    <w:rsid w:val="00F82FEF"/>
    <w:rsid w:val="00F830D3"/>
    <w:rsid w:val="00F83192"/>
    <w:rsid w:val="00F835AE"/>
    <w:rsid w:val="00F83963"/>
    <w:rsid w:val="00F83A30"/>
    <w:rsid w:val="00F84333"/>
    <w:rsid w:val="00F8460C"/>
    <w:rsid w:val="00F84792"/>
    <w:rsid w:val="00F8485C"/>
    <w:rsid w:val="00F84AAD"/>
    <w:rsid w:val="00F84FC3"/>
    <w:rsid w:val="00F854EB"/>
    <w:rsid w:val="00F85564"/>
    <w:rsid w:val="00F85718"/>
    <w:rsid w:val="00F85852"/>
    <w:rsid w:val="00F85E6E"/>
    <w:rsid w:val="00F862A9"/>
    <w:rsid w:val="00F8637F"/>
    <w:rsid w:val="00F8695F"/>
    <w:rsid w:val="00F86BE5"/>
    <w:rsid w:val="00F86F6F"/>
    <w:rsid w:val="00F8704F"/>
    <w:rsid w:val="00F87069"/>
    <w:rsid w:val="00F877F2"/>
    <w:rsid w:val="00F87A03"/>
    <w:rsid w:val="00F87B31"/>
    <w:rsid w:val="00F87D70"/>
    <w:rsid w:val="00F87D75"/>
    <w:rsid w:val="00F87F38"/>
    <w:rsid w:val="00F9021A"/>
    <w:rsid w:val="00F904E0"/>
    <w:rsid w:val="00F9064F"/>
    <w:rsid w:val="00F9092A"/>
    <w:rsid w:val="00F90AC8"/>
    <w:rsid w:val="00F90B5D"/>
    <w:rsid w:val="00F90D17"/>
    <w:rsid w:val="00F90D6F"/>
    <w:rsid w:val="00F91147"/>
    <w:rsid w:val="00F912CE"/>
    <w:rsid w:val="00F91A2B"/>
    <w:rsid w:val="00F91B0F"/>
    <w:rsid w:val="00F91C01"/>
    <w:rsid w:val="00F91C9D"/>
    <w:rsid w:val="00F9202C"/>
    <w:rsid w:val="00F92180"/>
    <w:rsid w:val="00F92214"/>
    <w:rsid w:val="00F9229F"/>
    <w:rsid w:val="00F92451"/>
    <w:rsid w:val="00F9269D"/>
    <w:rsid w:val="00F92756"/>
    <w:rsid w:val="00F92D0C"/>
    <w:rsid w:val="00F9305B"/>
    <w:rsid w:val="00F93592"/>
    <w:rsid w:val="00F935A0"/>
    <w:rsid w:val="00F9369B"/>
    <w:rsid w:val="00F93772"/>
    <w:rsid w:val="00F9399B"/>
    <w:rsid w:val="00F93B5A"/>
    <w:rsid w:val="00F93F58"/>
    <w:rsid w:val="00F94007"/>
    <w:rsid w:val="00F940B2"/>
    <w:rsid w:val="00F94127"/>
    <w:rsid w:val="00F941A3"/>
    <w:rsid w:val="00F942F8"/>
    <w:rsid w:val="00F943BB"/>
    <w:rsid w:val="00F9468E"/>
    <w:rsid w:val="00F9471E"/>
    <w:rsid w:val="00F9477C"/>
    <w:rsid w:val="00F947C6"/>
    <w:rsid w:val="00F948A1"/>
    <w:rsid w:val="00F955A9"/>
    <w:rsid w:val="00F95753"/>
    <w:rsid w:val="00F95A2C"/>
    <w:rsid w:val="00F95AD4"/>
    <w:rsid w:val="00F95BCD"/>
    <w:rsid w:val="00F961AF"/>
    <w:rsid w:val="00F96752"/>
    <w:rsid w:val="00F96964"/>
    <w:rsid w:val="00F969C2"/>
    <w:rsid w:val="00F9714C"/>
    <w:rsid w:val="00F972C3"/>
    <w:rsid w:val="00F97372"/>
    <w:rsid w:val="00F97448"/>
    <w:rsid w:val="00F97566"/>
    <w:rsid w:val="00F97610"/>
    <w:rsid w:val="00F9780A"/>
    <w:rsid w:val="00F9793D"/>
    <w:rsid w:val="00F9797E"/>
    <w:rsid w:val="00F97C5D"/>
    <w:rsid w:val="00F97F71"/>
    <w:rsid w:val="00FA0139"/>
    <w:rsid w:val="00FA0886"/>
    <w:rsid w:val="00FA092A"/>
    <w:rsid w:val="00FA0EEC"/>
    <w:rsid w:val="00FA13AC"/>
    <w:rsid w:val="00FA1516"/>
    <w:rsid w:val="00FA1620"/>
    <w:rsid w:val="00FA196C"/>
    <w:rsid w:val="00FA19D6"/>
    <w:rsid w:val="00FA1B15"/>
    <w:rsid w:val="00FA1CED"/>
    <w:rsid w:val="00FA1D92"/>
    <w:rsid w:val="00FA1FC3"/>
    <w:rsid w:val="00FA26B6"/>
    <w:rsid w:val="00FA2872"/>
    <w:rsid w:val="00FA2A17"/>
    <w:rsid w:val="00FA2A49"/>
    <w:rsid w:val="00FA2BDD"/>
    <w:rsid w:val="00FA310B"/>
    <w:rsid w:val="00FA3283"/>
    <w:rsid w:val="00FA3317"/>
    <w:rsid w:val="00FA3B8B"/>
    <w:rsid w:val="00FA3D00"/>
    <w:rsid w:val="00FA400A"/>
    <w:rsid w:val="00FA4039"/>
    <w:rsid w:val="00FA4148"/>
    <w:rsid w:val="00FA4206"/>
    <w:rsid w:val="00FA43EA"/>
    <w:rsid w:val="00FA469C"/>
    <w:rsid w:val="00FA46A5"/>
    <w:rsid w:val="00FA4963"/>
    <w:rsid w:val="00FA4EF1"/>
    <w:rsid w:val="00FA51D4"/>
    <w:rsid w:val="00FA5212"/>
    <w:rsid w:val="00FA57D2"/>
    <w:rsid w:val="00FA5AB3"/>
    <w:rsid w:val="00FA5D94"/>
    <w:rsid w:val="00FA6316"/>
    <w:rsid w:val="00FA63D9"/>
    <w:rsid w:val="00FA6630"/>
    <w:rsid w:val="00FA66B9"/>
    <w:rsid w:val="00FA6B5A"/>
    <w:rsid w:val="00FA6C1B"/>
    <w:rsid w:val="00FA6C3F"/>
    <w:rsid w:val="00FA6C82"/>
    <w:rsid w:val="00FA6E74"/>
    <w:rsid w:val="00FA72E2"/>
    <w:rsid w:val="00FA743D"/>
    <w:rsid w:val="00FA74D2"/>
    <w:rsid w:val="00FA787C"/>
    <w:rsid w:val="00FA7912"/>
    <w:rsid w:val="00FA7EBD"/>
    <w:rsid w:val="00FB006B"/>
    <w:rsid w:val="00FB0188"/>
    <w:rsid w:val="00FB02F6"/>
    <w:rsid w:val="00FB093A"/>
    <w:rsid w:val="00FB0B08"/>
    <w:rsid w:val="00FB0C51"/>
    <w:rsid w:val="00FB15AA"/>
    <w:rsid w:val="00FB16F6"/>
    <w:rsid w:val="00FB194F"/>
    <w:rsid w:val="00FB21FF"/>
    <w:rsid w:val="00FB2479"/>
    <w:rsid w:val="00FB286C"/>
    <w:rsid w:val="00FB2CFF"/>
    <w:rsid w:val="00FB2F4E"/>
    <w:rsid w:val="00FB32CB"/>
    <w:rsid w:val="00FB3346"/>
    <w:rsid w:val="00FB351F"/>
    <w:rsid w:val="00FB3A51"/>
    <w:rsid w:val="00FB3E48"/>
    <w:rsid w:val="00FB4009"/>
    <w:rsid w:val="00FB4514"/>
    <w:rsid w:val="00FB47AB"/>
    <w:rsid w:val="00FB4FEF"/>
    <w:rsid w:val="00FB5155"/>
    <w:rsid w:val="00FB53F7"/>
    <w:rsid w:val="00FB57F4"/>
    <w:rsid w:val="00FB5A2F"/>
    <w:rsid w:val="00FB5AC0"/>
    <w:rsid w:val="00FB5CA7"/>
    <w:rsid w:val="00FB5F9B"/>
    <w:rsid w:val="00FB6151"/>
    <w:rsid w:val="00FB61A8"/>
    <w:rsid w:val="00FB6290"/>
    <w:rsid w:val="00FB6527"/>
    <w:rsid w:val="00FB6658"/>
    <w:rsid w:val="00FB68FC"/>
    <w:rsid w:val="00FB6B7F"/>
    <w:rsid w:val="00FB6CC5"/>
    <w:rsid w:val="00FB7124"/>
    <w:rsid w:val="00FB728B"/>
    <w:rsid w:val="00FB72A3"/>
    <w:rsid w:val="00FB74D7"/>
    <w:rsid w:val="00FB77FA"/>
    <w:rsid w:val="00FB7833"/>
    <w:rsid w:val="00FB7975"/>
    <w:rsid w:val="00FB7E10"/>
    <w:rsid w:val="00FC0092"/>
    <w:rsid w:val="00FC03A7"/>
    <w:rsid w:val="00FC062B"/>
    <w:rsid w:val="00FC09C4"/>
    <w:rsid w:val="00FC09ED"/>
    <w:rsid w:val="00FC09EF"/>
    <w:rsid w:val="00FC0ABF"/>
    <w:rsid w:val="00FC0B77"/>
    <w:rsid w:val="00FC0EA9"/>
    <w:rsid w:val="00FC10D7"/>
    <w:rsid w:val="00FC1152"/>
    <w:rsid w:val="00FC14C1"/>
    <w:rsid w:val="00FC1704"/>
    <w:rsid w:val="00FC1858"/>
    <w:rsid w:val="00FC196C"/>
    <w:rsid w:val="00FC1A9A"/>
    <w:rsid w:val="00FC1AF1"/>
    <w:rsid w:val="00FC213E"/>
    <w:rsid w:val="00FC221D"/>
    <w:rsid w:val="00FC2728"/>
    <w:rsid w:val="00FC2A38"/>
    <w:rsid w:val="00FC2B63"/>
    <w:rsid w:val="00FC2E6B"/>
    <w:rsid w:val="00FC33B6"/>
    <w:rsid w:val="00FC376A"/>
    <w:rsid w:val="00FC38A2"/>
    <w:rsid w:val="00FC38B6"/>
    <w:rsid w:val="00FC3E59"/>
    <w:rsid w:val="00FC432C"/>
    <w:rsid w:val="00FC46B3"/>
    <w:rsid w:val="00FC4CB5"/>
    <w:rsid w:val="00FC4DAE"/>
    <w:rsid w:val="00FC4FB7"/>
    <w:rsid w:val="00FC523B"/>
    <w:rsid w:val="00FC5251"/>
    <w:rsid w:val="00FC583D"/>
    <w:rsid w:val="00FC5A37"/>
    <w:rsid w:val="00FC5C20"/>
    <w:rsid w:val="00FC5C6D"/>
    <w:rsid w:val="00FC5E21"/>
    <w:rsid w:val="00FC5F08"/>
    <w:rsid w:val="00FC6037"/>
    <w:rsid w:val="00FC638B"/>
    <w:rsid w:val="00FC654A"/>
    <w:rsid w:val="00FC669D"/>
    <w:rsid w:val="00FC677E"/>
    <w:rsid w:val="00FC6BB9"/>
    <w:rsid w:val="00FC6BCC"/>
    <w:rsid w:val="00FC70D7"/>
    <w:rsid w:val="00FC72A1"/>
    <w:rsid w:val="00FC731E"/>
    <w:rsid w:val="00FC7665"/>
    <w:rsid w:val="00FC777C"/>
    <w:rsid w:val="00FC7A74"/>
    <w:rsid w:val="00FC7CE3"/>
    <w:rsid w:val="00FD0134"/>
    <w:rsid w:val="00FD03A3"/>
    <w:rsid w:val="00FD043B"/>
    <w:rsid w:val="00FD0497"/>
    <w:rsid w:val="00FD08CB"/>
    <w:rsid w:val="00FD0BF1"/>
    <w:rsid w:val="00FD0D74"/>
    <w:rsid w:val="00FD0D8C"/>
    <w:rsid w:val="00FD124C"/>
    <w:rsid w:val="00FD13E7"/>
    <w:rsid w:val="00FD14F2"/>
    <w:rsid w:val="00FD2062"/>
    <w:rsid w:val="00FD22D5"/>
    <w:rsid w:val="00FD2329"/>
    <w:rsid w:val="00FD26F3"/>
    <w:rsid w:val="00FD27D7"/>
    <w:rsid w:val="00FD2A8B"/>
    <w:rsid w:val="00FD2C34"/>
    <w:rsid w:val="00FD2EBD"/>
    <w:rsid w:val="00FD2FBB"/>
    <w:rsid w:val="00FD2FFE"/>
    <w:rsid w:val="00FD3485"/>
    <w:rsid w:val="00FD3B79"/>
    <w:rsid w:val="00FD3CAF"/>
    <w:rsid w:val="00FD3D66"/>
    <w:rsid w:val="00FD3E20"/>
    <w:rsid w:val="00FD42DC"/>
    <w:rsid w:val="00FD4D25"/>
    <w:rsid w:val="00FD4D6D"/>
    <w:rsid w:val="00FD54D2"/>
    <w:rsid w:val="00FD54D4"/>
    <w:rsid w:val="00FD5696"/>
    <w:rsid w:val="00FD58F2"/>
    <w:rsid w:val="00FD5AB5"/>
    <w:rsid w:val="00FD6090"/>
    <w:rsid w:val="00FD6272"/>
    <w:rsid w:val="00FD62B2"/>
    <w:rsid w:val="00FD635A"/>
    <w:rsid w:val="00FD641D"/>
    <w:rsid w:val="00FD646D"/>
    <w:rsid w:val="00FD67DF"/>
    <w:rsid w:val="00FD6839"/>
    <w:rsid w:val="00FD6954"/>
    <w:rsid w:val="00FD6A02"/>
    <w:rsid w:val="00FD6D24"/>
    <w:rsid w:val="00FD6D91"/>
    <w:rsid w:val="00FD6F20"/>
    <w:rsid w:val="00FD70EA"/>
    <w:rsid w:val="00FD71BB"/>
    <w:rsid w:val="00FD7220"/>
    <w:rsid w:val="00FD7446"/>
    <w:rsid w:val="00FD7768"/>
    <w:rsid w:val="00FD7C2B"/>
    <w:rsid w:val="00FD7CA6"/>
    <w:rsid w:val="00FD7CB9"/>
    <w:rsid w:val="00FE0057"/>
    <w:rsid w:val="00FE0075"/>
    <w:rsid w:val="00FE0267"/>
    <w:rsid w:val="00FE0469"/>
    <w:rsid w:val="00FE04A2"/>
    <w:rsid w:val="00FE07A1"/>
    <w:rsid w:val="00FE082C"/>
    <w:rsid w:val="00FE0A4B"/>
    <w:rsid w:val="00FE0D52"/>
    <w:rsid w:val="00FE0DFA"/>
    <w:rsid w:val="00FE0E7E"/>
    <w:rsid w:val="00FE1010"/>
    <w:rsid w:val="00FE12A6"/>
    <w:rsid w:val="00FE149B"/>
    <w:rsid w:val="00FE1A41"/>
    <w:rsid w:val="00FE2018"/>
    <w:rsid w:val="00FE20CF"/>
    <w:rsid w:val="00FE20E3"/>
    <w:rsid w:val="00FE255C"/>
    <w:rsid w:val="00FE2B3F"/>
    <w:rsid w:val="00FE2B56"/>
    <w:rsid w:val="00FE333D"/>
    <w:rsid w:val="00FE35F4"/>
    <w:rsid w:val="00FE3A18"/>
    <w:rsid w:val="00FE3B20"/>
    <w:rsid w:val="00FE3D8C"/>
    <w:rsid w:val="00FE41F5"/>
    <w:rsid w:val="00FE420F"/>
    <w:rsid w:val="00FE434B"/>
    <w:rsid w:val="00FE43BC"/>
    <w:rsid w:val="00FE442B"/>
    <w:rsid w:val="00FE485A"/>
    <w:rsid w:val="00FE48E3"/>
    <w:rsid w:val="00FE4903"/>
    <w:rsid w:val="00FE4948"/>
    <w:rsid w:val="00FE4B9D"/>
    <w:rsid w:val="00FE5012"/>
    <w:rsid w:val="00FE525A"/>
    <w:rsid w:val="00FE5394"/>
    <w:rsid w:val="00FE54F1"/>
    <w:rsid w:val="00FE5872"/>
    <w:rsid w:val="00FE59CF"/>
    <w:rsid w:val="00FE5AB2"/>
    <w:rsid w:val="00FE5B72"/>
    <w:rsid w:val="00FE5CCD"/>
    <w:rsid w:val="00FE5EA2"/>
    <w:rsid w:val="00FE5F4A"/>
    <w:rsid w:val="00FE5F88"/>
    <w:rsid w:val="00FE5FD8"/>
    <w:rsid w:val="00FE5FDD"/>
    <w:rsid w:val="00FE6287"/>
    <w:rsid w:val="00FE64E0"/>
    <w:rsid w:val="00FE6708"/>
    <w:rsid w:val="00FE6C2C"/>
    <w:rsid w:val="00FE6CCC"/>
    <w:rsid w:val="00FE716E"/>
    <w:rsid w:val="00FE7291"/>
    <w:rsid w:val="00FE79E3"/>
    <w:rsid w:val="00FE7AD9"/>
    <w:rsid w:val="00FE7C34"/>
    <w:rsid w:val="00FF0239"/>
    <w:rsid w:val="00FF031C"/>
    <w:rsid w:val="00FF031D"/>
    <w:rsid w:val="00FF0D0D"/>
    <w:rsid w:val="00FF0DC8"/>
    <w:rsid w:val="00FF113A"/>
    <w:rsid w:val="00FF11C4"/>
    <w:rsid w:val="00FF14F0"/>
    <w:rsid w:val="00FF15CF"/>
    <w:rsid w:val="00FF16DD"/>
    <w:rsid w:val="00FF195F"/>
    <w:rsid w:val="00FF2170"/>
    <w:rsid w:val="00FF23EC"/>
    <w:rsid w:val="00FF249F"/>
    <w:rsid w:val="00FF2810"/>
    <w:rsid w:val="00FF2A20"/>
    <w:rsid w:val="00FF2B5C"/>
    <w:rsid w:val="00FF311F"/>
    <w:rsid w:val="00FF3271"/>
    <w:rsid w:val="00FF382E"/>
    <w:rsid w:val="00FF3CCE"/>
    <w:rsid w:val="00FF3E9C"/>
    <w:rsid w:val="00FF3EFA"/>
    <w:rsid w:val="00FF3FA0"/>
    <w:rsid w:val="00FF422D"/>
    <w:rsid w:val="00FF42C4"/>
    <w:rsid w:val="00FF4820"/>
    <w:rsid w:val="00FF48DB"/>
    <w:rsid w:val="00FF51BF"/>
    <w:rsid w:val="00FF5652"/>
    <w:rsid w:val="00FF5950"/>
    <w:rsid w:val="00FF5D0A"/>
    <w:rsid w:val="00FF5F9A"/>
    <w:rsid w:val="00FF60F4"/>
    <w:rsid w:val="00FF6414"/>
    <w:rsid w:val="00FF64B7"/>
    <w:rsid w:val="00FF698A"/>
    <w:rsid w:val="00FF6DA8"/>
    <w:rsid w:val="00FF6DAC"/>
    <w:rsid w:val="00FF74E6"/>
    <w:rsid w:val="00FF751C"/>
    <w:rsid w:val="00FF77CD"/>
    <w:rsid w:val="00FF79FE"/>
    <w:rsid w:val="00FF7C3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427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Document Map"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539A"/>
    <w:pPr>
      <w:widowControl w:val="0"/>
      <w:snapToGrid w:val="0"/>
      <w:jc w:val="both"/>
    </w:pPr>
    <w:rPr>
      <w:rFonts w:eastAsia="微软雅黑"/>
      <w:kern w:val="2"/>
      <w:sz w:val="21"/>
      <w:szCs w:val="24"/>
    </w:rPr>
  </w:style>
  <w:style w:type="paragraph" w:styleId="1">
    <w:name w:val="heading 1"/>
    <w:basedOn w:val="a0"/>
    <w:next w:val="a0"/>
    <w:link w:val="1Char"/>
    <w:autoRedefine/>
    <w:qFormat/>
    <w:rsid w:val="00C135D4"/>
    <w:pPr>
      <w:keepNext/>
      <w:keepLines/>
      <w:numPr>
        <w:numId w:val="4"/>
      </w:numPr>
      <w:contextualSpacing/>
      <w:outlineLvl w:val="0"/>
    </w:pPr>
    <w:rPr>
      <w:rFonts w:ascii="宋体" w:eastAsia="宋体" w:hAnsi="宋体" w:cs="微软雅黑"/>
      <w:bCs/>
      <w:color w:val="000000" w:themeColor="text1"/>
      <w:kern w:val="44"/>
      <w:sz w:val="36"/>
      <w:szCs w:val="36"/>
    </w:rPr>
  </w:style>
  <w:style w:type="paragraph" w:styleId="2">
    <w:name w:val="heading 2"/>
    <w:basedOn w:val="a0"/>
    <w:next w:val="a0"/>
    <w:link w:val="2Char"/>
    <w:autoRedefine/>
    <w:uiPriority w:val="9"/>
    <w:qFormat/>
    <w:rsid w:val="003139C2"/>
    <w:pPr>
      <w:keepNext/>
      <w:keepLines/>
      <w:numPr>
        <w:ilvl w:val="1"/>
        <w:numId w:val="4"/>
      </w:numPr>
      <w:jc w:val="left"/>
      <w:outlineLvl w:val="1"/>
    </w:pPr>
    <w:rPr>
      <w:rFonts w:ascii="宋体" w:eastAsia="宋体" w:hAnsi="宋体" w:cs="微软雅黑"/>
      <w:bCs/>
      <w:color w:val="000000" w:themeColor="text1"/>
      <w:sz w:val="32"/>
      <w:szCs w:val="32"/>
    </w:rPr>
  </w:style>
  <w:style w:type="paragraph" w:styleId="3">
    <w:name w:val="heading 3"/>
    <w:basedOn w:val="a0"/>
    <w:next w:val="a0"/>
    <w:link w:val="3Char"/>
    <w:autoRedefine/>
    <w:qFormat/>
    <w:rsid w:val="00E23B3E"/>
    <w:pPr>
      <w:keepNext/>
      <w:keepLines/>
      <w:numPr>
        <w:ilvl w:val="2"/>
        <w:numId w:val="4"/>
      </w:numPr>
      <w:jc w:val="left"/>
      <w:outlineLvl w:val="2"/>
    </w:pPr>
    <w:rPr>
      <w:rFonts w:ascii="宋体" w:eastAsia="宋体" w:hAnsi="宋体"/>
      <w:bCs/>
      <w:noProof/>
      <w:color w:val="000000" w:themeColor="text1"/>
      <w:sz w:val="28"/>
      <w:szCs w:val="32"/>
    </w:rPr>
  </w:style>
  <w:style w:type="paragraph" w:styleId="4">
    <w:name w:val="heading 4"/>
    <w:basedOn w:val="a0"/>
    <w:next w:val="a0"/>
    <w:link w:val="4Char"/>
    <w:autoRedefine/>
    <w:qFormat/>
    <w:rsid w:val="00574790"/>
    <w:pPr>
      <w:numPr>
        <w:ilvl w:val="3"/>
        <w:numId w:val="4"/>
      </w:numPr>
      <w:outlineLvl w:val="3"/>
    </w:pPr>
    <w:rPr>
      <w:rFonts w:ascii="微软雅黑" w:hAnsi="微软雅黑"/>
      <w:b/>
      <w:bCs/>
      <w:sz w:val="24"/>
      <w:szCs w:val="28"/>
    </w:rPr>
  </w:style>
  <w:style w:type="paragraph" w:styleId="5">
    <w:name w:val="heading 5"/>
    <w:basedOn w:val="a0"/>
    <w:next w:val="a0"/>
    <w:link w:val="5Char"/>
    <w:autoRedefine/>
    <w:qFormat/>
    <w:rsid w:val="00E728CB"/>
    <w:pPr>
      <w:keepNext/>
      <w:keepLines/>
      <w:spacing w:before="280" w:after="290" w:line="377" w:lineRule="auto"/>
      <w:outlineLvl w:val="4"/>
    </w:pPr>
    <w:rPr>
      <w:bCs/>
      <w:szCs w:val="28"/>
    </w:rPr>
  </w:style>
  <w:style w:type="paragraph" w:styleId="6">
    <w:name w:val="heading 6"/>
    <w:basedOn w:val="a0"/>
    <w:next w:val="a1"/>
    <w:link w:val="6Char"/>
    <w:qFormat/>
    <w:rsid w:val="00FD54D2"/>
    <w:pPr>
      <w:keepNext/>
      <w:keepLines/>
      <w:outlineLvl w:val="5"/>
    </w:pPr>
    <w:rPr>
      <w:rFonts w:ascii="Times New Roman MT Extra Bold" w:eastAsia="黑体" w:hAnsi="Times New Roman MT Extra Bold"/>
      <w:szCs w:val="20"/>
    </w:rPr>
  </w:style>
  <w:style w:type="paragraph" w:styleId="7">
    <w:name w:val="heading 7"/>
    <w:basedOn w:val="a0"/>
    <w:next w:val="a1"/>
    <w:link w:val="7Char"/>
    <w:qFormat/>
    <w:rsid w:val="00FD54D2"/>
    <w:pPr>
      <w:keepNext/>
      <w:keepLines/>
      <w:outlineLvl w:val="6"/>
    </w:pPr>
    <w:rPr>
      <w:rFonts w:ascii="Times New Roman MT Extra Bold" w:eastAsia="黑体" w:hAnsi="Times New Roman MT Extra Bold"/>
      <w:szCs w:val="20"/>
    </w:rPr>
  </w:style>
  <w:style w:type="paragraph" w:styleId="8">
    <w:name w:val="heading 8"/>
    <w:basedOn w:val="a0"/>
    <w:next w:val="a1"/>
    <w:link w:val="8Char"/>
    <w:qFormat/>
    <w:rsid w:val="00FD54D2"/>
    <w:pPr>
      <w:keepNext/>
      <w:keepLines/>
      <w:outlineLvl w:val="7"/>
    </w:pPr>
    <w:rPr>
      <w:rFonts w:ascii="Times New Roman MT Extra Bold" w:eastAsia="黑体" w:hAnsi="Times New Roman MT Extra Bold"/>
      <w:szCs w:val="20"/>
    </w:rPr>
  </w:style>
  <w:style w:type="paragraph" w:styleId="9">
    <w:name w:val="heading 9"/>
    <w:basedOn w:val="a0"/>
    <w:next w:val="a1"/>
    <w:link w:val="9Char"/>
    <w:qFormat/>
    <w:rsid w:val="00FD54D2"/>
    <w:pPr>
      <w:keepNext/>
      <w:keepLines/>
      <w:outlineLvl w:val="8"/>
    </w:pPr>
    <w:rPr>
      <w:rFonts w:ascii="Times New Roman MT Extra Bold" w:eastAsia="黑体" w:hAnsi="Times New Roman MT Extra Bold"/>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
    <w:rsid w:val="00C135D4"/>
    <w:rPr>
      <w:rFonts w:ascii="宋体" w:hAnsi="宋体" w:cs="微软雅黑"/>
      <w:bCs/>
      <w:color w:val="000000" w:themeColor="text1"/>
      <w:kern w:val="44"/>
      <w:sz w:val="36"/>
      <w:szCs w:val="36"/>
    </w:rPr>
  </w:style>
  <w:style w:type="character" w:customStyle="1" w:styleId="2Char">
    <w:name w:val="标题 2 Char"/>
    <w:basedOn w:val="a2"/>
    <w:link w:val="2"/>
    <w:uiPriority w:val="9"/>
    <w:rsid w:val="003139C2"/>
    <w:rPr>
      <w:rFonts w:ascii="宋体" w:hAnsi="宋体" w:cs="微软雅黑"/>
      <w:bCs/>
      <w:color w:val="000000" w:themeColor="text1"/>
      <w:kern w:val="2"/>
      <w:sz w:val="32"/>
      <w:szCs w:val="32"/>
    </w:rPr>
  </w:style>
  <w:style w:type="character" w:customStyle="1" w:styleId="3Char">
    <w:name w:val="标题 3 Char"/>
    <w:basedOn w:val="a2"/>
    <w:link w:val="3"/>
    <w:rsid w:val="00E23B3E"/>
    <w:rPr>
      <w:rFonts w:ascii="宋体" w:hAnsi="宋体"/>
      <w:bCs/>
      <w:noProof/>
      <w:color w:val="000000" w:themeColor="text1"/>
      <w:kern w:val="2"/>
      <w:sz w:val="28"/>
      <w:szCs w:val="32"/>
    </w:rPr>
  </w:style>
  <w:style w:type="character" w:customStyle="1" w:styleId="4Char">
    <w:name w:val="标题 4 Char"/>
    <w:basedOn w:val="a2"/>
    <w:link w:val="4"/>
    <w:rsid w:val="00574790"/>
    <w:rPr>
      <w:rFonts w:ascii="微软雅黑" w:eastAsia="微软雅黑" w:hAnsi="微软雅黑"/>
      <w:b/>
      <w:bCs/>
      <w:kern w:val="2"/>
      <w:sz w:val="24"/>
      <w:szCs w:val="28"/>
    </w:rPr>
  </w:style>
  <w:style w:type="paragraph" w:styleId="a5">
    <w:name w:val="Title"/>
    <w:basedOn w:val="a0"/>
    <w:next w:val="a0"/>
    <w:link w:val="Char"/>
    <w:qFormat/>
    <w:rsid w:val="000659B2"/>
    <w:pPr>
      <w:spacing w:before="240" w:after="60"/>
      <w:jc w:val="center"/>
      <w:outlineLvl w:val="0"/>
    </w:pPr>
    <w:rPr>
      <w:rFonts w:asciiTheme="majorHAnsi" w:hAnsiTheme="majorHAnsi" w:cstheme="majorBidi"/>
      <w:b/>
      <w:bCs/>
      <w:sz w:val="32"/>
      <w:szCs w:val="32"/>
    </w:rPr>
  </w:style>
  <w:style w:type="character" w:customStyle="1" w:styleId="Char">
    <w:name w:val="标题 Char"/>
    <w:basedOn w:val="a2"/>
    <w:link w:val="a5"/>
    <w:rsid w:val="000659B2"/>
    <w:rPr>
      <w:rFonts w:asciiTheme="majorHAnsi" w:hAnsiTheme="majorHAnsi" w:cstheme="majorBidi"/>
      <w:b/>
      <w:bCs/>
      <w:kern w:val="2"/>
      <w:sz w:val="32"/>
      <w:szCs w:val="32"/>
    </w:rPr>
  </w:style>
  <w:style w:type="paragraph" w:styleId="a1">
    <w:name w:val="Normal Indent"/>
    <w:aliases w:val="正文缩进 Char1,正文缩进 Char Char Char,正文（首行缩进两字） Char Char,正文（首行缩进两字） Char Char Char Char Char,正文（首行缩进两字） Char Char Char Char Char Char,正文（首行缩进两字） Char Char Char Char Char Char Char Char Char,正文缩进 Char Char,正文缩进 Char1 Char Char"/>
    <w:basedOn w:val="a0"/>
    <w:unhideWhenUsed/>
    <w:rsid w:val="000659B2"/>
    <w:pPr>
      <w:ind w:firstLineChars="200" w:firstLine="420"/>
    </w:pPr>
  </w:style>
  <w:style w:type="character" w:customStyle="1" w:styleId="5Char">
    <w:name w:val="标题 5 Char"/>
    <w:basedOn w:val="a2"/>
    <w:link w:val="5"/>
    <w:rsid w:val="00E728CB"/>
    <w:rPr>
      <w:rFonts w:eastAsia="微软雅黑"/>
      <w:bCs/>
      <w:kern w:val="2"/>
      <w:sz w:val="21"/>
      <w:szCs w:val="28"/>
    </w:rPr>
  </w:style>
  <w:style w:type="character" w:customStyle="1" w:styleId="6Char">
    <w:name w:val="标题 6 Char"/>
    <w:basedOn w:val="a2"/>
    <w:link w:val="6"/>
    <w:rsid w:val="000659B2"/>
    <w:rPr>
      <w:rFonts w:ascii="Times New Roman MT Extra Bold" w:eastAsia="黑体" w:hAnsi="Times New Roman MT Extra Bold"/>
      <w:kern w:val="2"/>
      <w:sz w:val="21"/>
    </w:rPr>
  </w:style>
  <w:style w:type="character" w:customStyle="1" w:styleId="7Char">
    <w:name w:val="标题 7 Char"/>
    <w:basedOn w:val="a2"/>
    <w:link w:val="7"/>
    <w:rsid w:val="000659B2"/>
    <w:rPr>
      <w:rFonts w:ascii="Times New Roman MT Extra Bold" w:eastAsia="黑体" w:hAnsi="Times New Roman MT Extra Bold"/>
      <w:kern w:val="2"/>
      <w:sz w:val="21"/>
    </w:rPr>
  </w:style>
  <w:style w:type="character" w:customStyle="1" w:styleId="8Char">
    <w:name w:val="标题 8 Char"/>
    <w:basedOn w:val="a2"/>
    <w:link w:val="8"/>
    <w:rsid w:val="000659B2"/>
    <w:rPr>
      <w:rFonts w:ascii="Times New Roman MT Extra Bold" w:eastAsia="黑体" w:hAnsi="Times New Roman MT Extra Bold"/>
      <w:kern w:val="2"/>
      <w:sz w:val="21"/>
    </w:rPr>
  </w:style>
  <w:style w:type="character" w:customStyle="1" w:styleId="9Char">
    <w:name w:val="标题 9 Char"/>
    <w:basedOn w:val="a2"/>
    <w:link w:val="9"/>
    <w:rsid w:val="000659B2"/>
    <w:rPr>
      <w:rFonts w:ascii="Times New Roman MT Extra Bold" w:eastAsia="黑体" w:hAnsi="Times New Roman MT Extra Bold"/>
      <w:kern w:val="2"/>
      <w:sz w:val="21"/>
    </w:rPr>
  </w:style>
  <w:style w:type="paragraph" w:styleId="a6">
    <w:name w:val="caption"/>
    <w:basedOn w:val="a0"/>
    <w:next w:val="a1"/>
    <w:qFormat/>
    <w:rsid w:val="00FD54D2"/>
    <w:pPr>
      <w:spacing w:before="120" w:after="100" w:afterAutospacing="1"/>
      <w:jc w:val="center"/>
    </w:pPr>
    <w:rPr>
      <w:rFonts w:cs="Arial"/>
      <w:szCs w:val="20"/>
    </w:rPr>
  </w:style>
  <w:style w:type="character" w:styleId="a7">
    <w:name w:val="Strong"/>
    <w:basedOn w:val="a2"/>
    <w:qFormat/>
    <w:rsid w:val="000659B2"/>
    <w:rPr>
      <w:b/>
      <w:bCs/>
    </w:rPr>
  </w:style>
  <w:style w:type="paragraph" w:styleId="a8">
    <w:name w:val="Subtitle"/>
    <w:basedOn w:val="a0"/>
    <w:next w:val="1"/>
    <w:link w:val="Char0"/>
    <w:qFormat/>
    <w:rsid w:val="00FD54D2"/>
    <w:pPr>
      <w:spacing w:before="100" w:beforeAutospacing="1" w:after="100" w:afterAutospacing="1"/>
      <w:jc w:val="center"/>
    </w:pPr>
    <w:rPr>
      <w:rFonts w:ascii="Arial" w:eastAsia="黑体" w:hAnsi="Arial" w:cs="Arial"/>
      <w:kern w:val="28"/>
      <w:sz w:val="44"/>
      <w:szCs w:val="20"/>
    </w:rPr>
  </w:style>
  <w:style w:type="character" w:customStyle="1" w:styleId="Char0">
    <w:name w:val="副标题 Char"/>
    <w:basedOn w:val="a2"/>
    <w:link w:val="a8"/>
    <w:rsid w:val="00FD54D2"/>
    <w:rPr>
      <w:rFonts w:ascii="Arial" w:eastAsia="黑体" w:hAnsi="Arial" w:cs="Arial"/>
      <w:kern w:val="28"/>
      <w:sz w:val="44"/>
    </w:rPr>
  </w:style>
  <w:style w:type="paragraph" w:styleId="a9">
    <w:name w:val="header"/>
    <w:basedOn w:val="a0"/>
    <w:link w:val="Char1"/>
    <w:uiPriority w:val="99"/>
    <w:semiHidden/>
    <w:unhideWhenUsed/>
    <w:rsid w:val="005E0657"/>
    <w:pPr>
      <w:pBdr>
        <w:bottom w:val="single" w:sz="6" w:space="1" w:color="auto"/>
      </w:pBdr>
      <w:tabs>
        <w:tab w:val="center" w:pos="4153"/>
        <w:tab w:val="right" w:pos="8306"/>
      </w:tabs>
      <w:jc w:val="center"/>
    </w:pPr>
    <w:rPr>
      <w:sz w:val="18"/>
      <w:szCs w:val="18"/>
    </w:rPr>
  </w:style>
  <w:style w:type="character" w:customStyle="1" w:styleId="Char1">
    <w:name w:val="页眉 Char"/>
    <w:basedOn w:val="a2"/>
    <w:link w:val="a9"/>
    <w:uiPriority w:val="99"/>
    <w:semiHidden/>
    <w:rsid w:val="005E0657"/>
    <w:rPr>
      <w:kern w:val="2"/>
      <w:sz w:val="18"/>
      <w:szCs w:val="18"/>
    </w:rPr>
  </w:style>
  <w:style w:type="paragraph" w:styleId="aa">
    <w:name w:val="footer"/>
    <w:basedOn w:val="a0"/>
    <w:link w:val="Char2"/>
    <w:uiPriority w:val="99"/>
    <w:unhideWhenUsed/>
    <w:rsid w:val="005E0657"/>
    <w:pPr>
      <w:tabs>
        <w:tab w:val="center" w:pos="4153"/>
        <w:tab w:val="right" w:pos="8306"/>
      </w:tabs>
      <w:jc w:val="left"/>
    </w:pPr>
    <w:rPr>
      <w:sz w:val="18"/>
      <w:szCs w:val="18"/>
    </w:rPr>
  </w:style>
  <w:style w:type="character" w:customStyle="1" w:styleId="Char2">
    <w:name w:val="页脚 Char"/>
    <w:basedOn w:val="a2"/>
    <w:link w:val="aa"/>
    <w:uiPriority w:val="99"/>
    <w:rsid w:val="005E0657"/>
    <w:rPr>
      <w:kern w:val="2"/>
      <w:sz w:val="18"/>
      <w:szCs w:val="18"/>
    </w:rPr>
  </w:style>
  <w:style w:type="paragraph" w:styleId="ab">
    <w:name w:val="Balloon Text"/>
    <w:basedOn w:val="a0"/>
    <w:link w:val="Char3"/>
    <w:uiPriority w:val="99"/>
    <w:semiHidden/>
    <w:unhideWhenUsed/>
    <w:rsid w:val="004A3BB4"/>
    <w:rPr>
      <w:sz w:val="18"/>
      <w:szCs w:val="18"/>
    </w:rPr>
  </w:style>
  <w:style w:type="character" w:customStyle="1" w:styleId="Char3">
    <w:name w:val="批注框文本 Char"/>
    <w:basedOn w:val="a2"/>
    <w:link w:val="ab"/>
    <w:uiPriority w:val="99"/>
    <w:semiHidden/>
    <w:rsid w:val="004A3BB4"/>
    <w:rPr>
      <w:kern w:val="2"/>
      <w:sz w:val="18"/>
      <w:szCs w:val="18"/>
    </w:rPr>
  </w:style>
  <w:style w:type="paragraph" w:styleId="ac">
    <w:name w:val="No Spacing"/>
    <w:link w:val="Char4"/>
    <w:uiPriority w:val="1"/>
    <w:qFormat/>
    <w:rsid w:val="001600E9"/>
    <w:rPr>
      <w:rFonts w:asciiTheme="minorHAnsi" w:eastAsiaTheme="minorEastAsia" w:hAnsiTheme="minorHAnsi" w:cstheme="minorBidi"/>
      <w:sz w:val="22"/>
      <w:szCs w:val="22"/>
    </w:rPr>
  </w:style>
  <w:style w:type="character" w:customStyle="1" w:styleId="Char4">
    <w:name w:val="无间隔 Char"/>
    <w:basedOn w:val="a2"/>
    <w:link w:val="ac"/>
    <w:uiPriority w:val="1"/>
    <w:rsid w:val="001600E9"/>
    <w:rPr>
      <w:rFonts w:asciiTheme="minorHAnsi" w:eastAsiaTheme="minorEastAsia" w:hAnsiTheme="minorHAnsi" w:cstheme="minorBidi"/>
      <w:sz w:val="22"/>
      <w:szCs w:val="22"/>
    </w:rPr>
  </w:style>
  <w:style w:type="paragraph" w:styleId="ad">
    <w:name w:val="Document Map"/>
    <w:basedOn w:val="a0"/>
    <w:link w:val="Char5"/>
    <w:semiHidden/>
    <w:unhideWhenUsed/>
    <w:rsid w:val="006678A9"/>
    <w:rPr>
      <w:rFonts w:ascii="宋体"/>
      <w:sz w:val="18"/>
      <w:szCs w:val="18"/>
    </w:rPr>
  </w:style>
  <w:style w:type="character" w:customStyle="1" w:styleId="Char5">
    <w:name w:val="文档结构图 Char"/>
    <w:basedOn w:val="a2"/>
    <w:link w:val="ad"/>
    <w:uiPriority w:val="99"/>
    <w:semiHidden/>
    <w:rsid w:val="006678A9"/>
    <w:rPr>
      <w:rFonts w:ascii="宋体"/>
      <w:kern w:val="2"/>
      <w:sz w:val="18"/>
      <w:szCs w:val="18"/>
    </w:rPr>
  </w:style>
  <w:style w:type="table" w:customStyle="1" w:styleId="-11">
    <w:name w:val="浅色底纹 - 强调文字颜色 11"/>
    <w:basedOn w:val="a3"/>
    <w:uiPriority w:val="60"/>
    <w:rsid w:val="006678A9"/>
    <w:pPr>
      <w:ind w:left="1259" w:hanging="1259"/>
    </w:pPr>
    <w:rPr>
      <w:rFonts w:asciiTheme="minorHAnsi" w:eastAsiaTheme="minorEastAsia" w:hAnsiTheme="minorHAnsi" w:cstheme="minorBidi"/>
      <w:color w:val="548AB7" w:themeColor="accent1" w:themeShade="BF"/>
      <w:kern w:val="2"/>
      <w:sz w:val="21"/>
      <w:szCs w:val="22"/>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ae">
    <w:name w:val="Table Grid"/>
    <w:basedOn w:val="a3"/>
    <w:uiPriority w:val="59"/>
    <w:rsid w:val="006678A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12">
    <w:name w:val="浅色底纹 - 强调文字颜色 12"/>
    <w:basedOn w:val="a3"/>
    <w:uiPriority w:val="60"/>
    <w:rsid w:val="006678A9"/>
    <w:rPr>
      <w:color w:val="548AB7" w:themeColor="accent1" w:themeShade="BF"/>
    </w:rPr>
    <w:tblPr>
      <w:tblStyleRowBandSize w:val="1"/>
      <w:tblStyleColBandSize w:val="1"/>
      <w:tblInd w:w="0" w:type="dxa"/>
      <w:tblBorders>
        <w:top w:val="single" w:sz="8" w:space="0" w:color="94B6D2" w:themeColor="accent1"/>
        <w:bottom w:val="single" w:sz="8" w:space="0" w:color="94B6D2"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lastRow">
      <w:pPr>
        <w:spacing w:before="0" w:after="0" w:line="240" w:lineRule="auto"/>
      </w:pPr>
      <w:rPr>
        <w:b/>
        <w:bCs/>
      </w:rPr>
      <w:tblPr/>
      <w:tcPr>
        <w:tcBorders>
          <w:top w:val="single" w:sz="8" w:space="0" w:color="94B6D2" w:themeColor="accent1"/>
          <w:left w:val="nil"/>
          <w:bottom w:val="single" w:sz="8" w:space="0" w:color="94B6D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4" w:themeFill="accent1" w:themeFillTint="3F"/>
      </w:tcPr>
    </w:tblStylePr>
    <w:tblStylePr w:type="band1Horz">
      <w:tblPr/>
      <w:tcPr>
        <w:tcBorders>
          <w:left w:val="nil"/>
          <w:right w:val="nil"/>
          <w:insideH w:val="nil"/>
          <w:insideV w:val="nil"/>
        </w:tcBorders>
        <w:shd w:val="clear" w:color="auto" w:fill="E4ECF4" w:themeFill="accent1" w:themeFillTint="3F"/>
      </w:tcPr>
    </w:tblStylePr>
  </w:style>
  <w:style w:type="table" w:styleId="-2">
    <w:name w:val="Light Shading Accent 2"/>
    <w:basedOn w:val="a3"/>
    <w:uiPriority w:val="60"/>
    <w:rsid w:val="006678A9"/>
    <w:rPr>
      <w:color w:val="B85A22" w:themeColor="accent2" w:themeShade="BF"/>
    </w:rPr>
    <w:tblPr>
      <w:tblStyleRowBandSize w:val="1"/>
      <w:tblStyleColBandSize w:val="1"/>
      <w:tblInd w:w="0" w:type="dxa"/>
      <w:tblBorders>
        <w:top w:val="single" w:sz="8" w:space="0" w:color="DD8047" w:themeColor="accent2"/>
        <w:bottom w:val="single" w:sz="8" w:space="0" w:color="DD8047"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lastRow">
      <w:pPr>
        <w:spacing w:before="0" w:after="0" w:line="240" w:lineRule="auto"/>
      </w:pPr>
      <w:rPr>
        <w:b/>
        <w:bCs/>
      </w:rPr>
      <w:tblPr/>
      <w:tcPr>
        <w:tcBorders>
          <w:top w:val="single" w:sz="8" w:space="0" w:color="DD8047" w:themeColor="accent2"/>
          <w:left w:val="nil"/>
          <w:bottom w:val="single" w:sz="8" w:space="0" w:color="DD804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3">
    <w:name w:val="Light Shading Accent 3"/>
    <w:basedOn w:val="a3"/>
    <w:uiPriority w:val="60"/>
    <w:rsid w:val="006678A9"/>
    <w:rPr>
      <w:color w:val="80865A" w:themeColor="accent3" w:themeShade="BF"/>
    </w:rPr>
    <w:tblPr>
      <w:tblStyleRowBandSize w:val="1"/>
      <w:tblStyleColBandSize w:val="1"/>
      <w:tblInd w:w="0" w:type="dxa"/>
      <w:tblBorders>
        <w:top w:val="single" w:sz="8" w:space="0" w:color="A5AB81" w:themeColor="accent3"/>
        <w:bottom w:val="single" w:sz="8" w:space="0" w:color="A5AB81"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lastRow">
      <w:pPr>
        <w:spacing w:before="0" w:after="0" w:line="240" w:lineRule="auto"/>
      </w:pPr>
      <w:rPr>
        <w:b/>
        <w:bCs/>
      </w:rPr>
      <w:tblPr/>
      <w:tcPr>
        <w:tcBorders>
          <w:top w:val="single" w:sz="8" w:space="0" w:color="A5AB81" w:themeColor="accent3"/>
          <w:left w:val="nil"/>
          <w:bottom w:val="single" w:sz="8" w:space="0" w:color="A5AB8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3">
    <w:name w:val="Medium Grid 1 Accent 3"/>
    <w:basedOn w:val="a3"/>
    <w:uiPriority w:val="67"/>
    <w:rsid w:val="00B93F34"/>
    <w:tblPr>
      <w:tblStyleRowBandSize w:val="1"/>
      <w:tblStyleColBandSize w:val="1"/>
      <w:tblInd w:w="0" w:type="dxa"/>
      <w:tblBorders>
        <w:top w:val="single" w:sz="8" w:space="0" w:color="BBC0A0" w:themeColor="accent3" w:themeTint="BF"/>
        <w:left w:val="single" w:sz="8" w:space="0" w:color="BBC0A0" w:themeColor="accent3" w:themeTint="BF"/>
        <w:bottom w:val="single" w:sz="8" w:space="0" w:color="BBC0A0" w:themeColor="accent3" w:themeTint="BF"/>
        <w:right w:val="single" w:sz="8" w:space="0" w:color="BBC0A0" w:themeColor="accent3" w:themeTint="BF"/>
        <w:insideH w:val="single" w:sz="8" w:space="0" w:color="BBC0A0" w:themeColor="accent3" w:themeTint="BF"/>
        <w:insideV w:val="single" w:sz="8" w:space="0" w:color="BBC0A0" w:themeColor="accent3" w:themeTint="BF"/>
      </w:tblBorders>
      <w:tblCellMar>
        <w:top w:w="0" w:type="dxa"/>
        <w:left w:w="108" w:type="dxa"/>
        <w:bottom w:w="0" w:type="dxa"/>
        <w:right w:w="108" w:type="dxa"/>
      </w:tblCellMar>
    </w:tblPr>
    <w:tcPr>
      <w:shd w:val="clear" w:color="auto" w:fill="E8EADF" w:themeFill="accent3" w:themeFillTint="3F"/>
    </w:tcPr>
    <w:tblStylePr w:type="firstRow">
      <w:rPr>
        <w:b/>
        <w:bCs/>
      </w:rPr>
    </w:tblStylePr>
    <w:tblStylePr w:type="lastRow">
      <w:rPr>
        <w:b/>
        <w:bCs/>
      </w:rPr>
      <w:tblPr/>
      <w:tcPr>
        <w:tcBorders>
          <w:top w:val="single" w:sz="18" w:space="0" w:color="BBC0A0" w:themeColor="accent3" w:themeTint="BF"/>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1-1">
    <w:name w:val="Medium Grid 1 Accent 1"/>
    <w:basedOn w:val="a3"/>
    <w:uiPriority w:val="67"/>
    <w:rsid w:val="00B93F34"/>
    <w:tblPr>
      <w:tblStyleRowBandSize w:val="1"/>
      <w:tblStyleColBandSize w:val="1"/>
      <w:tblInd w:w="0" w:type="dxa"/>
      <w:tblBorders>
        <w:top w:val="single" w:sz="8" w:space="0" w:color="AEC8DD" w:themeColor="accent1" w:themeTint="BF"/>
        <w:left w:val="single" w:sz="8" w:space="0" w:color="AEC8DD" w:themeColor="accent1" w:themeTint="BF"/>
        <w:bottom w:val="single" w:sz="8" w:space="0" w:color="AEC8DD" w:themeColor="accent1" w:themeTint="BF"/>
        <w:right w:val="single" w:sz="8" w:space="0" w:color="AEC8DD" w:themeColor="accent1" w:themeTint="BF"/>
        <w:insideH w:val="single" w:sz="8" w:space="0" w:color="AEC8DD" w:themeColor="accent1" w:themeTint="BF"/>
        <w:insideV w:val="single" w:sz="8" w:space="0" w:color="AEC8DD" w:themeColor="accent1" w:themeTint="BF"/>
      </w:tblBorders>
      <w:tblCellMar>
        <w:top w:w="0" w:type="dxa"/>
        <w:left w:w="108" w:type="dxa"/>
        <w:bottom w:w="0" w:type="dxa"/>
        <w:right w:w="108" w:type="dxa"/>
      </w:tblCellMar>
    </w:tblPr>
    <w:tcPr>
      <w:shd w:val="clear" w:color="auto" w:fill="E4ECF4" w:themeFill="accent1" w:themeFillTint="3F"/>
    </w:tcPr>
    <w:tblStylePr w:type="firstRow">
      <w:rPr>
        <w:b/>
        <w:bCs/>
      </w:rPr>
    </w:tblStylePr>
    <w:tblStylePr w:type="lastRow">
      <w:rPr>
        <w:b/>
        <w:bCs/>
      </w:rPr>
      <w:tblPr/>
      <w:tcPr>
        <w:tcBorders>
          <w:top w:val="single" w:sz="18" w:space="0" w:color="AEC8DD" w:themeColor="accent1" w:themeTint="BF"/>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paragraph" w:customStyle="1" w:styleId="af">
    <w:name w:val="说明书 标题"/>
    <w:basedOn w:val="a0"/>
    <w:link w:val="Char6"/>
    <w:qFormat/>
    <w:rsid w:val="005D4228"/>
    <w:pPr>
      <w:keepNext/>
      <w:widowControl/>
      <w:spacing w:before="240" w:after="60"/>
      <w:jc w:val="center"/>
      <w:outlineLvl w:val="1"/>
    </w:pPr>
    <w:rPr>
      <w:rFonts w:asciiTheme="majorEastAsia" w:eastAsiaTheme="majorEastAsia" w:hAnsiTheme="majorEastAsia"/>
      <w:b/>
      <w:sz w:val="52"/>
      <w:szCs w:val="52"/>
    </w:rPr>
  </w:style>
  <w:style w:type="character" w:customStyle="1" w:styleId="Char6">
    <w:name w:val="说明书 标题 Char"/>
    <w:basedOn w:val="a2"/>
    <w:link w:val="af"/>
    <w:rsid w:val="005D4228"/>
    <w:rPr>
      <w:rFonts w:asciiTheme="majorEastAsia" w:eastAsiaTheme="majorEastAsia" w:hAnsiTheme="majorEastAsia"/>
      <w:b/>
      <w:kern w:val="2"/>
      <w:sz w:val="52"/>
      <w:szCs w:val="52"/>
    </w:rPr>
  </w:style>
  <w:style w:type="paragraph" w:customStyle="1" w:styleId="10">
    <w:name w:val="样式1"/>
    <w:basedOn w:val="1"/>
    <w:link w:val="1Char0"/>
    <w:qFormat/>
    <w:rsid w:val="00B305AC"/>
    <w:pPr>
      <w:numPr>
        <w:numId w:val="1"/>
      </w:numPr>
      <w:spacing w:before="960" w:after="100" w:afterAutospacing="1" w:line="0" w:lineRule="atLeast"/>
    </w:pPr>
    <w:rPr>
      <w:szCs w:val="28"/>
    </w:rPr>
  </w:style>
  <w:style w:type="character" w:customStyle="1" w:styleId="1Char0">
    <w:name w:val="样式1 Char"/>
    <w:basedOn w:val="1Char"/>
    <w:link w:val="10"/>
    <w:rsid w:val="00B305AC"/>
    <w:rPr>
      <w:szCs w:val="28"/>
    </w:rPr>
  </w:style>
  <w:style w:type="paragraph" w:customStyle="1" w:styleId="20">
    <w:name w:val="样式2"/>
    <w:basedOn w:val="2"/>
    <w:link w:val="2Char0"/>
    <w:autoRedefine/>
    <w:qFormat/>
    <w:rsid w:val="00B305AC"/>
    <w:pPr>
      <w:numPr>
        <w:numId w:val="1"/>
      </w:numPr>
      <w:spacing w:before="140" w:after="100" w:line="0" w:lineRule="atLeast"/>
    </w:pPr>
    <w:rPr>
      <w:iCs/>
      <w:szCs w:val="28"/>
    </w:rPr>
  </w:style>
  <w:style w:type="character" w:customStyle="1" w:styleId="2Char0">
    <w:name w:val="样式2 Char"/>
    <w:basedOn w:val="2Char"/>
    <w:link w:val="20"/>
    <w:rsid w:val="00B305AC"/>
    <w:rPr>
      <w:iCs/>
      <w:szCs w:val="28"/>
    </w:rPr>
  </w:style>
  <w:style w:type="paragraph" w:customStyle="1" w:styleId="40">
    <w:name w:val="样式4"/>
    <w:basedOn w:val="4"/>
    <w:autoRedefine/>
    <w:qFormat/>
    <w:rsid w:val="00B305AC"/>
    <w:pPr>
      <w:keepNext/>
      <w:keepLines/>
      <w:numPr>
        <w:ilvl w:val="0"/>
        <w:numId w:val="0"/>
      </w:numPr>
      <w:tabs>
        <w:tab w:val="num" w:pos="864"/>
      </w:tabs>
      <w:spacing w:before="140" w:after="100" w:afterAutospacing="1" w:line="0" w:lineRule="atLeast"/>
      <w:ind w:left="864" w:hanging="864"/>
    </w:pPr>
    <w:rPr>
      <w:kern w:val="44"/>
    </w:rPr>
  </w:style>
  <w:style w:type="paragraph" w:customStyle="1" w:styleId="30">
    <w:name w:val="样式3"/>
    <w:basedOn w:val="3"/>
    <w:link w:val="3Char0"/>
    <w:autoRedefine/>
    <w:qFormat/>
    <w:rsid w:val="00B305AC"/>
    <w:pPr>
      <w:widowControl/>
      <w:numPr>
        <w:ilvl w:val="0"/>
        <w:numId w:val="0"/>
      </w:numPr>
      <w:adjustRightInd w:val="0"/>
      <w:spacing w:before="100" w:beforeAutospacing="1" w:after="100" w:afterAutospacing="1" w:line="0" w:lineRule="atLeast"/>
      <w:ind w:left="567" w:hanging="567"/>
    </w:pPr>
    <w:rPr>
      <w:rFonts w:ascii="微软雅黑" w:hAnsi="微软雅黑"/>
      <w:kern w:val="44"/>
      <w:sz w:val="21"/>
      <w:szCs w:val="28"/>
      <w:lang w:bidi="en-US"/>
    </w:rPr>
  </w:style>
  <w:style w:type="character" w:customStyle="1" w:styleId="3Char0">
    <w:name w:val="样式3 Char"/>
    <w:basedOn w:val="3Char"/>
    <w:link w:val="30"/>
    <w:rsid w:val="00B305AC"/>
    <w:rPr>
      <w:rFonts w:ascii="微软雅黑" w:hAnsi="微软雅黑"/>
      <w:bCs/>
      <w:kern w:val="44"/>
      <w:sz w:val="21"/>
      <w:szCs w:val="28"/>
      <w:lang w:bidi="en-US"/>
    </w:rPr>
  </w:style>
  <w:style w:type="paragraph" w:styleId="af0">
    <w:name w:val="List Paragraph"/>
    <w:basedOn w:val="a0"/>
    <w:uiPriority w:val="34"/>
    <w:qFormat/>
    <w:rsid w:val="00B305AC"/>
    <w:pPr>
      <w:widowControl/>
      <w:ind w:left="720"/>
      <w:contextualSpacing/>
      <w:jc w:val="left"/>
    </w:pPr>
    <w:rPr>
      <w:rFonts w:ascii="Calibri" w:hAnsi="Calibri"/>
      <w:kern w:val="0"/>
      <w:lang w:eastAsia="en-US" w:bidi="en-US"/>
    </w:rPr>
  </w:style>
  <w:style w:type="numbering" w:customStyle="1" w:styleId="FessieStyle">
    <w:name w:val="Fessie Style"/>
    <w:uiPriority w:val="99"/>
    <w:rsid w:val="00EF72A2"/>
    <w:pPr>
      <w:numPr>
        <w:numId w:val="2"/>
      </w:numPr>
    </w:pPr>
  </w:style>
  <w:style w:type="paragraph" w:customStyle="1" w:styleId="af1">
    <w:name w:val="小标题"/>
    <w:basedOn w:val="a0"/>
    <w:qFormat/>
    <w:rsid w:val="00711B9E"/>
    <w:pPr>
      <w:widowControl/>
      <w:shd w:val="clear" w:color="auto" w:fill="FFFFFF"/>
      <w:spacing w:after="180"/>
      <w:jc w:val="left"/>
    </w:pPr>
    <w:rPr>
      <w:rFonts w:asciiTheme="majorEastAsia" w:eastAsiaTheme="majorEastAsia" w:hAnsiTheme="majorEastAsia" w:cs="Segoe UI"/>
      <w:b/>
      <w:color w:val="333333"/>
      <w:kern w:val="0"/>
      <w:sz w:val="32"/>
      <w:szCs w:val="32"/>
    </w:rPr>
  </w:style>
  <w:style w:type="paragraph" w:customStyle="1" w:styleId="af2">
    <w:name w:val="表格"/>
    <w:basedOn w:val="a0"/>
    <w:autoRedefine/>
    <w:qFormat/>
    <w:rsid w:val="004C482A"/>
    <w:pPr>
      <w:adjustRightInd w:val="0"/>
      <w:jc w:val="left"/>
    </w:pPr>
    <w:rPr>
      <w:rFonts w:ascii="宋体" w:eastAsia="宋体" w:hAnsi="宋体"/>
      <w:kern w:val="0"/>
    </w:rPr>
  </w:style>
  <w:style w:type="paragraph" w:styleId="TOC">
    <w:name w:val="TOC Heading"/>
    <w:basedOn w:val="1"/>
    <w:next w:val="a0"/>
    <w:uiPriority w:val="39"/>
    <w:unhideWhenUsed/>
    <w:qFormat/>
    <w:rsid w:val="00C46239"/>
    <w:pPr>
      <w:widowControl/>
      <w:numPr>
        <w:numId w:val="0"/>
      </w:numPr>
      <w:spacing w:before="480" w:line="276" w:lineRule="auto"/>
      <w:jc w:val="left"/>
      <w:outlineLvl w:val="9"/>
    </w:pPr>
    <w:rPr>
      <w:rFonts w:asciiTheme="majorHAnsi" w:eastAsiaTheme="majorEastAsia" w:hAnsiTheme="majorHAnsi" w:cstheme="majorBidi"/>
      <w:color w:val="548AB7" w:themeColor="accent1" w:themeShade="BF"/>
      <w:kern w:val="0"/>
      <w:sz w:val="28"/>
      <w:szCs w:val="28"/>
    </w:rPr>
  </w:style>
  <w:style w:type="paragraph" w:styleId="11">
    <w:name w:val="toc 1"/>
    <w:basedOn w:val="a0"/>
    <w:next w:val="a0"/>
    <w:autoRedefine/>
    <w:uiPriority w:val="39"/>
    <w:unhideWhenUsed/>
    <w:qFormat/>
    <w:rsid w:val="00F1299F"/>
    <w:pPr>
      <w:spacing w:before="120" w:after="120"/>
      <w:jc w:val="left"/>
    </w:pPr>
    <w:rPr>
      <w:rFonts w:asciiTheme="minorHAnsi" w:hAnsiTheme="minorHAnsi"/>
      <w:b/>
      <w:bCs/>
      <w:caps/>
      <w:sz w:val="20"/>
      <w:szCs w:val="20"/>
    </w:rPr>
  </w:style>
  <w:style w:type="paragraph" w:styleId="31">
    <w:name w:val="toc 3"/>
    <w:basedOn w:val="a0"/>
    <w:next w:val="a0"/>
    <w:autoRedefine/>
    <w:uiPriority w:val="39"/>
    <w:unhideWhenUsed/>
    <w:qFormat/>
    <w:rsid w:val="00760A2A"/>
    <w:pPr>
      <w:tabs>
        <w:tab w:val="left" w:pos="1260"/>
        <w:tab w:val="right" w:leader="dot" w:pos="8296"/>
      </w:tabs>
      <w:ind w:left="420"/>
      <w:jc w:val="left"/>
    </w:pPr>
    <w:rPr>
      <w:rFonts w:asciiTheme="minorHAnsi" w:hAnsiTheme="minorHAnsi"/>
      <w:iCs/>
      <w:sz w:val="20"/>
      <w:szCs w:val="20"/>
    </w:rPr>
  </w:style>
  <w:style w:type="character" w:styleId="af3">
    <w:name w:val="Hyperlink"/>
    <w:basedOn w:val="a2"/>
    <w:uiPriority w:val="99"/>
    <w:unhideWhenUsed/>
    <w:rsid w:val="00C46239"/>
    <w:rPr>
      <w:color w:val="F7B615" w:themeColor="hyperlink"/>
      <w:u w:val="single"/>
    </w:rPr>
  </w:style>
  <w:style w:type="paragraph" w:styleId="21">
    <w:name w:val="toc 2"/>
    <w:basedOn w:val="a0"/>
    <w:next w:val="a0"/>
    <w:autoRedefine/>
    <w:uiPriority w:val="39"/>
    <w:unhideWhenUsed/>
    <w:qFormat/>
    <w:rsid w:val="00C46239"/>
    <w:pPr>
      <w:ind w:left="210"/>
      <w:jc w:val="left"/>
    </w:pPr>
    <w:rPr>
      <w:rFonts w:asciiTheme="minorHAnsi" w:hAnsiTheme="minorHAnsi"/>
      <w:smallCaps/>
      <w:sz w:val="20"/>
      <w:szCs w:val="20"/>
    </w:rPr>
  </w:style>
  <w:style w:type="paragraph" w:styleId="41">
    <w:name w:val="toc 4"/>
    <w:basedOn w:val="a0"/>
    <w:next w:val="a0"/>
    <w:autoRedefine/>
    <w:uiPriority w:val="39"/>
    <w:unhideWhenUsed/>
    <w:rsid w:val="00C46239"/>
    <w:pPr>
      <w:ind w:left="630"/>
      <w:jc w:val="left"/>
    </w:pPr>
    <w:rPr>
      <w:rFonts w:asciiTheme="minorHAnsi" w:hAnsiTheme="minorHAnsi"/>
      <w:sz w:val="18"/>
      <w:szCs w:val="18"/>
    </w:rPr>
  </w:style>
  <w:style w:type="paragraph" w:styleId="50">
    <w:name w:val="toc 5"/>
    <w:basedOn w:val="a0"/>
    <w:next w:val="a0"/>
    <w:autoRedefine/>
    <w:uiPriority w:val="39"/>
    <w:unhideWhenUsed/>
    <w:rsid w:val="00C46239"/>
    <w:pPr>
      <w:ind w:left="840"/>
      <w:jc w:val="left"/>
    </w:pPr>
    <w:rPr>
      <w:rFonts w:asciiTheme="minorHAnsi" w:hAnsiTheme="minorHAnsi"/>
      <w:sz w:val="18"/>
      <w:szCs w:val="18"/>
    </w:rPr>
  </w:style>
  <w:style w:type="paragraph" w:styleId="60">
    <w:name w:val="toc 6"/>
    <w:basedOn w:val="a0"/>
    <w:next w:val="a0"/>
    <w:autoRedefine/>
    <w:uiPriority w:val="39"/>
    <w:unhideWhenUsed/>
    <w:rsid w:val="00C46239"/>
    <w:pPr>
      <w:ind w:left="1050"/>
      <w:jc w:val="left"/>
    </w:pPr>
    <w:rPr>
      <w:rFonts w:asciiTheme="minorHAnsi" w:hAnsiTheme="minorHAnsi"/>
      <w:sz w:val="18"/>
      <w:szCs w:val="18"/>
    </w:rPr>
  </w:style>
  <w:style w:type="paragraph" w:styleId="70">
    <w:name w:val="toc 7"/>
    <w:basedOn w:val="a0"/>
    <w:next w:val="a0"/>
    <w:autoRedefine/>
    <w:uiPriority w:val="39"/>
    <w:unhideWhenUsed/>
    <w:rsid w:val="00C46239"/>
    <w:pPr>
      <w:ind w:left="1260"/>
      <w:jc w:val="left"/>
    </w:pPr>
    <w:rPr>
      <w:rFonts w:asciiTheme="minorHAnsi" w:hAnsiTheme="minorHAnsi"/>
      <w:sz w:val="18"/>
      <w:szCs w:val="18"/>
    </w:rPr>
  </w:style>
  <w:style w:type="paragraph" w:styleId="80">
    <w:name w:val="toc 8"/>
    <w:basedOn w:val="a0"/>
    <w:next w:val="a0"/>
    <w:autoRedefine/>
    <w:uiPriority w:val="39"/>
    <w:unhideWhenUsed/>
    <w:rsid w:val="00C46239"/>
    <w:pPr>
      <w:ind w:left="1470"/>
      <w:jc w:val="left"/>
    </w:pPr>
    <w:rPr>
      <w:rFonts w:asciiTheme="minorHAnsi" w:hAnsiTheme="minorHAnsi"/>
      <w:sz w:val="18"/>
      <w:szCs w:val="18"/>
    </w:rPr>
  </w:style>
  <w:style w:type="paragraph" w:styleId="90">
    <w:name w:val="toc 9"/>
    <w:basedOn w:val="a0"/>
    <w:next w:val="a0"/>
    <w:autoRedefine/>
    <w:uiPriority w:val="39"/>
    <w:unhideWhenUsed/>
    <w:rsid w:val="00C46239"/>
    <w:pPr>
      <w:ind w:left="1680"/>
      <w:jc w:val="left"/>
    </w:pPr>
    <w:rPr>
      <w:rFonts w:asciiTheme="minorHAnsi" w:hAnsiTheme="minorHAnsi"/>
      <w:sz w:val="18"/>
      <w:szCs w:val="18"/>
    </w:rPr>
  </w:style>
  <w:style w:type="paragraph" w:customStyle="1" w:styleId="a">
    <w:name w:val="附录"/>
    <w:basedOn w:val="1"/>
    <w:autoRedefine/>
    <w:qFormat/>
    <w:rsid w:val="00D709CC"/>
    <w:pPr>
      <w:numPr>
        <w:numId w:val="3"/>
      </w:numPr>
    </w:pPr>
    <w:rPr>
      <w:sz w:val="21"/>
    </w:rPr>
  </w:style>
  <w:style w:type="paragraph" w:styleId="af4">
    <w:name w:val="footnote text"/>
    <w:basedOn w:val="a0"/>
    <w:link w:val="Char7"/>
    <w:uiPriority w:val="99"/>
    <w:semiHidden/>
    <w:unhideWhenUsed/>
    <w:rsid w:val="00FB728B"/>
    <w:pPr>
      <w:jc w:val="left"/>
    </w:pPr>
    <w:rPr>
      <w:sz w:val="18"/>
      <w:szCs w:val="18"/>
    </w:rPr>
  </w:style>
  <w:style w:type="character" w:customStyle="1" w:styleId="Char7">
    <w:name w:val="脚注文本 Char"/>
    <w:basedOn w:val="a2"/>
    <w:link w:val="af4"/>
    <w:uiPriority w:val="99"/>
    <w:semiHidden/>
    <w:rsid w:val="00FB728B"/>
    <w:rPr>
      <w:rFonts w:eastAsia="微软雅黑"/>
      <w:kern w:val="2"/>
      <w:sz w:val="18"/>
      <w:szCs w:val="18"/>
    </w:rPr>
  </w:style>
  <w:style w:type="character" w:styleId="af5">
    <w:name w:val="footnote reference"/>
    <w:basedOn w:val="a2"/>
    <w:uiPriority w:val="99"/>
    <w:semiHidden/>
    <w:unhideWhenUsed/>
    <w:rsid w:val="00FB728B"/>
    <w:rPr>
      <w:vertAlign w:val="superscript"/>
    </w:rPr>
  </w:style>
  <w:style w:type="character" w:customStyle="1" w:styleId="sbrace">
    <w:name w:val="sbrace"/>
    <w:basedOn w:val="a2"/>
    <w:rsid w:val="00E43C35"/>
  </w:style>
  <w:style w:type="character" w:customStyle="1" w:styleId="sobjectk">
    <w:name w:val="sobjectk"/>
    <w:basedOn w:val="a2"/>
    <w:rsid w:val="00E43C35"/>
  </w:style>
  <w:style w:type="character" w:customStyle="1" w:styleId="scolon">
    <w:name w:val="scolon"/>
    <w:basedOn w:val="a2"/>
    <w:rsid w:val="00E43C35"/>
  </w:style>
  <w:style w:type="character" w:customStyle="1" w:styleId="sobjectv">
    <w:name w:val="sobjectv"/>
    <w:basedOn w:val="a2"/>
    <w:rsid w:val="00E43C35"/>
  </w:style>
  <w:style w:type="character" w:customStyle="1" w:styleId="scomma">
    <w:name w:val="scomma"/>
    <w:basedOn w:val="a2"/>
    <w:rsid w:val="00E43C35"/>
  </w:style>
  <w:style w:type="character" w:customStyle="1" w:styleId="sobjectk2">
    <w:name w:val="sobjectk2"/>
    <w:basedOn w:val="a2"/>
    <w:rsid w:val="00C267A9"/>
  </w:style>
  <w:style w:type="character" w:customStyle="1" w:styleId="sbrace2">
    <w:name w:val="sbrace2"/>
    <w:basedOn w:val="a2"/>
    <w:rsid w:val="003743C0"/>
  </w:style>
  <w:style w:type="character" w:customStyle="1" w:styleId="scolon2">
    <w:name w:val="scolon2"/>
    <w:basedOn w:val="a2"/>
    <w:rsid w:val="003743C0"/>
  </w:style>
  <w:style w:type="character" w:customStyle="1" w:styleId="scomma2">
    <w:name w:val="scomma2"/>
    <w:basedOn w:val="a2"/>
    <w:rsid w:val="003743C0"/>
  </w:style>
  <w:style w:type="character" w:customStyle="1" w:styleId="sbracket2">
    <w:name w:val="sbracket2"/>
    <w:basedOn w:val="a2"/>
    <w:rsid w:val="003743C0"/>
  </w:style>
  <w:style w:type="character" w:customStyle="1" w:styleId="sarrayv">
    <w:name w:val="sarrayv"/>
    <w:basedOn w:val="a2"/>
    <w:rsid w:val="003743C0"/>
  </w:style>
  <w:style w:type="character" w:customStyle="1" w:styleId="sbracket">
    <w:name w:val="sbracket"/>
    <w:basedOn w:val="a2"/>
    <w:rsid w:val="009E1697"/>
  </w:style>
  <w:style w:type="paragraph" w:customStyle="1" w:styleId="12">
    <w:name w:val="列出段落1"/>
    <w:basedOn w:val="a0"/>
    <w:rsid w:val="00DB4B87"/>
    <w:pPr>
      <w:snapToGrid/>
      <w:ind w:firstLineChars="200" w:firstLine="420"/>
      <w:jc w:val="left"/>
    </w:pPr>
    <w:rPr>
      <w:rFonts w:ascii="Calibri" w:eastAsia="宋体" w:hAnsi="Calibri"/>
      <w:szCs w:val="22"/>
    </w:rPr>
  </w:style>
  <w:style w:type="paragraph" w:customStyle="1" w:styleId="af6">
    <w:name w:val="操作步骤"/>
    <w:basedOn w:val="a0"/>
    <w:rsid w:val="00DB4B87"/>
    <w:pPr>
      <w:topLinePunct/>
      <w:adjustRightInd w:val="0"/>
      <w:snapToGrid/>
      <w:spacing w:before="160" w:after="160" w:line="240" w:lineRule="atLeast"/>
      <w:jc w:val="left"/>
    </w:pPr>
    <w:rPr>
      <w:rFonts w:eastAsia="宋体"/>
      <w:szCs w:val="21"/>
    </w:rPr>
  </w:style>
  <w:style w:type="paragraph" w:customStyle="1" w:styleId="Default">
    <w:name w:val="Default"/>
    <w:rsid w:val="003175A2"/>
    <w:pPr>
      <w:widowControl w:val="0"/>
      <w:autoSpaceDE w:val="0"/>
      <w:autoSpaceDN w:val="0"/>
      <w:adjustRightInd w:val="0"/>
    </w:pPr>
    <w:rPr>
      <w:rFonts w:ascii="微软雅黑" w:eastAsia="微软雅黑" w:cs="微软雅黑"/>
      <w:color w:val="000000"/>
      <w:sz w:val="24"/>
      <w:szCs w:val="24"/>
    </w:rPr>
  </w:style>
  <w:style w:type="paragraph" w:styleId="HTML">
    <w:name w:val="HTML Preformatted"/>
    <w:basedOn w:val="a0"/>
    <w:link w:val="HTMLChar"/>
    <w:uiPriority w:val="99"/>
    <w:semiHidden/>
    <w:unhideWhenUsed/>
    <w:rsid w:val="00F250D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jc w:val="left"/>
    </w:pPr>
    <w:rPr>
      <w:rFonts w:ascii="宋体" w:eastAsia="宋体" w:hAnsi="宋体" w:cs="宋体"/>
      <w:color w:val="000000"/>
      <w:kern w:val="0"/>
      <w:sz w:val="24"/>
    </w:rPr>
  </w:style>
  <w:style w:type="character" w:customStyle="1" w:styleId="HTMLChar">
    <w:name w:val="HTML 预设格式 Char"/>
    <w:basedOn w:val="a2"/>
    <w:link w:val="HTML"/>
    <w:uiPriority w:val="99"/>
    <w:semiHidden/>
    <w:rsid w:val="00F250D4"/>
    <w:rPr>
      <w:rFonts w:ascii="宋体" w:hAnsi="宋体" w:cs="宋体"/>
      <w:color w:val="000000"/>
      <w:sz w:val="24"/>
      <w:szCs w:val="24"/>
    </w:rPr>
  </w:style>
  <w:style w:type="character" w:customStyle="1" w:styleId="property">
    <w:name w:val="property"/>
    <w:basedOn w:val="a2"/>
    <w:rsid w:val="00AF45FE"/>
  </w:style>
  <w:style w:type="character" w:customStyle="1" w:styleId="apple-converted-space">
    <w:name w:val="apple-converted-space"/>
    <w:basedOn w:val="a2"/>
    <w:rsid w:val="00AF45FE"/>
  </w:style>
  <w:style w:type="character" w:customStyle="1" w:styleId="type-boolean">
    <w:name w:val="type-boolean"/>
    <w:basedOn w:val="a2"/>
    <w:rsid w:val="00AF45FE"/>
  </w:style>
  <w:style w:type="character" w:customStyle="1" w:styleId="type-string">
    <w:name w:val="type-string"/>
    <w:basedOn w:val="a2"/>
    <w:rsid w:val="00AF45FE"/>
  </w:style>
  <w:style w:type="character" w:customStyle="1" w:styleId="type-number">
    <w:name w:val="type-number"/>
    <w:basedOn w:val="a2"/>
    <w:rsid w:val="00AF45FE"/>
  </w:style>
</w:styles>
</file>

<file path=word/webSettings.xml><?xml version="1.0" encoding="utf-8"?>
<w:webSettings xmlns:r="http://schemas.openxmlformats.org/officeDocument/2006/relationships" xmlns:w="http://schemas.openxmlformats.org/wordprocessingml/2006/main">
  <w:divs>
    <w:div w:id="27264889">
      <w:bodyDiv w:val="1"/>
      <w:marLeft w:val="0"/>
      <w:marRight w:val="0"/>
      <w:marTop w:val="0"/>
      <w:marBottom w:val="0"/>
      <w:divBdr>
        <w:top w:val="none" w:sz="0" w:space="0" w:color="auto"/>
        <w:left w:val="none" w:sz="0" w:space="0" w:color="auto"/>
        <w:bottom w:val="none" w:sz="0" w:space="0" w:color="auto"/>
        <w:right w:val="none" w:sz="0" w:space="0" w:color="auto"/>
      </w:divBdr>
    </w:div>
    <w:div w:id="58674957">
      <w:bodyDiv w:val="1"/>
      <w:marLeft w:val="0"/>
      <w:marRight w:val="0"/>
      <w:marTop w:val="0"/>
      <w:marBottom w:val="0"/>
      <w:divBdr>
        <w:top w:val="none" w:sz="0" w:space="0" w:color="auto"/>
        <w:left w:val="none" w:sz="0" w:space="0" w:color="auto"/>
        <w:bottom w:val="none" w:sz="0" w:space="0" w:color="auto"/>
        <w:right w:val="none" w:sz="0" w:space="0" w:color="auto"/>
      </w:divBdr>
    </w:div>
    <w:div w:id="63452189">
      <w:bodyDiv w:val="1"/>
      <w:marLeft w:val="0"/>
      <w:marRight w:val="0"/>
      <w:marTop w:val="0"/>
      <w:marBottom w:val="0"/>
      <w:divBdr>
        <w:top w:val="none" w:sz="0" w:space="0" w:color="auto"/>
        <w:left w:val="none" w:sz="0" w:space="0" w:color="auto"/>
        <w:bottom w:val="none" w:sz="0" w:space="0" w:color="auto"/>
        <w:right w:val="none" w:sz="0" w:space="0" w:color="auto"/>
      </w:divBdr>
    </w:div>
    <w:div w:id="108477188">
      <w:bodyDiv w:val="1"/>
      <w:marLeft w:val="0"/>
      <w:marRight w:val="0"/>
      <w:marTop w:val="0"/>
      <w:marBottom w:val="0"/>
      <w:divBdr>
        <w:top w:val="none" w:sz="0" w:space="0" w:color="auto"/>
        <w:left w:val="none" w:sz="0" w:space="0" w:color="auto"/>
        <w:bottom w:val="none" w:sz="0" w:space="0" w:color="auto"/>
        <w:right w:val="none" w:sz="0" w:space="0" w:color="auto"/>
      </w:divBdr>
      <w:divsChild>
        <w:div w:id="1213924753">
          <w:marLeft w:val="0"/>
          <w:marRight w:val="0"/>
          <w:marTop w:val="0"/>
          <w:marBottom w:val="0"/>
          <w:divBdr>
            <w:top w:val="none" w:sz="0" w:space="0" w:color="auto"/>
            <w:left w:val="none" w:sz="0" w:space="0" w:color="auto"/>
            <w:bottom w:val="none" w:sz="0" w:space="0" w:color="auto"/>
            <w:right w:val="none" w:sz="0" w:space="0" w:color="auto"/>
          </w:divBdr>
        </w:div>
      </w:divsChild>
    </w:div>
    <w:div w:id="125047267">
      <w:bodyDiv w:val="1"/>
      <w:marLeft w:val="0"/>
      <w:marRight w:val="0"/>
      <w:marTop w:val="0"/>
      <w:marBottom w:val="0"/>
      <w:divBdr>
        <w:top w:val="none" w:sz="0" w:space="0" w:color="auto"/>
        <w:left w:val="none" w:sz="0" w:space="0" w:color="auto"/>
        <w:bottom w:val="none" w:sz="0" w:space="0" w:color="auto"/>
        <w:right w:val="none" w:sz="0" w:space="0" w:color="auto"/>
      </w:divBdr>
    </w:div>
    <w:div w:id="181601348">
      <w:bodyDiv w:val="1"/>
      <w:marLeft w:val="0"/>
      <w:marRight w:val="0"/>
      <w:marTop w:val="0"/>
      <w:marBottom w:val="0"/>
      <w:divBdr>
        <w:top w:val="none" w:sz="0" w:space="0" w:color="auto"/>
        <w:left w:val="none" w:sz="0" w:space="0" w:color="auto"/>
        <w:bottom w:val="none" w:sz="0" w:space="0" w:color="auto"/>
        <w:right w:val="none" w:sz="0" w:space="0" w:color="auto"/>
      </w:divBdr>
    </w:div>
    <w:div w:id="210503611">
      <w:bodyDiv w:val="1"/>
      <w:marLeft w:val="0"/>
      <w:marRight w:val="0"/>
      <w:marTop w:val="0"/>
      <w:marBottom w:val="0"/>
      <w:divBdr>
        <w:top w:val="none" w:sz="0" w:space="0" w:color="auto"/>
        <w:left w:val="none" w:sz="0" w:space="0" w:color="auto"/>
        <w:bottom w:val="none" w:sz="0" w:space="0" w:color="auto"/>
        <w:right w:val="none" w:sz="0" w:space="0" w:color="auto"/>
      </w:divBdr>
    </w:div>
    <w:div w:id="247542773">
      <w:bodyDiv w:val="1"/>
      <w:marLeft w:val="0"/>
      <w:marRight w:val="0"/>
      <w:marTop w:val="0"/>
      <w:marBottom w:val="0"/>
      <w:divBdr>
        <w:top w:val="none" w:sz="0" w:space="0" w:color="auto"/>
        <w:left w:val="none" w:sz="0" w:space="0" w:color="auto"/>
        <w:bottom w:val="none" w:sz="0" w:space="0" w:color="auto"/>
        <w:right w:val="none" w:sz="0" w:space="0" w:color="auto"/>
      </w:divBdr>
    </w:div>
    <w:div w:id="297539520">
      <w:bodyDiv w:val="1"/>
      <w:marLeft w:val="0"/>
      <w:marRight w:val="0"/>
      <w:marTop w:val="0"/>
      <w:marBottom w:val="0"/>
      <w:divBdr>
        <w:top w:val="none" w:sz="0" w:space="0" w:color="auto"/>
        <w:left w:val="none" w:sz="0" w:space="0" w:color="auto"/>
        <w:bottom w:val="none" w:sz="0" w:space="0" w:color="auto"/>
        <w:right w:val="none" w:sz="0" w:space="0" w:color="auto"/>
      </w:divBdr>
    </w:div>
    <w:div w:id="317921636">
      <w:bodyDiv w:val="1"/>
      <w:marLeft w:val="0"/>
      <w:marRight w:val="0"/>
      <w:marTop w:val="0"/>
      <w:marBottom w:val="0"/>
      <w:divBdr>
        <w:top w:val="none" w:sz="0" w:space="0" w:color="auto"/>
        <w:left w:val="none" w:sz="0" w:space="0" w:color="auto"/>
        <w:bottom w:val="none" w:sz="0" w:space="0" w:color="auto"/>
        <w:right w:val="none" w:sz="0" w:space="0" w:color="auto"/>
      </w:divBdr>
    </w:div>
    <w:div w:id="396898404">
      <w:bodyDiv w:val="1"/>
      <w:marLeft w:val="0"/>
      <w:marRight w:val="0"/>
      <w:marTop w:val="0"/>
      <w:marBottom w:val="0"/>
      <w:divBdr>
        <w:top w:val="none" w:sz="0" w:space="0" w:color="auto"/>
        <w:left w:val="none" w:sz="0" w:space="0" w:color="auto"/>
        <w:bottom w:val="none" w:sz="0" w:space="0" w:color="auto"/>
        <w:right w:val="none" w:sz="0" w:space="0" w:color="auto"/>
      </w:divBdr>
      <w:divsChild>
        <w:div w:id="544416260">
          <w:marLeft w:val="0"/>
          <w:marRight w:val="0"/>
          <w:marTop w:val="0"/>
          <w:marBottom w:val="0"/>
          <w:divBdr>
            <w:top w:val="none" w:sz="0" w:space="0" w:color="auto"/>
            <w:left w:val="none" w:sz="0" w:space="0" w:color="auto"/>
            <w:bottom w:val="none" w:sz="0" w:space="0" w:color="auto"/>
            <w:right w:val="none" w:sz="0" w:space="0" w:color="auto"/>
          </w:divBdr>
        </w:div>
      </w:divsChild>
    </w:div>
    <w:div w:id="425350864">
      <w:bodyDiv w:val="1"/>
      <w:marLeft w:val="0"/>
      <w:marRight w:val="0"/>
      <w:marTop w:val="0"/>
      <w:marBottom w:val="0"/>
      <w:divBdr>
        <w:top w:val="none" w:sz="0" w:space="0" w:color="auto"/>
        <w:left w:val="none" w:sz="0" w:space="0" w:color="auto"/>
        <w:bottom w:val="none" w:sz="0" w:space="0" w:color="auto"/>
        <w:right w:val="none" w:sz="0" w:space="0" w:color="auto"/>
      </w:divBdr>
      <w:divsChild>
        <w:div w:id="1048990016">
          <w:marLeft w:val="0"/>
          <w:marRight w:val="0"/>
          <w:marTop w:val="0"/>
          <w:marBottom w:val="0"/>
          <w:divBdr>
            <w:top w:val="none" w:sz="0" w:space="0" w:color="auto"/>
            <w:left w:val="none" w:sz="0" w:space="0" w:color="auto"/>
            <w:bottom w:val="none" w:sz="0" w:space="0" w:color="auto"/>
            <w:right w:val="none" w:sz="0" w:space="0" w:color="auto"/>
          </w:divBdr>
        </w:div>
        <w:div w:id="636842029">
          <w:marLeft w:val="0"/>
          <w:marRight w:val="0"/>
          <w:marTop w:val="0"/>
          <w:marBottom w:val="0"/>
          <w:divBdr>
            <w:top w:val="none" w:sz="0" w:space="0" w:color="auto"/>
            <w:left w:val="none" w:sz="0" w:space="0" w:color="auto"/>
            <w:bottom w:val="none" w:sz="0" w:space="0" w:color="auto"/>
            <w:right w:val="none" w:sz="0" w:space="0" w:color="auto"/>
          </w:divBdr>
        </w:div>
        <w:div w:id="792403955">
          <w:marLeft w:val="0"/>
          <w:marRight w:val="0"/>
          <w:marTop w:val="0"/>
          <w:marBottom w:val="0"/>
          <w:divBdr>
            <w:top w:val="none" w:sz="0" w:space="0" w:color="auto"/>
            <w:left w:val="none" w:sz="0" w:space="0" w:color="auto"/>
            <w:bottom w:val="none" w:sz="0" w:space="0" w:color="auto"/>
            <w:right w:val="none" w:sz="0" w:space="0" w:color="auto"/>
          </w:divBdr>
          <w:divsChild>
            <w:div w:id="485435458">
              <w:marLeft w:val="0"/>
              <w:marRight w:val="0"/>
              <w:marTop w:val="0"/>
              <w:marBottom w:val="0"/>
              <w:divBdr>
                <w:top w:val="none" w:sz="0" w:space="0" w:color="auto"/>
                <w:left w:val="none" w:sz="0" w:space="0" w:color="auto"/>
                <w:bottom w:val="none" w:sz="0" w:space="0" w:color="auto"/>
                <w:right w:val="none" w:sz="0" w:space="0" w:color="auto"/>
              </w:divBdr>
              <w:divsChild>
                <w:div w:id="551385440">
                  <w:marLeft w:val="0"/>
                  <w:marRight w:val="0"/>
                  <w:marTop w:val="0"/>
                  <w:marBottom w:val="0"/>
                  <w:divBdr>
                    <w:top w:val="none" w:sz="0" w:space="0" w:color="auto"/>
                    <w:left w:val="none" w:sz="0" w:space="0" w:color="auto"/>
                    <w:bottom w:val="none" w:sz="0" w:space="0" w:color="auto"/>
                    <w:right w:val="none" w:sz="0" w:space="0" w:color="auto"/>
                  </w:divBdr>
                </w:div>
                <w:div w:id="1923291417">
                  <w:marLeft w:val="0"/>
                  <w:marRight w:val="0"/>
                  <w:marTop w:val="0"/>
                  <w:marBottom w:val="0"/>
                  <w:divBdr>
                    <w:top w:val="none" w:sz="0" w:space="0" w:color="auto"/>
                    <w:left w:val="none" w:sz="0" w:space="0" w:color="auto"/>
                    <w:bottom w:val="none" w:sz="0" w:space="0" w:color="auto"/>
                    <w:right w:val="none" w:sz="0" w:space="0" w:color="auto"/>
                  </w:divBdr>
                </w:div>
                <w:div w:id="1359313816">
                  <w:marLeft w:val="0"/>
                  <w:marRight w:val="0"/>
                  <w:marTop w:val="0"/>
                  <w:marBottom w:val="0"/>
                  <w:divBdr>
                    <w:top w:val="none" w:sz="0" w:space="0" w:color="auto"/>
                    <w:left w:val="none" w:sz="0" w:space="0" w:color="auto"/>
                    <w:bottom w:val="none" w:sz="0" w:space="0" w:color="auto"/>
                    <w:right w:val="none" w:sz="0" w:space="0" w:color="auto"/>
                  </w:divBdr>
                </w:div>
                <w:div w:id="279146668">
                  <w:marLeft w:val="0"/>
                  <w:marRight w:val="0"/>
                  <w:marTop w:val="0"/>
                  <w:marBottom w:val="0"/>
                  <w:divBdr>
                    <w:top w:val="none" w:sz="0" w:space="0" w:color="auto"/>
                    <w:left w:val="none" w:sz="0" w:space="0" w:color="auto"/>
                    <w:bottom w:val="none" w:sz="0" w:space="0" w:color="auto"/>
                    <w:right w:val="none" w:sz="0" w:space="0" w:color="auto"/>
                  </w:divBdr>
                </w:div>
                <w:div w:id="858087573">
                  <w:marLeft w:val="0"/>
                  <w:marRight w:val="0"/>
                  <w:marTop w:val="0"/>
                  <w:marBottom w:val="0"/>
                  <w:divBdr>
                    <w:top w:val="none" w:sz="0" w:space="0" w:color="auto"/>
                    <w:left w:val="none" w:sz="0" w:space="0" w:color="auto"/>
                    <w:bottom w:val="none" w:sz="0" w:space="0" w:color="auto"/>
                    <w:right w:val="none" w:sz="0" w:space="0" w:color="auto"/>
                  </w:divBdr>
                </w:div>
                <w:div w:id="1795321791">
                  <w:marLeft w:val="0"/>
                  <w:marRight w:val="0"/>
                  <w:marTop w:val="0"/>
                  <w:marBottom w:val="0"/>
                  <w:divBdr>
                    <w:top w:val="none" w:sz="0" w:space="0" w:color="auto"/>
                    <w:left w:val="none" w:sz="0" w:space="0" w:color="auto"/>
                    <w:bottom w:val="none" w:sz="0" w:space="0" w:color="auto"/>
                    <w:right w:val="none" w:sz="0" w:space="0" w:color="auto"/>
                  </w:divBdr>
                </w:div>
              </w:divsChild>
            </w:div>
            <w:div w:id="919019322">
              <w:marLeft w:val="0"/>
              <w:marRight w:val="0"/>
              <w:marTop w:val="0"/>
              <w:marBottom w:val="0"/>
              <w:divBdr>
                <w:top w:val="none" w:sz="0" w:space="0" w:color="auto"/>
                <w:left w:val="none" w:sz="0" w:space="0" w:color="auto"/>
                <w:bottom w:val="none" w:sz="0" w:space="0" w:color="auto"/>
                <w:right w:val="none" w:sz="0" w:space="0" w:color="auto"/>
              </w:divBdr>
              <w:divsChild>
                <w:div w:id="183979684">
                  <w:marLeft w:val="0"/>
                  <w:marRight w:val="0"/>
                  <w:marTop w:val="0"/>
                  <w:marBottom w:val="0"/>
                  <w:divBdr>
                    <w:top w:val="none" w:sz="0" w:space="0" w:color="auto"/>
                    <w:left w:val="none" w:sz="0" w:space="0" w:color="auto"/>
                    <w:bottom w:val="none" w:sz="0" w:space="0" w:color="auto"/>
                    <w:right w:val="none" w:sz="0" w:space="0" w:color="auto"/>
                  </w:divBdr>
                </w:div>
                <w:div w:id="438717152">
                  <w:marLeft w:val="0"/>
                  <w:marRight w:val="0"/>
                  <w:marTop w:val="0"/>
                  <w:marBottom w:val="0"/>
                  <w:divBdr>
                    <w:top w:val="none" w:sz="0" w:space="0" w:color="auto"/>
                    <w:left w:val="none" w:sz="0" w:space="0" w:color="auto"/>
                    <w:bottom w:val="none" w:sz="0" w:space="0" w:color="auto"/>
                    <w:right w:val="none" w:sz="0" w:space="0" w:color="auto"/>
                  </w:divBdr>
                </w:div>
                <w:div w:id="41831032">
                  <w:marLeft w:val="0"/>
                  <w:marRight w:val="0"/>
                  <w:marTop w:val="0"/>
                  <w:marBottom w:val="0"/>
                  <w:divBdr>
                    <w:top w:val="none" w:sz="0" w:space="0" w:color="auto"/>
                    <w:left w:val="none" w:sz="0" w:space="0" w:color="auto"/>
                    <w:bottom w:val="none" w:sz="0" w:space="0" w:color="auto"/>
                    <w:right w:val="none" w:sz="0" w:space="0" w:color="auto"/>
                  </w:divBdr>
                </w:div>
                <w:div w:id="211042077">
                  <w:marLeft w:val="0"/>
                  <w:marRight w:val="0"/>
                  <w:marTop w:val="0"/>
                  <w:marBottom w:val="0"/>
                  <w:divBdr>
                    <w:top w:val="none" w:sz="0" w:space="0" w:color="auto"/>
                    <w:left w:val="none" w:sz="0" w:space="0" w:color="auto"/>
                    <w:bottom w:val="none" w:sz="0" w:space="0" w:color="auto"/>
                    <w:right w:val="none" w:sz="0" w:space="0" w:color="auto"/>
                  </w:divBdr>
                </w:div>
                <w:div w:id="1703936873">
                  <w:marLeft w:val="0"/>
                  <w:marRight w:val="0"/>
                  <w:marTop w:val="0"/>
                  <w:marBottom w:val="0"/>
                  <w:divBdr>
                    <w:top w:val="none" w:sz="0" w:space="0" w:color="auto"/>
                    <w:left w:val="none" w:sz="0" w:space="0" w:color="auto"/>
                    <w:bottom w:val="none" w:sz="0" w:space="0" w:color="auto"/>
                    <w:right w:val="none" w:sz="0" w:space="0" w:color="auto"/>
                  </w:divBdr>
                </w:div>
                <w:div w:id="1250307347">
                  <w:marLeft w:val="0"/>
                  <w:marRight w:val="0"/>
                  <w:marTop w:val="0"/>
                  <w:marBottom w:val="0"/>
                  <w:divBdr>
                    <w:top w:val="none" w:sz="0" w:space="0" w:color="auto"/>
                    <w:left w:val="none" w:sz="0" w:space="0" w:color="auto"/>
                    <w:bottom w:val="none" w:sz="0" w:space="0" w:color="auto"/>
                    <w:right w:val="none" w:sz="0" w:space="0" w:color="auto"/>
                  </w:divBdr>
                </w:div>
              </w:divsChild>
            </w:div>
            <w:div w:id="241765766">
              <w:marLeft w:val="0"/>
              <w:marRight w:val="0"/>
              <w:marTop w:val="0"/>
              <w:marBottom w:val="0"/>
              <w:divBdr>
                <w:top w:val="none" w:sz="0" w:space="0" w:color="auto"/>
                <w:left w:val="none" w:sz="0" w:space="0" w:color="auto"/>
                <w:bottom w:val="none" w:sz="0" w:space="0" w:color="auto"/>
                <w:right w:val="none" w:sz="0" w:space="0" w:color="auto"/>
              </w:divBdr>
              <w:divsChild>
                <w:div w:id="378360014">
                  <w:marLeft w:val="0"/>
                  <w:marRight w:val="0"/>
                  <w:marTop w:val="0"/>
                  <w:marBottom w:val="0"/>
                  <w:divBdr>
                    <w:top w:val="none" w:sz="0" w:space="0" w:color="auto"/>
                    <w:left w:val="none" w:sz="0" w:space="0" w:color="auto"/>
                    <w:bottom w:val="none" w:sz="0" w:space="0" w:color="auto"/>
                    <w:right w:val="none" w:sz="0" w:space="0" w:color="auto"/>
                  </w:divBdr>
                </w:div>
                <w:div w:id="491527594">
                  <w:marLeft w:val="0"/>
                  <w:marRight w:val="0"/>
                  <w:marTop w:val="0"/>
                  <w:marBottom w:val="0"/>
                  <w:divBdr>
                    <w:top w:val="none" w:sz="0" w:space="0" w:color="auto"/>
                    <w:left w:val="none" w:sz="0" w:space="0" w:color="auto"/>
                    <w:bottom w:val="none" w:sz="0" w:space="0" w:color="auto"/>
                    <w:right w:val="none" w:sz="0" w:space="0" w:color="auto"/>
                  </w:divBdr>
                </w:div>
                <w:div w:id="276258616">
                  <w:marLeft w:val="0"/>
                  <w:marRight w:val="0"/>
                  <w:marTop w:val="0"/>
                  <w:marBottom w:val="0"/>
                  <w:divBdr>
                    <w:top w:val="none" w:sz="0" w:space="0" w:color="auto"/>
                    <w:left w:val="none" w:sz="0" w:space="0" w:color="auto"/>
                    <w:bottom w:val="none" w:sz="0" w:space="0" w:color="auto"/>
                    <w:right w:val="none" w:sz="0" w:space="0" w:color="auto"/>
                  </w:divBdr>
                </w:div>
                <w:div w:id="343213555">
                  <w:marLeft w:val="0"/>
                  <w:marRight w:val="0"/>
                  <w:marTop w:val="0"/>
                  <w:marBottom w:val="0"/>
                  <w:divBdr>
                    <w:top w:val="none" w:sz="0" w:space="0" w:color="auto"/>
                    <w:left w:val="none" w:sz="0" w:space="0" w:color="auto"/>
                    <w:bottom w:val="none" w:sz="0" w:space="0" w:color="auto"/>
                    <w:right w:val="none" w:sz="0" w:space="0" w:color="auto"/>
                  </w:divBdr>
                </w:div>
                <w:div w:id="961225559">
                  <w:marLeft w:val="0"/>
                  <w:marRight w:val="0"/>
                  <w:marTop w:val="0"/>
                  <w:marBottom w:val="0"/>
                  <w:divBdr>
                    <w:top w:val="none" w:sz="0" w:space="0" w:color="auto"/>
                    <w:left w:val="none" w:sz="0" w:space="0" w:color="auto"/>
                    <w:bottom w:val="none" w:sz="0" w:space="0" w:color="auto"/>
                    <w:right w:val="none" w:sz="0" w:space="0" w:color="auto"/>
                  </w:divBdr>
                </w:div>
                <w:div w:id="1341002824">
                  <w:marLeft w:val="0"/>
                  <w:marRight w:val="0"/>
                  <w:marTop w:val="0"/>
                  <w:marBottom w:val="0"/>
                  <w:divBdr>
                    <w:top w:val="none" w:sz="0" w:space="0" w:color="auto"/>
                    <w:left w:val="none" w:sz="0" w:space="0" w:color="auto"/>
                    <w:bottom w:val="none" w:sz="0" w:space="0" w:color="auto"/>
                    <w:right w:val="none" w:sz="0" w:space="0" w:color="auto"/>
                  </w:divBdr>
                </w:div>
              </w:divsChild>
            </w:div>
            <w:div w:id="1778525327">
              <w:marLeft w:val="0"/>
              <w:marRight w:val="0"/>
              <w:marTop w:val="0"/>
              <w:marBottom w:val="0"/>
              <w:divBdr>
                <w:top w:val="none" w:sz="0" w:space="0" w:color="auto"/>
                <w:left w:val="none" w:sz="0" w:space="0" w:color="auto"/>
                <w:bottom w:val="none" w:sz="0" w:space="0" w:color="auto"/>
                <w:right w:val="none" w:sz="0" w:space="0" w:color="auto"/>
              </w:divBdr>
              <w:divsChild>
                <w:div w:id="1587306323">
                  <w:marLeft w:val="0"/>
                  <w:marRight w:val="0"/>
                  <w:marTop w:val="0"/>
                  <w:marBottom w:val="0"/>
                  <w:divBdr>
                    <w:top w:val="none" w:sz="0" w:space="0" w:color="auto"/>
                    <w:left w:val="none" w:sz="0" w:space="0" w:color="auto"/>
                    <w:bottom w:val="none" w:sz="0" w:space="0" w:color="auto"/>
                    <w:right w:val="none" w:sz="0" w:space="0" w:color="auto"/>
                  </w:divBdr>
                </w:div>
                <w:div w:id="170875456">
                  <w:marLeft w:val="0"/>
                  <w:marRight w:val="0"/>
                  <w:marTop w:val="0"/>
                  <w:marBottom w:val="0"/>
                  <w:divBdr>
                    <w:top w:val="none" w:sz="0" w:space="0" w:color="auto"/>
                    <w:left w:val="none" w:sz="0" w:space="0" w:color="auto"/>
                    <w:bottom w:val="none" w:sz="0" w:space="0" w:color="auto"/>
                    <w:right w:val="none" w:sz="0" w:space="0" w:color="auto"/>
                  </w:divBdr>
                </w:div>
                <w:div w:id="2066637355">
                  <w:marLeft w:val="0"/>
                  <w:marRight w:val="0"/>
                  <w:marTop w:val="0"/>
                  <w:marBottom w:val="0"/>
                  <w:divBdr>
                    <w:top w:val="none" w:sz="0" w:space="0" w:color="auto"/>
                    <w:left w:val="none" w:sz="0" w:space="0" w:color="auto"/>
                    <w:bottom w:val="none" w:sz="0" w:space="0" w:color="auto"/>
                    <w:right w:val="none" w:sz="0" w:space="0" w:color="auto"/>
                  </w:divBdr>
                </w:div>
                <w:div w:id="1064177203">
                  <w:marLeft w:val="0"/>
                  <w:marRight w:val="0"/>
                  <w:marTop w:val="0"/>
                  <w:marBottom w:val="0"/>
                  <w:divBdr>
                    <w:top w:val="none" w:sz="0" w:space="0" w:color="auto"/>
                    <w:left w:val="none" w:sz="0" w:space="0" w:color="auto"/>
                    <w:bottom w:val="none" w:sz="0" w:space="0" w:color="auto"/>
                    <w:right w:val="none" w:sz="0" w:space="0" w:color="auto"/>
                  </w:divBdr>
                </w:div>
                <w:div w:id="1015041052">
                  <w:marLeft w:val="0"/>
                  <w:marRight w:val="0"/>
                  <w:marTop w:val="0"/>
                  <w:marBottom w:val="0"/>
                  <w:divBdr>
                    <w:top w:val="none" w:sz="0" w:space="0" w:color="auto"/>
                    <w:left w:val="none" w:sz="0" w:space="0" w:color="auto"/>
                    <w:bottom w:val="none" w:sz="0" w:space="0" w:color="auto"/>
                    <w:right w:val="none" w:sz="0" w:space="0" w:color="auto"/>
                  </w:divBdr>
                </w:div>
                <w:div w:id="1635406983">
                  <w:marLeft w:val="0"/>
                  <w:marRight w:val="0"/>
                  <w:marTop w:val="0"/>
                  <w:marBottom w:val="0"/>
                  <w:divBdr>
                    <w:top w:val="none" w:sz="0" w:space="0" w:color="auto"/>
                    <w:left w:val="none" w:sz="0" w:space="0" w:color="auto"/>
                    <w:bottom w:val="none" w:sz="0" w:space="0" w:color="auto"/>
                    <w:right w:val="none" w:sz="0" w:space="0" w:color="auto"/>
                  </w:divBdr>
                </w:div>
              </w:divsChild>
            </w:div>
            <w:div w:id="814951659">
              <w:marLeft w:val="0"/>
              <w:marRight w:val="0"/>
              <w:marTop w:val="0"/>
              <w:marBottom w:val="0"/>
              <w:divBdr>
                <w:top w:val="none" w:sz="0" w:space="0" w:color="auto"/>
                <w:left w:val="none" w:sz="0" w:space="0" w:color="auto"/>
                <w:bottom w:val="none" w:sz="0" w:space="0" w:color="auto"/>
                <w:right w:val="none" w:sz="0" w:space="0" w:color="auto"/>
              </w:divBdr>
              <w:divsChild>
                <w:div w:id="173346570">
                  <w:marLeft w:val="0"/>
                  <w:marRight w:val="0"/>
                  <w:marTop w:val="0"/>
                  <w:marBottom w:val="0"/>
                  <w:divBdr>
                    <w:top w:val="none" w:sz="0" w:space="0" w:color="auto"/>
                    <w:left w:val="none" w:sz="0" w:space="0" w:color="auto"/>
                    <w:bottom w:val="none" w:sz="0" w:space="0" w:color="auto"/>
                    <w:right w:val="none" w:sz="0" w:space="0" w:color="auto"/>
                  </w:divBdr>
                </w:div>
                <w:div w:id="1858809994">
                  <w:marLeft w:val="0"/>
                  <w:marRight w:val="0"/>
                  <w:marTop w:val="0"/>
                  <w:marBottom w:val="0"/>
                  <w:divBdr>
                    <w:top w:val="none" w:sz="0" w:space="0" w:color="auto"/>
                    <w:left w:val="none" w:sz="0" w:space="0" w:color="auto"/>
                    <w:bottom w:val="none" w:sz="0" w:space="0" w:color="auto"/>
                    <w:right w:val="none" w:sz="0" w:space="0" w:color="auto"/>
                  </w:divBdr>
                </w:div>
                <w:div w:id="1091854710">
                  <w:marLeft w:val="0"/>
                  <w:marRight w:val="0"/>
                  <w:marTop w:val="0"/>
                  <w:marBottom w:val="0"/>
                  <w:divBdr>
                    <w:top w:val="none" w:sz="0" w:space="0" w:color="auto"/>
                    <w:left w:val="none" w:sz="0" w:space="0" w:color="auto"/>
                    <w:bottom w:val="none" w:sz="0" w:space="0" w:color="auto"/>
                    <w:right w:val="none" w:sz="0" w:space="0" w:color="auto"/>
                  </w:divBdr>
                </w:div>
                <w:div w:id="103312965">
                  <w:marLeft w:val="0"/>
                  <w:marRight w:val="0"/>
                  <w:marTop w:val="0"/>
                  <w:marBottom w:val="0"/>
                  <w:divBdr>
                    <w:top w:val="none" w:sz="0" w:space="0" w:color="auto"/>
                    <w:left w:val="none" w:sz="0" w:space="0" w:color="auto"/>
                    <w:bottom w:val="none" w:sz="0" w:space="0" w:color="auto"/>
                    <w:right w:val="none" w:sz="0" w:space="0" w:color="auto"/>
                  </w:divBdr>
                </w:div>
                <w:div w:id="44254129">
                  <w:marLeft w:val="0"/>
                  <w:marRight w:val="0"/>
                  <w:marTop w:val="0"/>
                  <w:marBottom w:val="0"/>
                  <w:divBdr>
                    <w:top w:val="none" w:sz="0" w:space="0" w:color="auto"/>
                    <w:left w:val="none" w:sz="0" w:space="0" w:color="auto"/>
                    <w:bottom w:val="none" w:sz="0" w:space="0" w:color="auto"/>
                    <w:right w:val="none" w:sz="0" w:space="0" w:color="auto"/>
                  </w:divBdr>
                </w:div>
                <w:div w:id="1869027341">
                  <w:marLeft w:val="0"/>
                  <w:marRight w:val="0"/>
                  <w:marTop w:val="0"/>
                  <w:marBottom w:val="0"/>
                  <w:divBdr>
                    <w:top w:val="none" w:sz="0" w:space="0" w:color="auto"/>
                    <w:left w:val="none" w:sz="0" w:space="0" w:color="auto"/>
                    <w:bottom w:val="none" w:sz="0" w:space="0" w:color="auto"/>
                    <w:right w:val="none" w:sz="0" w:space="0" w:color="auto"/>
                  </w:divBdr>
                </w:div>
              </w:divsChild>
            </w:div>
            <w:div w:id="1558663850">
              <w:marLeft w:val="0"/>
              <w:marRight w:val="0"/>
              <w:marTop w:val="0"/>
              <w:marBottom w:val="0"/>
              <w:divBdr>
                <w:top w:val="none" w:sz="0" w:space="0" w:color="auto"/>
                <w:left w:val="none" w:sz="0" w:space="0" w:color="auto"/>
                <w:bottom w:val="none" w:sz="0" w:space="0" w:color="auto"/>
                <w:right w:val="none" w:sz="0" w:space="0" w:color="auto"/>
              </w:divBdr>
              <w:divsChild>
                <w:div w:id="928807086">
                  <w:marLeft w:val="0"/>
                  <w:marRight w:val="0"/>
                  <w:marTop w:val="0"/>
                  <w:marBottom w:val="0"/>
                  <w:divBdr>
                    <w:top w:val="none" w:sz="0" w:space="0" w:color="auto"/>
                    <w:left w:val="none" w:sz="0" w:space="0" w:color="auto"/>
                    <w:bottom w:val="none" w:sz="0" w:space="0" w:color="auto"/>
                    <w:right w:val="none" w:sz="0" w:space="0" w:color="auto"/>
                  </w:divBdr>
                </w:div>
                <w:div w:id="1503815567">
                  <w:marLeft w:val="0"/>
                  <w:marRight w:val="0"/>
                  <w:marTop w:val="0"/>
                  <w:marBottom w:val="0"/>
                  <w:divBdr>
                    <w:top w:val="none" w:sz="0" w:space="0" w:color="auto"/>
                    <w:left w:val="none" w:sz="0" w:space="0" w:color="auto"/>
                    <w:bottom w:val="none" w:sz="0" w:space="0" w:color="auto"/>
                    <w:right w:val="none" w:sz="0" w:space="0" w:color="auto"/>
                  </w:divBdr>
                </w:div>
                <w:div w:id="257713718">
                  <w:marLeft w:val="0"/>
                  <w:marRight w:val="0"/>
                  <w:marTop w:val="0"/>
                  <w:marBottom w:val="0"/>
                  <w:divBdr>
                    <w:top w:val="none" w:sz="0" w:space="0" w:color="auto"/>
                    <w:left w:val="none" w:sz="0" w:space="0" w:color="auto"/>
                    <w:bottom w:val="none" w:sz="0" w:space="0" w:color="auto"/>
                    <w:right w:val="none" w:sz="0" w:space="0" w:color="auto"/>
                  </w:divBdr>
                </w:div>
                <w:div w:id="1537693150">
                  <w:marLeft w:val="0"/>
                  <w:marRight w:val="0"/>
                  <w:marTop w:val="0"/>
                  <w:marBottom w:val="0"/>
                  <w:divBdr>
                    <w:top w:val="none" w:sz="0" w:space="0" w:color="auto"/>
                    <w:left w:val="none" w:sz="0" w:space="0" w:color="auto"/>
                    <w:bottom w:val="none" w:sz="0" w:space="0" w:color="auto"/>
                    <w:right w:val="none" w:sz="0" w:space="0" w:color="auto"/>
                  </w:divBdr>
                </w:div>
                <w:div w:id="1176111001">
                  <w:marLeft w:val="0"/>
                  <w:marRight w:val="0"/>
                  <w:marTop w:val="0"/>
                  <w:marBottom w:val="0"/>
                  <w:divBdr>
                    <w:top w:val="none" w:sz="0" w:space="0" w:color="auto"/>
                    <w:left w:val="none" w:sz="0" w:space="0" w:color="auto"/>
                    <w:bottom w:val="none" w:sz="0" w:space="0" w:color="auto"/>
                    <w:right w:val="none" w:sz="0" w:space="0" w:color="auto"/>
                  </w:divBdr>
                </w:div>
                <w:div w:id="44332866">
                  <w:marLeft w:val="0"/>
                  <w:marRight w:val="0"/>
                  <w:marTop w:val="0"/>
                  <w:marBottom w:val="0"/>
                  <w:divBdr>
                    <w:top w:val="none" w:sz="0" w:space="0" w:color="auto"/>
                    <w:left w:val="none" w:sz="0" w:space="0" w:color="auto"/>
                    <w:bottom w:val="none" w:sz="0" w:space="0" w:color="auto"/>
                    <w:right w:val="none" w:sz="0" w:space="0" w:color="auto"/>
                  </w:divBdr>
                </w:div>
              </w:divsChild>
            </w:div>
            <w:div w:id="1567493596">
              <w:marLeft w:val="0"/>
              <w:marRight w:val="0"/>
              <w:marTop w:val="0"/>
              <w:marBottom w:val="0"/>
              <w:divBdr>
                <w:top w:val="none" w:sz="0" w:space="0" w:color="auto"/>
                <w:left w:val="none" w:sz="0" w:space="0" w:color="auto"/>
                <w:bottom w:val="none" w:sz="0" w:space="0" w:color="auto"/>
                <w:right w:val="none" w:sz="0" w:space="0" w:color="auto"/>
              </w:divBdr>
              <w:divsChild>
                <w:div w:id="1967657638">
                  <w:marLeft w:val="0"/>
                  <w:marRight w:val="0"/>
                  <w:marTop w:val="0"/>
                  <w:marBottom w:val="0"/>
                  <w:divBdr>
                    <w:top w:val="none" w:sz="0" w:space="0" w:color="auto"/>
                    <w:left w:val="none" w:sz="0" w:space="0" w:color="auto"/>
                    <w:bottom w:val="none" w:sz="0" w:space="0" w:color="auto"/>
                    <w:right w:val="none" w:sz="0" w:space="0" w:color="auto"/>
                  </w:divBdr>
                </w:div>
                <w:div w:id="2132624986">
                  <w:marLeft w:val="0"/>
                  <w:marRight w:val="0"/>
                  <w:marTop w:val="0"/>
                  <w:marBottom w:val="0"/>
                  <w:divBdr>
                    <w:top w:val="none" w:sz="0" w:space="0" w:color="auto"/>
                    <w:left w:val="none" w:sz="0" w:space="0" w:color="auto"/>
                    <w:bottom w:val="none" w:sz="0" w:space="0" w:color="auto"/>
                    <w:right w:val="none" w:sz="0" w:space="0" w:color="auto"/>
                  </w:divBdr>
                </w:div>
                <w:div w:id="163588393">
                  <w:marLeft w:val="0"/>
                  <w:marRight w:val="0"/>
                  <w:marTop w:val="0"/>
                  <w:marBottom w:val="0"/>
                  <w:divBdr>
                    <w:top w:val="none" w:sz="0" w:space="0" w:color="auto"/>
                    <w:left w:val="none" w:sz="0" w:space="0" w:color="auto"/>
                    <w:bottom w:val="none" w:sz="0" w:space="0" w:color="auto"/>
                    <w:right w:val="none" w:sz="0" w:space="0" w:color="auto"/>
                  </w:divBdr>
                </w:div>
                <w:div w:id="823476459">
                  <w:marLeft w:val="0"/>
                  <w:marRight w:val="0"/>
                  <w:marTop w:val="0"/>
                  <w:marBottom w:val="0"/>
                  <w:divBdr>
                    <w:top w:val="none" w:sz="0" w:space="0" w:color="auto"/>
                    <w:left w:val="none" w:sz="0" w:space="0" w:color="auto"/>
                    <w:bottom w:val="none" w:sz="0" w:space="0" w:color="auto"/>
                    <w:right w:val="none" w:sz="0" w:space="0" w:color="auto"/>
                  </w:divBdr>
                </w:div>
                <w:div w:id="560168618">
                  <w:marLeft w:val="0"/>
                  <w:marRight w:val="0"/>
                  <w:marTop w:val="0"/>
                  <w:marBottom w:val="0"/>
                  <w:divBdr>
                    <w:top w:val="none" w:sz="0" w:space="0" w:color="auto"/>
                    <w:left w:val="none" w:sz="0" w:space="0" w:color="auto"/>
                    <w:bottom w:val="none" w:sz="0" w:space="0" w:color="auto"/>
                    <w:right w:val="none" w:sz="0" w:space="0" w:color="auto"/>
                  </w:divBdr>
                </w:div>
                <w:div w:id="1572233332">
                  <w:marLeft w:val="0"/>
                  <w:marRight w:val="0"/>
                  <w:marTop w:val="0"/>
                  <w:marBottom w:val="0"/>
                  <w:divBdr>
                    <w:top w:val="none" w:sz="0" w:space="0" w:color="auto"/>
                    <w:left w:val="none" w:sz="0" w:space="0" w:color="auto"/>
                    <w:bottom w:val="none" w:sz="0" w:space="0" w:color="auto"/>
                    <w:right w:val="none" w:sz="0" w:space="0" w:color="auto"/>
                  </w:divBdr>
                </w:div>
              </w:divsChild>
            </w:div>
            <w:div w:id="1332294148">
              <w:marLeft w:val="0"/>
              <w:marRight w:val="0"/>
              <w:marTop w:val="0"/>
              <w:marBottom w:val="0"/>
              <w:divBdr>
                <w:top w:val="none" w:sz="0" w:space="0" w:color="auto"/>
                <w:left w:val="none" w:sz="0" w:space="0" w:color="auto"/>
                <w:bottom w:val="none" w:sz="0" w:space="0" w:color="auto"/>
                <w:right w:val="none" w:sz="0" w:space="0" w:color="auto"/>
              </w:divBdr>
              <w:divsChild>
                <w:div w:id="1042555407">
                  <w:marLeft w:val="0"/>
                  <w:marRight w:val="0"/>
                  <w:marTop w:val="0"/>
                  <w:marBottom w:val="0"/>
                  <w:divBdr>
                    <w:top w:val="none" w:sz="0" w:space="0" w:color="auto"/>
                    <w:left w:val="none" w:sz="0" w:space="0" w:color="auto"/>
                    <w:bottom w:val="none" w:sz="0" w:space="0" w:color="auto"/>
                    <w:right w:val="none" w:sz="0" w:space="0" w:color="auto"/>
                  </w:divBdr>
                </w:div>
                <w:div w:id="1029255509">
                  <w:marLeft w:val="0"/>
                  <w:marRight w:val="0"/>
                  <w:marTop w:val="0"/>
                  <w:marBottom w:val="0"/>
                  <w:divBdr>
                    <w:top w:val="none" w:sz="0" w:space="0" w:color="auto"/>
                    <w:left w:val="none" w:sz="0" w:space="0" w:color="auto"/>
                    <w:bottom w:val="none" w:sz="0" w:space="0" w:color="auto"/>
                    <w:right w:val="none" w:sz="0" w:space="0" w:color="auto"/>
                  </w:divBdr>
                </w:div>
                <w:div w:id="668413559">
                  <w:marLeft w:val="0"/>
                  <w:marRight w:val="0"/>
                  <w:marTop w:val="0"/>
                  <w:marBottom w:val="0"/>
                  <w:divBdr>
                    <w:top w:val="none" w:sz="0" w:space="0" w:color="auto"/>
                    <w:left w:val="none" w:sz="0" w:space="0" w:color="auto"/>
                    <w:bottom w:val="none" w:sz="0" w:space="0" w:color="auto"/>
                    <w:right w:val="none" w:sz="0" w:space="0" w:color="auto"/>
                  </w:divBdr>
                </w:div>
                <w:div w:id="769619842">
                  <w:marLeft w:val="0"/>
                  <w:marRight w:val="0"/>
                  <w:marTop w:val="0"/>
                  <w:marBottom w:val="0"/>
                  <w:divBdr>
                    <w:top w:val="none" w:sz="0" w:space="0" w:color="auto"/>
                    <w:left w:val="none" w:sz="0" w:space="0" w:color="auto"/>
                    <w:bottom w:val="none" w:sz="0" w:space="0" w:color="auto"/>
                    <w:right w:val="none" w:sz="0" w:space="0" w:color="auto"/>
                  </w:divBdr>
                </w:div>
                <w:div w:id="1543207710">
                  <w:marLeft w:val="0"/>
                  <w:marRight w:val="0"/>
                  <w:marTop w:val="0"/>
                  <w:marBottom w:val="0"/>
                  <w:divBdr>
                    <w:top w:val="none" w:sz="0" w:space="0" w:color="auto"/>
                    <w:left w:val="none" w:sz="0" w:space="0" w:color="auto"/>
                    <w:bottom w:val="none" w:sz="0" w:space="0" w:color="auto"/>
                    <w:right w:val="none" w:sz="0" w:space="0" w:color="auto"/>
                  </w:divBdr>
                </w:div>
                <w:div w:id="1337801003">
                  <w:marLeft w:val="0"/>
                  <w:marRight w:val="0"/>
                  <w:marTop w:val="0"/>
                  <w:marBottom w:val="0"/>
                  <w:divBdr>
                    <w:top w:val="none" w:sz="0" w:space="0" w:color="auto"/>
                    <w:left w:val="none" w:sz="0" w:space="0" w:color="auto"/>
                    <w:bottom w:val="none" w:sz="0" w:space="0" w:color="auto"/>
                    <w:right w:val="none" w:sz="0" w:space="0" w:color="auto"/>
                  </w:divBdr>
                </w:div>
              </w:divsChild>
            </w:div>
            <w:div w:id="353384166">
              <w:marLeft w:val="0"/>
              <w:marRight w:val="0"/>
              <w:marTop w:val="0"/>
              <w:marBottom w:val="0"/>
              <w:divBdr>
                <w:top w:val="none" w:sz="0" w:space="0" w:color="auto"/>
                <w:left w:val="none" w:sz="0" w:space="0" w:color="auto"/>
                <w:bottom w:val="none" w:sz="0" w:space="0" w:color="auto"/>
                <w:right w:val="none" w:sz="0" w:space="0" w:color="auto"/>
              </w:divBdr>
              <w:divsChild>
                <w:div w:id="1341464759">
                  <w:marLeft w:val="0"/>
                  <w:marRight w:val="0"/>
                  <w:marTop w:val="0"/>
                  <w:marBottom w:val="0"/>
                  <w:divBdr>
                    <w:top w:val="none" w:sz="0" w:space="0" w:color="auto"/>
                    <w:left w:val="none" w:sz="0" w:space="0" w:color="auto"/>
                    <w:bottom w:val="none" w:sz="0" w:space="0" w:color="auto"/>
                    <w:right w:val="none" w:sz="0" w:space="0" w:color="auto"/>
                  </w:divBdr>
                </w:div>
                <w:div w:id="566652451">
                  <w:marLeft w:val="0"/>
                  <w:marRight w:val="0"/>
                  <w:marTop w:val="0"/>
                  <w:marBottom w:val="0"/>
                  <w:divBdr>
                    <w:top w:val="none" w:sz="0" w:space="0" w:color="auto"/>
                    <w:left w:val="none" w:sz="0" w:space="0" w:color="auto"/>
                    <w:bottom w:val="none" w:sz="0" w:space="0" w:color="auto"/>
                    <w:right w:val="none" w:sz="0" w:space="0" w:color="auto"/>
                  </w:divBdr>
                </w:div>
                <w:div w:id="1633099829">
                  <w:marLeft w:val="0"/>
                  <w:marRight w:val="0"/>
                  <w:marTop w:val="0"/>
                  <w:marBottom w:val="0"/>
                  <w:divBdr>
                    <w:top w:val="none" w:sz="0" w:space="0" w:color="auto"/>
                    <w:left w:val="none" w:sz="0" w:space="0" w:color="auto"/>
                    <w:bottom w:val="none" w:sz="0" w:space="0" w:color="auto"/>
                    <w:right w:val="none" w:sz="0" w:space="0" w:color="auto"/>
                  </w:divBdr>
                </w:div>
                <w:div w:id="692268136">
                  <w:marLeft w:val="0"/>
                  <w:marRight w:val="0"/>
                  <w:marTop w:val="0"/>
                  <w:marBottom w:val="0"/>
                  <w:divBdr>
                    <w:top w:val="none" w:sz="0" w:space="0" w:color="auto"/>
                    <w:left w:val="none" w:sz="0" w:space="0" w:color="auto"/>
                    <w:bottom w:val="none" w:sz="0" w:space="0" w:color="auto"/>
                    <w:right w:val="none" w:sz="0" w:space="0" w:color="auto"/>
                  </w:divBdr>
                </w:div>
                <w:div w:id="596325011">
                  <w:marLeft w:val="0"/>
                  <w:marRight w:val="0"/>
                  <w:marTop w:val="0"/>
                  <w:marBottom w:val="0"/>
                  <w:divBdr>
                    <w:top w:val="none" w:sz="0" w:space="0" w:color="auto"/>
                    <w:left w:val="none" w:sz="0" w:space="0" w:color="auto"/>
                    <w:bottom w:val="none" w:sz="0" w:space="0" w:color="auto"/>
                    <w:right w:val="none" w:sz="0" w:space="0" w:color="auto"/>
                  </w:divBdr>
                </w:div>
                <w:div w:id="151658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210308">
          <w:marLeft w:val="0"/>
          <w:marRight w:val="0"/>
          <w:marTop w:val="0"/>
          <w:marBottom w:val="0"/>
          <w:divBdr>
            <w:top w:val="none" w:sz="0" w:space="0" w:color="auto"/>
            <w:left w:val="none" w:sz="0" w:space="0" w:color="auto"/>
            <w:bottom w:val="none" w:sz="0" w:space="0" w:color="auto"/>
            <w:right w:val="none" w:sz="0" w:space="0" w:color="auto"/>
          </w:divBdr>
        </w:div>
      </w:divsChild>
    </w:div>
    <w:div w:id="534853334">
      <w:bodyDiv w:val="1"/>
      <w:marLeft w:val="0"/>
      <w:marRight w:val="0"/>
      <w:marTop w:val="0"/>
      <w:marBottom w:val="0"/>
      <w:divBdr>
        <w:top w:val="none" w:sz="0" w:space="0" w:color="auto"/>
        <w:left w:val="none" w:sz="0" w:space="0" w:color="auto"/>
        <w:bottom w:val="none" w:sz="0" w:space="0" w:color="auto"/>
        <w:right w:val="none" w:sz="0" w:space="0" w:color="auto"/>
      </w:divBdr>
    </w:div>
    <w:div w:id="572930857">
      <w:bodyDiv w:val="1"/>
      <w:marLeft w:val="0"/>
      <w:marRight w:val="0"/>
      <w:marTop w:val="0"/>
      <w:marBottom w:val="0"/>
      <w:divBdr>
        <w:top w:val="none" w:sz="0" w:space="0" w:color="auto"/>
        <w:left w:val="none" w:sz="0" w:space="0" w:color="auto"/>
        <w:bottom w:val="none" w:sz="0" w:space="0" w:color="auto"/>
        <w:right w:val="none" w:sz="0" w:space="0" w:color="auto"/>
      </w:divBdr>
    </w:div>
    <w:div w:id="749040465">
      <w:bodyDiv w:val="1"/>
      <w:marLeft w:val="0"/>
      <w:marRight w:val="0"/>
      <w:marTop w:val="0"/>
      <w:marBottom w:val="0"/>
      <w:divBdr>
        <w:top w:val="none" w:sz="0" w:space="0" w:color="auto"/>
        <w:left w:val="none" w:sz="0" w:space="0" w:color="auto"/>
        <w:bottom w:val="none" w:sz="0" w:space="0" w:color="auto"/>
        <w:right w:val="none" w:sz="0" w:space="0" w:color="auto"/>
      </w:divBdr>
      <w:divsChild>
        <w:div w:id="1444038139">
          <w:marLeft w:val="0"/>
          <w:marRight w:val="0"/>
          <w:marTop w:val="0"/>
          <w:marBottom w:val="0"/>
          <w:divBdr>
            <w:top w:val="none" w:sz="0" w:space="0" w:color="auto"/>
            <w:left w:val="none" w:sz="0" w:space="0" w:color="auto"/>
            <w:bottom w:val="none" w:sz="0" w:space="0" w:color="auto"/>
            <w:right w:val="none" w:sz="0" w:space="0" w:color="auto"/>
          </w:divBdr>
        </w:div>
        <w:div w:id="1441798439">
          <w:marLeft w:val="0"/>
          <w:marRight w:val="0"/>
          <w:marTop w:val="0"/>
          <w:marBottom w:val="0"/>
          <w:divBdr>
            <w:top w:val="none" w:sz="0" w:space="0" w:color="auto"/>
            <w:left w:val="none" w:sz="0" w:space="0" w:color="auto"/>
            <w:bottom w:val="none" w:sz="0" w:space="0" w:color="auto"/>
            <w:right w:val="none" w:sz="0" w:space="0" w:color="auto"/>
          </w:divBdr>
        </w:div>
        <w:div w:id="1218980328">
          <w:marLeft w:val="0"/>
          <w:marRight w:val="0"/>
          <w:marTop w:val="0"/>
          <w:marBottom w:val="0"/>
          <w:divBdr>
            <w:top w:val="none" w:sz="0" w:space="0" w:color="auto"/>
            <w:left w:val="none" w:sz="0" w:space="0" w:color="auto"/>
            <w:bottom w:val="none" w:sz="0" w:space="0" w:color="auto"/>
            <w:right w:val="none" w:sz="0" w:space="0" w:color="auto"/>
          </w:divBdr>
          <w:divsChild>
            <w:div w:id="1783572095">
              <w:marLeft w:val="0"/>
              <w:marRight w:val="0"/>
              <w:marTop w:val="0"/>
              <w:marBottom w:val="0"/>
              <w:divBdr>
                <w:top w:val="none" w:sz="0" w:space="0" w:color="auto"/>
                <w:left w:val="none" w:sz="0" w:space="0" w:color="auto"/>
                <w:bottom w:val="none" w:sz="0" w:space="0" w:color="auto"/>
                <w:right w:val="none" w:sz="0" w:space="0" w:color="auto"/>
              </w:divBdr>
            </w:div>
            <w:div w:id="2076466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980">
      <w:bodyDiv w:val="1"/>
      <w:marLeft w:val="0"/>
      <w:marRight w:val="0"/>
      <w:marTop w:val="0"/>
      <w:marBottom w:val="0"/>
      <w:divBdr>
        <w:top w:val="none" w:sz="0" w:space="0" w:color="auto"/>
        <w:left w:val="none" w:sz="0" w:space="0" w:color="auto"/>
        <w:bottom w:val="none" w:sz="0" w:space="0" w:color="auto"/>
        <w:right w:val="none" w:sz="0" w:space="0" w:color="auto"/>
      </w:divBdr>
    </w:div>
    <w:div w:id="962922062">
      <w:bodyDiv w:val="1"/>
      <w:marLeft w:val="0"/>
      <w:marRight w:val="0"/>
      <w:marTop w:val="0"/>
      <w:marBottom w:val="0"/>
      <w:divBdr>
        <w:top w:val="none" w:sz="0" w:space="0" w:color="auto"/>
        <w:left w:val="none" w:sz="0" w:space="0" w:color="auto"/>
        <w:bottom w:val="none" w:sz="0" w:space="0" w:color="auto"/>
        <w:right w:val="none" w:sz="0" w:space="0" w:color="auto"/>
      </w:divBdr>
      <w:divsChild>
        <w:div w:id="1142425685">
          <w:marLeft w:val="0"/>
          <w:marRight w:val="0"/>
          <w:marTop w:val="0"/>
          <w:marBottom w:val="0"/>
          <w:divBdr>
            <w:top w:val="none" w:sz="0" w:space="0" w:color="auto"/>
            <w:left w:val="none" w:sz="0" w:space="0" w:color="auto"/>
            <w:bottom w:val="none" w:sz="0" w:space="0" w:color="auto"/>
            <w:right w:val="none" w:sz="0" w:space="0" w:color="auto"/>
          </w:divBdr>
        </w:div>
      </w:divsChild>
    </w:div>
    <w:div w:id="1165512766">
      <w:bodyDiv w:val="1"/>
      <w:marLeft w:val="0"/>
      <w:marRight w:val="0"/>
      <w:marTop w:val="0"/>
      <w:marBottom w:val="0"/>
      <w:divBdr>
        <w:top w:val="none" w:sz="0" w:space="0" w:color="auto"/>
        <w:left w:val="none" w:sz="0" w:space="0" w:color="auto"/>
        <w:bottom w:val="none" w:sz="0" w:space="0" w:color="auto"/>
        <w:right w:val="none" w:sz="0" w:space="0" w:color="auto"/>
      </w:divBdr>
    </w:div>
    <w:div w:id="1174027043">
      <w:bodyDiv w:val="1"/>
      <w:marLeft w:val="0"/>
      <w:marRight w:val="0"/>
      <w:marTop w:val="0"/>
      <w:marBottom w:val="0"/>
      <w:divBdr>
        <w:top w:val="none" w:sz="0" w:space="0" w:color="auto"/>
        <w:left w:val="none" w:sz="0" w:space="0" w:color="auto"/>
        <w:bottom w:val="none" w:sz="0" w:space="0" w:color="auto"/>
        <w:right w:val="none" w:sz="0" w:space="0" w:color="auto"/>
      </w:divBdr>
      <w:divsChild>
        <w:div w:id="1501433612">
          <w:marLeft w:val="0"/>
          <w:marRight w:val="0"/>
          <w:marTop w:val="0"/>
          <w:marBottom w:val="0"/>
          <w:divBdr>
            <w:top w:val="none" w:sz="0" w:space="0" w:color="auto"/>
            <w:left w:val="none" w:sz="0" w:space="0" w:color="auto"/>
            <w:bottom w:val="none" w:sz="0" w:space="0" w:color="auto"/>
            <w:right w:val="none" w:sz="0" w:space="0" w:color="auto"/>
          </w:divBdr>
        </w:div>
      </w:divsChild>
    </w:div>
    <w:div w:id="1187207658">
      <w:bodyDiv w:val="1"/>
      <w:marLeft w:val="0"/>
      <w:marRight w:val="0"/>
      <w:marTop w:val="0"/>
      <w:marBottom w:val="0"/>
      <w:divBdr>
        <w:top w:val="none" w:sz="0" w:space="0" w:color="auto"/>
        <w:left w:val="none" w:sz="0" w:space="0" w:color="auto"/>
        <w:bottom w:val="none" w:sz="0" w:space="0" w:color="auto"/>
        <w:right w:val="none" w:sz="0" w:space="0" w:color="auto"/>
      </w:divBdr>
      <w:divsChild>
        <w:div w:id="922841441">
          <w:marLeft w:val="0"/>
          <w:marRight w:val="0"/>
          <w:marTop w:val="0"/>
          <w:marBottom w:val="0"/>
          <w:divBdr>
            <w:top w:val="none" w:sz="0" w:space="0" w:color="auto"/>
            <w:left w:val="none" w:sz="0" w:space="0" w:color="auto"/>
            <w:bottom w:val="none" w:sz="0" w:space="0" w:color="auto"/>
            <w:right w:val="none" w:sz="0" w:space="0" w:color="auto"/>
          </w:divBdr>
        </w:div>
      </w:divsChild>
    </w:div>
    <w:div w:id="1234699639">
      <w:bodyDiv w:val="1"/>
      <w:marLeft w:val="0"/>
      <w:marRight w:val="0"/>
      <w:marTop w:val="0"/>
      <w:marBottom w:val="0"/>
      <w:divBdr>
        <w:top w:val="none" w:sz="0" w:space="0" w:color="auto"/>
        <w:left w:val="none" w:sz="0" w:space="0" w:color="auto"/>
        <w:bottom w:val="none" w:sz="0" w:space="0" w:color="auto"/>
        <w:right w:val="none" w:sz="0" w:space="0" w:color="auto"/>
      </w:divBdr>
      <w:divsChild>
        <w:div w:id="1938055967">
          <w:marLeft w:val="0"/>
          <w:marRight w:val="0"/>
          <w:marTop w:val="0"/>
          <w:marBottom w:val="0"/>
          <w:divBdr>
            <w:top w:val="none" w:sz="0" w:space="0" w:color="auto"/>
            <w:left w:val="none" w:sz="0" w:space="0" w:color="auto"/>
            <w:bottom w:val="none" w:sz="0" w:space="0" w:color="auto"/>
            <w:right w:val="none" w:sz="0" w:space="0" w:color="auto"/>
          </w:divBdr>
        </w:div>
      </w:divsChild>
    </w:div>
    <w:div w:id="1245336146">
      <w:bodyDiv w:val="1"/>
      <w:marLeft w:val="0"/>
      <w:marRight w:val="0"/>
      <w:marTop w:val="0"/>
      <w:marBottom w:val="0"/>
      <w:divBdr>
        <w:top w:val="none" w:sz="0" w:space="0" w:color="auto"/>
        <w:left w:val="none" w:sz="0" w:space="0" w:color="auto"/>
        <w:bottom w:val="none" w:sz="0" w:space="0" w:color="auto"/>
        <w:right w:val="none" w:sz="0" w:space="0" w:color="auto"/>
      </w:divBdr>
      <w:divsChild>
        <w:div w:id="2117017561">
          <w:marLeft w:val="0"/>
          <w:marRight w:val="0"/>
          <w:marTop w:val="0"/>
          <w:marBottom w:val="0"/>
          <w:divBdr>
            <w:top w:val="none" w:sz="0" w:space="0" w:color="auto"/>
            <w:left w:val="none" w:sz="0" w:space="0" w:color="auto"/>
            <w:bottom w:val="none" w:sz="0" w:space="0" w:color="auto"/>
            <w:right w:val="none" w:sz="0" w:space="0" w:color="auto"/>
          </w:divBdr>
        </w:div>
      </w:divsChild>
    </w:div>
    <w:div w:id="1335953606">
      <w:bodyDiv w:val="1"/>
      <w:marLeft w:val="0"/>
      <w:marRight w:val="0"/>
      <w:marTop w:val="0"/>
      <w:marBottom w:val="0"/>
      <w:divBdr>
        <w:top w:val="none" w:sz="0" w:space="0" w:color="auto"/>
        <w:left w:val="none" w:sz="0" w:space="0" w:color="auto"/>
        <w:bottom w:val="none" w:sz="0" w:space="0" w:color="auto"/>
        <w:right w:val="none" w:sz="0" w:space="0" w:color="auto"/>
      </w:divBdr>
    </w:div>
    <w:div w:id="1337734951">
      <w:bodyDiv w:val="1"/>
      <w:marLeft w:val="0"/>
      <w:marRight w:val="0"/>
      <w:marTop w:val="0"/>
      <w:marBottom w:val="0"/>
      <w:divBdr>
        <w:top w:val="none" w:sz="0" w:space="0" w:color="auto"/>
        <w:left w:val="none" w:sz="0" w:space="0" w:color="auto"/>
        <w:bottom w:val="none" w:sz="0" w:space="0" w:color="auto"/>
        <w:right w:val="none" w:sz="0" w:space="0" w:color="auto"/>
      </w:divBdr>
    </w:div>
    <w:div w:id="1426416397">
      <w:bodyDiv w:val="1"/>
      <w:marLeft w:val="0"/>
      <w:marRight w:val="0"/>
      <w:marTop w:val="0"/>
      <w:marBottom w:val="0"/>
      <w:divBdr>
        <w:top w:val="none" w:sz="0" w:space="0" w:color="auto"/>
        <w:left w:val="none" w:sz="0" w:space="0" w:color="auto"/>
        <w:bottom w:val="none" w:sz="0" w:space="0" w:color="auto"/>
        <w:right w:val="none" w:sz="0" w:space="0" w:color="auto"/>
      </w:divBdr>
    </w:div>
    <w:div w:id="1441342126">
      <w:bodyDiv w:val="1"/>
      <w:marLeft w:val="0"/>
      <w:marRight w:val="0"/>
      <w:marTop w:val="0"/>
      <w:marBottom w:val="0"/>
      <w:divBdr>
        <w:top w:val="none" w:sz="0" w:space="0" w:color="auto"/>
        <w:left w:val="none" w:sz="0" w:space="0" w:color="auto"/>
        <w:bottom w:val="none" w:sz="0" w:space="0" w:color="auto"/>
        <w:right w:val="none" w:sz="0" w:space="0" w:color="auto"/>
      </w:divBdr>
      <w:divsChild>
        <w:div w:id="1645164035">
          <w:marLeft w:val="0"/>
          <w:marRight w:val="0"/>
          <w:marTop w:val="0"/>
          <w:marBottom w:val="0"/>
          <w:divBdr>
            <w:top w:val="none" w:sz="0" w:space="0" w:color="auto"/>
            <w:left w:val="none" w:sz="0" w:space="0" w:color="auto"/>
            <w:bottom w:val="none" w:sz="0" w:space="0" w:color="auto"/>
            <w:right w:val="none" w:sz="0" w:space="0" w:color="auto"/>
          </w:divBdr>
        </w:div>
        <w:div w:id="1060322612">
          <w:marLeft w:val="0"/>
          <w:marRight w:val="0"/>
          <w:marTop w:val="0"/>
          <w:marBottom w:val="0"/>
          <w:divBdr>
            <w:top w:val="none" w:sz="0" w:space="0" w:color="auto"/>
            <w:left w:val="none" w:sz="0" w:space="0" w:color="auto"/>
            <w:bottom w:val="none" w:sz="0" w:space="0" w:color="auto"/>
            <w:right w:val="none" w:sz="0" w:space="0" w:color="auto"/>
          </w:divBdr>
          <w:divsChild>
            <w:div w:id="617565490">
              <w:marLeft w:val="0"/>
              <w:marRight w:val="0"/>
              <w:marTop w:val="0"/>
              <w:marBottom w:val="0"/>
              <w:divBdr>
                <w:top w:val="none" w:sz="0" w:space="0" w:color="auto"/>
                <w:left w:val="none" w:sz="0" w:space="0" w:color="auto"/>
                <w:bottom w:val="none" w:sz="0" w:space="0" w:color="auto"/>
                <w:right w:val="none" w:sz="0" w:space="0" w:color="auto"/>
              </w:divBdr>
            </w:div>
            <w:div w:id="102111236">
              <w:marLeft w:val="0"/>
              <w:marRight w:val="0"/>
              <w:marTop w:val="0"/>
              <w:marBottom w:val="0"/>
              <w:divBdr>
                <w:top w:val="none" w:sz="0" w:space="0" w:color="auto"/>
                <w:left w:val="none" w:sz="0" w:space="0" w:color="auto"/>
                <w:bottom w:val="none" w:sz="0" w:space="0" w:color="auto"/>
                <w:right w:val="none" w:sz="0" w:space="0" w:color="auto"/>
              </w:divBdr>
            </w:div>
            <w:div w:id="1784687147">
              <w:marLeft w:val="0"/>
              <w:marRight w:val="0"/>
              <w:marTop w:val="0"/>
              <w:marBottom w:val="0"/>
              <w:divBdr>
                <w:top w:val="none" w:sz="0" w:space="0" w:color="auto"/>
                <w:left w:val="none" w:sz="0" w:space="0" w:color="auto"/>
                <w:bottom w:val="none" w:sz="0" w:space="0" w:color="auto"/>
                <w:right w:val="none" w:sz="0" w:space="0" w:color="auto"/>
              </w:divBdr>
            </w:div>
            <w:div w:id="920725068">
              <w:marLeft w:val="0"/>
              <w:marRight w:val="0"/>
              <w:marTop w:val="0"/>
              <w:marBottom w:val="0"/>
              <w:divBdr>
                <w:top w:val="none" w:sz="0" w:space="0" w:color="auto"/>
                <w:left w:val="none" w:sz="0" w:space="0" w:color="auto"/>
                <w:bottom w:val="none" w:sz="0" w:space="0" w:color="auto"/>
                <w:right w:val="none" w:sz="0" w:space="0" w:color="auto"/>
              </w:divBdr>
            </w:div>
            <w:div w:id="1281572738">
              <w:marLeft w:val="0"/>
              <w:marRight w:val="0"/>
              <w:marTop w:val="0"/>
              <w:marBottom w:val="0"/>
              <w:divBdr>
                <w:top w:val="none" w:sz="0" w:space="0" w:color="auto"/>
                <w:left w:val="none" w:sz="0" w:space="0" w:color="auto"/>
                <w:bottom w:val="none" w:sz="0" w:space="0" w:color="auto"/>
                <w:right w:val="none" w:sz="0" w:space="0" w:color="auto"/>
              </w:divBdr>
            </w:div>
            <w:div w:id="1816408639">
              <w:marLeft w:val="0"/>
              <w:marRight w:val="0"/>
              <w:marTop w:val="0"/>
              <w:marBottom w:val="0"/>
              <w:divBdr>
                <w:top w:val="none" w:sz="0" w:space="0" w:color="auto"/>
                <w:left w:val="none" w:sz="0" w:space="0" w:color="auto"/>
                <w:bottom w:val="none" w:sz="0" w:space="0" w:color="auto"/>
                <w:right w:val="none" w:sz="0" w:space="0" w:color="auto"/>
              </w:divBdr>
            </w:div>
          </w:divsChild>
        </w:div>
        <w:div w:id="302199704">
          <w:marLeft w:val="0"/>
          <w:marRight w:val="0"/>
          <w:marTop w:val="0"/>
          <w:marBottom w:val="0"/>
          <w:divBdr>
            <w:top w:val="none" w:sz="0" w:space="0" w:color="auto"/>
            <w:left w:val="none" w:sz="0" w:space="0" w:color="auto"/>
            <w:bottom w:val="none" w:sz="0" w:space="0" w:color="auto"/>
            <w:right w:val="none" w:sz="0" w:space="0" w:color="auto"/>
          </w:divBdr>
        </w:div>
      </w:divsChild>
    </w:div>
    <w:div w:id="1513759284">
      <w:bodyDiv w:val="1"/>
      <w:marLeft w:val="0"/>
      <w:marRight w:val="0"/>
      <w:marTop w:val="0"/>
      <w:marBottom w:val="0"/>
      <w:divBdr>
        <w:top w:val="none" w:sz="0" w:space="0" w:color="auto"/>
        <w:left w:val="none" w:sz="0" w:space="0" w:color="auto"/>
        <w:bottom w:val="none" w:sz="0" w:space="0" w:color="auto"/>
        <w:right w:val="none" w:sz="0" w:space="0" w:color="auto"/>
      </w:divBdr>
      <w:divsChild>
        <w:div w:id="985937302">
          <w:marLeft w:val="0"/>
          <w:marRight w:val="0"/>
          <w:marTop w:val="0"/>
          <w:marBottom w:val="0"/>
          <w:divBdr>
            <w:top w:val="none" w:sz="0" w:space="0" w:color="auto"/>
            <w:left w:val="none" w:sz="0" w:space="0" w:color="auto"/>
            <w:bottom w:val="none" w:sz="0" w:space="0" w:color="auto"/>
            <w:right w:val="none" w:sz="0" w:space="0" w:color="auto"/>
          </w:divBdr>
        </w:div>
      </w:divsChild>
    </w:div>
    <w:div w:id="1515726587">
      <w:bodyDiv w:val="1"/>
      <w:marLeft w:val="0"/>
      <w:marRight w:val="0"/>
      <w:marTop w:val="0"/>
      <w:marBottom w:val="0"/>
      <w:divBdr>
        <w:top w:val="none" w:sz="0" w:space="0" w:color="auto"/>
        <w:left w:val="none" w:sz="0" w:space="0" w:color="auto"/>
        <w:bottom w:val="none" w:sz="0" w:space="0" w:color="auto"/>
        <w:right w:val="none" w:sz="0" w:space="0" w:color="auto"/>
      </w:divBdr>
    </w:div>
    <w:div w:id="1523399938">
      <w:bodyDiv w:val="1"/>
      <w:marLeft w:val="0"/>
      <w:marRight w:val="0"/>
      <w:marTop w:val="0"/>
      <w:marBottom w:val="0"/>
      <w:divBdr>
        <w:top w:val="none" w:sz="0" w:space="0" w:color="auto"/>
        <w:left w:val="none" w:sz="0" w:space="0" w:color="auto"/>
        <w:bottom w:val="none" w:sz="0" w:space="0" w:color="auto"/>
        <w:right w:val="none" w:sz="0" w:space="0" w:color="auto"/>
      </w:divBdr>
      <w:divsChild>
        <w:div w:id="1836916083">
          <w:marLeft w:val="0"/>
          <w:marRight w:val="0"/>
          <w:marTop w:val="0"/>
          <w:marBottom w:val="0"/>
          <w:divBdr>
            <w:top w:val="none" w:sz="0" w:space="0" w:color="auto"/>
            <w:left w:val="none" w:sz="0" w:space="0" w:color="auto"/>
            <w:bottom w:val="none" w:sz="0" w:space="0" w:color="auto"/>
            <w:right w:val="none" w:sz="0" w:space="0" w:color="auto"/>
          </w:divBdr>
        </w:div>
      </w:divsChild>
    </w:div>
    <w:div w:id="1564949324">
      <w:bodyDiv w:val="1"/>
      <w:marLeft w:val="0"/>
      <w:marRight w:val="0"/>
      <w:marTop w:val="0"/>
      <w:marBottom w:val="0"/>
      <w:divBdr>
        <w:top w:val="none" w:sz="0" w:space="0" w:color="auto"/>
        <w:left w:val="none" w:sz="0" w:space="0" w:color="auto"/>
        <w:bottom w:val="none" w:sz="0" w:space="0" w:color="auto"/>
        <w:right w:val="none" w:sz="0" w:space="0" w:color="auto"/>
      </w:divBdr>
    </w:div>
    <w:div w:id="1672759596">
      <w:bodyDiv w:val="1"/>
      <w:marLeft w:val="0"/>
      <w:marRight w:val="0"/>
      <w:marTop w:val="0"/>
      <w:marBottom w:val="0"/>
      <w:divBdr>
        <w:top w:val="none" w:sz="0" w:space="0" w:color="auto"/>
        <w:left w:val="none" w:sz="0" w:space="0" w:color="auto"/>
        <w:bottom w:val="none" w:sz="0" w:space="0" w:color="auto"/>
        <w:right w:val="none" w:sz="0" w:space="0" w:color="auto"/>
      </w:divBdr>
    </w:div>
    <w:div w:id="1728526274">
      <w:bodyDiv w:val="1"/>
      <w:marLeft w:val="0"/>
      <w:marRight w:val="0"/>
      <w:marTop w:val="0"/>
      <w:marBottom w:val="0"/>
      <w:divBdr>
        <w:top w:val="none" w:sz="0" w:space="0" w:color="auto"/>
        <w:left w:val="none" w:sz="0" w:space="0" w:color="auto"/>
        <w:bottom w:val="none" w:sz="0" w:space="0" w:color="auto"/>
        <w:right w:val="none" w:sz="0" w:space="0" w:color="auto"/>
      </w:divBdr>
    </w:div>
    <w:div w:id="1897400042">
      <w:bodyDiv w:val="1"/>
      <w:marLeft w:val="0"/>
      <w:marRight w:val="0"/>
      <w:marTop w:val="0"/>
      <w:marBottom w:val="0"/>
      <w:divBdr>
        <w:top w:val="none" w:sz="0" w:space="0" w:color="auto"/>
        <w:left w:val="none" w:sz="0" w:space="0" w:color="auto"/>
        <w:bottom w:val="none" w:sz="0" w:space="0" w:color="auto"/>
        <w:right w:val="none" w:sz="0" w:space="0" w:color="auto"/>
      </w:divBdr>
      <w:divsChild>
        <w:div w:id="1529366352">
          <w:marLeft w:val="0"/>
          <w:marRight w:val="0"/>
          <w:marTop w:val="0"/>
          <w:marBottom w:val="0"/>
          <w:divBdr>
            <w:top w:val="none" w:sz="0" w:space="0" w:color="auto"/>
            <w:left w:val="none" w:sz="0" w:space="0" w:color="auto"/>
            <w:bottom w:val="none" w:sz="0" w:space="0" w:color="auto"/>
            <w:right w:val="none" w:sz="0" w:space="0" w:color="auto"/>
          </w:divBdr>
        </w:div>
      </w:divsChild>
    </w:div>
    <w:div w:id="1929540623">
      <w:bodyDiv w:val="1"/>
      <w:marLeft w:val="0"/>
      <w:marRight w:val="0"/>
      <w:marTop w:val="0"/>
      <w:marBottom w:val="0"/>
      <w:divBdr>
        <w:top w:val="none" w:sz="0" w:space="0" w:color="auto"/>
        <w:left w:val="none" w:sz="0" w:space="0" w:color="auto"/>
        <w:bottom w:val="none" w:sz="0" w:space="0" w:color="auto"/>
        <w:right w:val="none" w:sz="0" w:space="0" w:color="auto"/>
      </w:divBdr>
      <w:divsChild>
        <w:div w:id="991954530">
          <w:marLeft w:val="0"/>
          <w:marRight w:val="0"/>
          <w:marTop w:val="0"/>
          <w:marBottom w:val="0"/>
          <w:divBdr>
            <w:top w:val="none" w:sz="0" w:space="0" w:color="auto"/>
            <w:left w:val="none" w:sz="0" w:space="0" w:color="auto"/>
            <w:bottom w:val="none" w:sz="0" w:space="0" w:color="auto"/>
            <w:right w:val="none" w:sz="0" w:space="0" w:color="auto"/>
          </w:divBdr>
        </w:div>
      </w:divsChild>
    </w:div>
    <w:div w:id="1970933304">
      <w:bodyDiv w:val="1"/>
      <w:marLeft w:val="0"/>
      <w:marRight w:val="0"/>
      <w:marTop w:val="0"/>
      <w:marBottom w:val="0"/>
      <w:divBdr>
        <w:top w:val="none" w:sz="0" w:space="0" w:color="auto"/>
        <w:left w:val="none" w:sz="0" w:space="0" w:color="auto"/>
        <w:bottom w:val="none" w:sz="0" w:space="0" w:color="auto"/>
        <w:right w:val="none" w:sz="0" w:space="0" w:color="auto"/>
      </w:divBdr>
      <w:divsChild>
        <w:div w:id="378017423">
          <w:marLeft w:val="0"/>
          <w:marRight w:val="0"/>
          <w:marTop w:val="0"/>
          <w:marBottom w:val="0"/>
          <w:divBdr>
            <w:top w:val="none" w:sz="0" w:space="0" w:color="auto"/>
            <w:left w:val="none" w:sz="0" w:space="0" w:color="auto"/>
            <w:bottom w:val="none" w:sz="0" w:space="0" w:color="auto"/>
            <w:right w:val="none" w:sz="0" w:space="0" w:color="auto"/>
          </w:divBdr>
        </w:div>
      </w:divsChild>
    </w:div>
    <w:div w:id="1978534289">
      <w:bodyDiv w:val="1"/>
      <w:marLeft w:val="0"/>
      <w:marRight w:val="0"/>
      <w:marTop w:val="0"/>
      <w:marBottom w:val="0"/>
      <w:divBdr>
        <w:top w:val="none" w:sz="0" w:space="0" w:color="auto"/>
        <w:left w:val="none" w:sz="0" w:space="0" w:color="auto"/>
        <w:bottom w:val="none" w:sz="0" w:space="0" w:color="auto"/>
        <w:right w:val="none" w:sz="0" w:space="0" w:color="auto"/>
      </w:divBdr>
    </w:div>
    <w:div w:id="2034308995">
      <w:bodyDiv w:val="1"/>
      <w:marLeft w:val="0"/>
      <w:marRight w:val="0"/>
      <w:marTop w:val="0"/>
      <w:marBottom w:val="0"/>
      <w:divBdr>
        <w:top w:val="none" w:sz="0" w:space="0" w:color="auto"/>
        <w:left w:val="none" w:sz="0" w:space="0" w:color="auto"/>
        <w:bottom w:val="none" w:sz="0" w:space="0" w:color="auto"/>
        <w:right w:val="none" w:sz="0" w:space="0" w:color="auto"/>
      </w:divBdr>
    </w:div>
    <w:div w:id="2103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42.121.117.61:6068/bustime/api/queryLine?lineNumber=1"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wen\&#26700;&#38754;\SNDA%20&#22522;&#30784;&#24320;&#21457;&#37096;.dotx" TargetMode="External"/></Relationships>
</file>

<file path=word/theme/theme1.xml><?xml version="1.0" encoding="utf-8"?>
<a:theme xmlns:a="http://schemas.openxmlformats.org/drawingml/2006/main" name="Office 主题">
  <a:themeElements>
    <a:clrScheme name="中性">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暗香扑面">
      <a:majorFont>
        <a:latin typeface="Franklin Gothic Medium"/>
        <a:ea typeface=""/>
        <a:cs typeface=""/>
        <a:font script="Jpan" typeface="HG創英角ｺﾞｼｯｸUB"/>
        <a:font script="Hang" typeface="HY견고딕"/>
        <a:font script="Hans" typeface="微软雅黑"/>
        <a:font script="Hant" typeface="微軟正黑體"/>
        <a:font script="Arab" typeface="Arial Bold"/>
        <a:font script="Hebr" typeface="Arial Bold"/>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Bold"/>
        <a:font script="Uigh" typeface="Microsoft Uighur"/>
      </a:majorFont>
      <a:minorFont>
        <a:latin typeface="Franklin Gothic Book"/>
        <a:ea typeface=""/>
        <a:cs typeface=""/>
        <a:font script="Jpan" typeface="HG創英角ｺﾞｼｯｸUB"/>
        <a:font script="Hang" typeface="맑은 고딕"/>
        <a:font script="Hans" typeface="黑体"/>
        <a:font script="Hant" typeface="新細明體"/>
        <a:font script="Arab" typeface="Arial"/>
        <a:font script="Hebr" typeface="Arial"/>
        <a:font script="Thai" typeface="Cordian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活力">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2012-12-21T00:00:00</PublishDate>
  <Abstract>“合规”相关</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C45FEBF-8ECF-4814-8357-6AFBF7BDF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SNDA 基础开发部.dotx</Template>
  <TotalTime>22887</TotalTime>
  <Pages>11</Pages>
  <Words>1244</Words>
  <Characters>7092</Characters>
  <Application>Microsoft Office Word</Application>
  <DocSecurity>0</DocSecurity>
  <Lines>59</Lines>
  <Paragraphs>16</Paragraphs>
  <ScaleCrop>false</ScaleCrop>
  <Company>盛大在线</Company>
  <LinksUpToDate>false</LinksUpToDate>
  <CharactersWithSpaces>8320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实时公交接口协议</dc:title>
  <dc:subject>协议接口规范</dc:subject>
  <dc:creator>李宇昕</dc:creator>
  <cp:keywords/>
  <dc:description/>
  <cp:lastModifiedBy>chengdong</cp:lastModifiedBy>
  <cp:revision>10677</cp:revision>
  <cp:lastPrinted>2011-01-22T02:04:00Z</cp:lastPrinted>
  <dcterms:created xsi:type="dcterms:W3CDTF">2010-08-19T07:22:00Z</dcterms:created>
  <dcterms:modified xsi:type="dcterms:W3CDTF">2013-04-16T05:36:00Z</dcterms:modified>
</cp:coreProperties>
</file>